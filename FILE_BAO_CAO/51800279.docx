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14FB76"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5BFFBC5A"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CE9A467"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A551036" w14:textId="77777777" w:rsidR="003218FF" w:rsidRPr="00B10E7E" w:rsidRDefault="003218FF" w:rsidP="003218FF">
      <w:pPr>
        <w:suppressAutoHyphens/>
        <w:autoSpaceDE w:val="0"/>
        <w:autoSpaceDN w:val="0"/>
        <w:adjustRightInd w:val="0"/>
        <w:ind w:firstLine="720"/>
        <w:jc w:val="center"/>
        <w:rPr>
          <w:lang w:val="en"/>
        </w:rPr>
      </w:pPr>
    </w:p>
    <w:p w14:paraId="1C5BA6C9"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7BB1481" wp14:editId="5F0E8C2D">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031A2538" w14:textId="77777777" w:rsidR="003218FF" w:rsidRPr="00B10E7E" w:rsidRDefault="003218FF" w:rsidP="003218FF">
      <w:pPr>
        <w:suppressAutoHyphens/>
        <w:autoSpaceDE w:val="0"/>
        <w:autoSpaceDN w:val="0"/>
        <w:adjustRightInd w:val="0"/>
        <w:ind w:firstLine="720"/>
        <w:rPr>
          <w:b/>
          <w:bCs/>
          <w:sz w:val="28"/>
          <w:szCs w:val="28"/>
          <w:lang w:val="en"/>
        </w:rPr>
      </w:pPr>
    </w:p>
    <w:p w14:paraId="1D1291AA" w14:textId="14E8F140" w:rsidR="003218FF" w:rsidRPr="00B10E7E" w:rsidRDefault="00D34D21" w:rsidP="00D34D2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D37BF8">
        <w:rPr>
          <w:b/>
          <w:bCs/>
          <w:sz w:val="32"/>
          <w:szCs w:val="32"/>
          <w:lang w:val="en"/>
        </w:rPr>
        <w:t>BÁO CÁO</w:t>
      </w:r>
      <w:r w:rsidR="00AD31DD">
        <w:rPr>
          <w:b/>
          <w:bCs/>
          <w:sz w:val="32"/>
          <w:szCs w:val="32"/>
          <w:lang w:val="en"/>
        </w:rPr>
        <w:t xml:space="preserve"> MÔN DỰ ÁN CNTT 1</w:t>
      </w:r>
    </w:p>
    <w:p w14:paraId="5B0B598C" w14:textId="77777777" w:rsidR="00953733" w:rsidRDefault="00FE0422" w:rsidP="006A7DC5">
      <w:pPr>
        <w:suppressAutoHyphens/>
        <w:autoSpaceDE w:val="0"/>
        <w:autoSpaceDN w:val="0"/>
        <w:adjustRightInd w:val="0"/>
        <w:spacing w:line="360" w:lineRule="auto"/>
        <w:jc w:val="center"/>
        <w:rPr>
          <w:b/>
          <w:bCs/>
          <w:sz w:val="32"/>
          <w:szCs w:val="32"/>
          <w:lang w:val="en"/>
        </w:rPr>
      </w:pPr>
      <w:r>
        <w:rPr>
          <w:b/>
          <w:bCs/>
          <w:sz w:val="32"/>
          <w:szCs w:val="32"/>
          <w:lang w:val="en"/>
        </w:rPr>
        <w:t>KHAI THÁC</w:t>
      </w:r>
      <w:r w:rsidR="00AC72F4">
        <w:rPr>
          <w:b/>
          <w:bCs/>
          <w:sz w:val="32"/>
          <w:szCs w:val="32"/>
          <w:lang w:val="en"/>
        </w:rPr>
        <w:t xml:space="preserve"> API </w:t>
      </w:r>
      <w:r>
        <w:rPr>
          <w:b/>
          <w:bCs/>
          <w:sz w:val="32"/>
          <w:szCs w:val="32"/>
          <w:lang w:val="en"/>
        </w:rPr>
        <w:t>TỪ NETWORK CONTROLLER APIC-EM BẰNG</w:t>
      </w:r>
      <w:r w:rsidR="00AC72F4">
        <w:rPr>
          <w:b/>
          <w:bCs/>
          <w:sz w:val="32"/>
          <w:szCs w:val="32"/>
          <w:lang w:val="en"/>
        </w:rPr>
        <w:t xml:space="preserve"> PHẦN MỀM POSTMAN VÀ </w:t>
      </w:r>
    </w:p>
    <w:p w14:paraId="515C81DC" w14:textId="730D29D9" w:rsidR="003218FF" w:rsidRPr="006D50DE" w:rsidRDefault="00AC72F4" w:rsidP="006A7DC5">
      <w:pPr>
        <w:suppressAutoHyphens/>
        <w:autoSpaceDE w:val="0"/>
        <w:autoSpaceDN w:val="0"/>
        <w:adjustRightInd w:val="0"/>
        <w:spacing w:line="360" w:lineRule="auto"/>
        <w:jc w:val="center"/>
        <w:rPr>
          <w:b/>
          <w:bCs/>
          <w:sz w:val="32"/>
          <w:szCs w:val="32"/>
          <w:lang w:val="en"/>
        </w:rPr>
      </w:pPr>
      <w:r>
        <w:rPr>
          <w:b/>
          <w:bCs/>
          <w:sz w:val="32"/>
          <w:szCs w:val="32"/>
          <w:lang w:val="en"/>
        </w:rPr>
        <w:t xml:space="preserve">THƯ VIỆN REQUESTS </w:t>
      </w:r>
      <w:r w:rsidR="0064458A">
        <w:rPr>
          <w:b/>
          <w:bCs/>
          <w:sz w:val="32"/>
          <w:szCs w:val="32"/>
          <w:lang w:val="en"/>
        </w:rPr>
        <w:t>CỦA NGÔN NGỮ PYTHON</w:t>
      </w:r>
    </w:p>
    <w:p w14:paraId="2C26DDC1" w14:textId="77777777" w:rsidR="00D37BF8" w:rsidRPr="00B10E7E" w:rsidRDefault="00D37BF8" w:rsidP="00D37BF8">
      <w:pPr>
        <w:suppressAutoHyphens/>
        <w:autoSpaceDE w:val="0"/>
        <w:autoSpaceDN w:val="0"/>
        <w:adjustRightInd w:val="0"/>
        <w:spacing w:line="360" w:lineRule="auto"/>
        <w:rPr>
          <w:sz w:val="28"/>
          <w:szCs w:val="28"/>
          <w:lang w:val="en"/>
        </w:rPr>
      </w:pPr>
    </w:p>
    <w:p w14:paraId="64EEB068" w14:textId="77777777" w:rsidR="003218FF" w:rsidRPr="00B10E7E" w:rsidRDefault="003218FF" w:rsidP="003218FF">
      <w:pPr>
        <w:suppressAutoHyphens/>
        <w:autoSpaceDE w:val="0"/>
        <w:autoSpaceDN w:val="0"/>
        <w:adjustRightInd w:val="0"/>
        <w:spacing w:line="360" w:lineRule="auto"/>
        <w:jc w:val="center"/>
        <w:rPr>
          <w:b/>
          <w:bCs/>
          <w:lang w:val="en"/>
        </w:rPr>
      </w:pPr>
      <w:bookmarkStart w:id="0" w:name="_GoBack"/>
      <w:bookmarkEnd w:id="0"/>
    </w:p>
    <w:p w14:paraId="33F27DAB" w14:textId="77777777" w:rsidR="003218FF" w:rsidRPr="00B10E7E" w:rsidRDefault="003218FF" w:rsidP="003218FF">
      <w:pPr>
        <w:suppressAutoHyphens/>
        <w:autoSpaceDE w:val="0"/>
        <w:autoSpaceDN w:val="0"/>
        <w:adjustRightInd w:val="0"/>
        <w:spacing w:line="360" w:lineRule="auto"/>
        <w:jc w:val="both"/>
        <w:rPr>
          <w:b/>
          <w:bCs/>
          <w:lang w:val="en"/>
        </w:rPr>
      </w:pPr>
    </w:p>
    <w:p w14:paraId="78CBD492"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3EA6E1DF" w14:textId="77777777" w:rsidR="003218FF" w:rsidRPr="00B10E7E" w:rsidRDefault="003218FF" w:rsidP="003218FF">
      <w:pPr>
        <w:suppressAutoHyphens/>
        <w:autoSpaceDE w:val="0"/>
        <w:autoSpaceDN w:val="0"/>
        <w:adjustRightInd w:val="0"/>
        <w:spacing w:line="360" w:lineRule="auto"/>
        <w:jc w:val="both"/>
        <w:rPr>
          <w:b/>
          <w:bCs/>
          <w:lang w:val="en"/>
        </w:rPr>
      </w:pPr>
    </w:p>
    <w:p w14:paraId="2333F32B" w14:textId="77777777" w:rsidR="003218FF" w:rsidRPr="00B10E7E" w:rsidRDefault="003218FF" w:rsidP="003218FF">
      <w:pPr>
        <w:suppressAutoHyphens/>
        <w:autoSpaceDE w:val="0"/>
        <w:autoSpaceDN w:val="0"/>
        <w:adjustRightInd w:val="0"/>
        <w:spacing w:line="360" w:lineRule="auto"/>
        <w:jc w:val="both"/>
        <w:rPr>
          <w:b/>
          <w:bCs/>
          <w:lang w:val="en"/>
        </w:rPr>
      </w:pPr>
    </w:p>
    <w:p w14:paraId="1B047338" w14:textId="77777777" w:rsidR="003218FF" w:rsidRPr="00B10E7E" w:rsidRDefault="003218FF" w:rsidP="003218FF">
      <w:pPr>
        <w:suppressAutoHyphens/>
        <w:autoSpaceDE w:val="0"/>
        <w:autoSpaceDN w:val="0"/>
        <w:adjustRightInd w:val="0"/>
        <w:spacing w:line="360" w:lineRule="auto"/>
        <w:jc w:val="both"/>
        <w:rPr>
          <w:b/>
          <w:bCs/>
          <w:lang w:val="en"/>
        </w:rPr>
      </w:pPr>
    </w:p>
    <w:p w14:paraId="77F6F946" w14:textId="5CFE4127" w:rsidR="00694ECB" w:rsidRDefault="00694ECB" w:rsidP="00694ECB">
      <w:pPr>
        <w:suppressAutoHyphens/>
        <w:autoSpaceDE w:val="0"/>
        <w:autoSpaceDN w:val="0"/>
        <w:adjustRightInd w:val="0"/>
        <w:spacing w:line="360" w:lineRule="auto"/>
        <w:jc w:val="right"/>
        <w:rPr>
          <w:b/>
          <w:sz w:val="28"/>
          <w:szCs w:val="28"/>
          <w:lang w:val="vi-VN"/>
        </w:rPr>
      </w:pPr>
      <w:r w:rsidRPr="00B10E7E">
        <w:rPr>
          <w:i/>
          <w:sz w:val="28"/>
          <w:szCs w:val="28"/>
          <w:lang w:val="en"/>
        </w:rPr>
        <w:t>Người h</w:t>
      </w:r>
      <w:r w:rsidRPr="00B10E7E">
        <w:rPr>
          <w:i/>
          <w:sz w:val="28"/>
          <w:szCs w:val="28"/>
          <w:lang w:val="vi-VN"/>
        </w:rPr>
        <w:t>ướng dẫn</w:t>
      </w:r>
      <w:r w:rsidR="003745FC">
        <w:rPr>
          <w:i/>
          <w:sz w:val="28"/>
          <w:szCs w:val="28"/>
        </w:rPr>
        <w:t xml:space="preserve"> tại doanh nghiệp</w:t>
      </w:r>
      <w:r w:rsidRPr="00B10E7E">
        <w:rPr>
          <w:sz w:val="28"/>
          <w:szCs w:val="28"/>
          <w:lang w:val="vi-VN"/>
        </w:rPr>
        <w:t xml:space="preserve">: </w:t>
      </w:r>
      <w:r>
        <w:rPr>
          <w:b/>
          <w:sz w:val="28"/>
          <w:szCs w:val="28"/>
          <w:lang w:val="vi-VN"/>
        </w:rPr>
        <w:t>THẦY ĐẶNG QUANG MINH</w:t>
      </w:r>
    </w:p>
    <w:p w14:paraId="58C5F03C" w14:textId="77777777" w:rsidR="00694ECB" w:rsidRPr="00B56DEC" w:rsidRDefault="00694ECB" w:rsidP="00694ECB">
      <w:pPr>
        <w:suppressAutoHyphens/>
        <w:autoSpaceDE w:val="0"/>
        <w:autoSpaceDN w:val="0"/>
        <w:adjustRightInd w:val="0"/>
        <w:spacing w:line="360" w:lineRule="auto"/>
        <w:jc w:val="right"/>
        <w:rPr>
          <w:b/>
          <w:sz w:val="28"/>
          <w:szCs w:val="28"/>
        </w:rPr>
      </w:pPr>
      <w:r>
        <w:rPr>
          <w:i/>
          <w:sz w:val="28"/>
          <w:szCs w:val="28"/>
          <w:lang w:val="en"/>
        </w:rPr>
        <w:t>Người phụ trách môn học</w:t>
      </w:r>
      <w:r w:rsidRPr="00B10E7E">
        <w:rPr>
          <w:sz w:val="28"/>
          <w:szCs w:val="28"/>
          <w:lang w:val="vi-VN"/>
        </w:rPr>
        <w:t xml:space="preserve">: </w:t>
      </w:r>
      <w:r>
        <w:rPr>
          <w:b/>
          <w:sz w:val="28"/>
          <w:szCs w:val="28"/>
          <w:lang w:val="vi-VN"/>
        </w:rPr>
        <w:t xml:space="preserve">GV. </w:t>
      </w:r>
      <w:r>
        <w:rPr>
          <w:b/>
          <w:sz w:val="28"/>
          <w:szCs w:val="28"/>
        </w:rPr>
        <w:t>DƯƠNG HỮU PHÚC</w:t>
      </w:r>
    </w:p>
    <w:p w14:paraId="3C9E06BD" w14:textId="77777777" w:rsidR="00694ECB" w:rsidRPr="00AD31DD" w:rsidRDefault="00694ECB" w:rsidP="00694ECB">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LÊ THANH HẢI</w:t>
      </w:r>
      <w:r>
        <w:rPr>
          <w:b/>
          <w:bCs/>
          <w:sz w:val="28"/>
          <w:szCs w:val="28"/>
        </w:rPr>
        <w:t xml:space="preserve"> – 51800279</w:t>
      </w:r>
    </w:p>
    <w:p w14:paraId="15754B71" w14:textId="77777777" w:rsidR="00694ECB" w:rsidRPr="00CA1C39" w:rsidRDefault="00694ECB" w:rsidP="00694ECB">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Pr>
          <w:b/>
          <w:bCs/>
          <w:sz w:val="28"/>
          <w:szCs w:val="28"/>
          <w:lang w:val="vi-VN"/>
        </w:rPr>
        <w:t>18050401</w:t>
      </w:r>
    </w:p>
    <w:p w14:paraId="28C6355D" w14:textId="4FDBEC2A" w:rsidR="003218FF" w:rsidRDefault="00694ECB" w:rsidP="00694ECB">
      <w:pPr>
        <w:suppressAutoHyphens/>
        <w:autoSpaceDE w:val="0"/>
        <w:autoSpaceDN w:val="0"/>
        <w:adjustRightInd w:val="0"/>
        <w:jc w:val="right"/>
        <w:rPr>
          <w:b/>
          <w:bCs/>
          <w:lang w:val="vi-VN"/>
        </w:rPr>
      </w:pPr>
      <w:r w:rsidRPr="00CA1C39">
        <w:rPr>
          <w:sz w:val="28"/>
          <w:szCs w:val="28"/>
          <w:lang w:val="vi-VN"/>
        </w:rPr>
        <w:t xml:space="preserve">Khoá    </w:t>
      </w:r>
      <w:r w:rsidRPr="00CA1C39">
        <w:rPr>
          <w:b/>
          <w:bCs/>
          <w:sz w:val="28"/>
          <w:szCs w:val="28"/>
          <w:lang w:val="vi-VN"/>
        </w:rPr>
        <w:t xml:space="preserve"> :    </w:t>
      </w:r>
      <w:r>
        <w:rPr>
          <w:b/>
          <w:bCs/>
          <w:sz w:val="28"/>
          <w:szCs w:val="28"/>
          <w:lang w:val="vi-VN"/>
        </w:rPr>
        <w:t>22</w:t>
      </w:r>
    </w:p>
    <w:p w14:paraId="56F9EE26" w14:textId="77777777" w:rsidR="002D4629" w:rsidRDefault="002D4629" w:rsidP="003218FF">
      <w:pPr>
        <w:suppressAutoHyphens/>
        <w:autoSpaceDE w:val="0"/>
        <w:autoSpaceDN w:val="0"/>
        <w:adjustRightInd w:val="0"/>
        <w:jc w:val="center"/>
        <w:rPr>
          <w:b/>
          <w:bCs/>
          <w:lang w:val="vi-VN"/>
        </w:rPr>
      </w:pPr>
    </w:p>
    <w:p w14:paraId="4D321EF1" w14:textId="77777777" w:rsidR="002D4629" w:rsidRDefault="002D4629" w:rsidP="003218FF">
      <w:pPr>
        <w:suppressAutoHyphens/>
        <w:autoSpaceDE w:val="0"/>
        <w:autoSpaceDN w:val="0"/>
        <w:adjustRightInd w:val="0"/>
        <w:jc w:val="center"/>
        <w:rPr>
          <w:b/>
          <w:bCs/>
          <w:lang w:val="vi-VN"/>
        </w:rPr>
      </w:pPr>
    </w:p>
    <w:p w14:paraId="16D9D60D" w14:textId="77777777" w:rsidR="002D4629" w:rsidRDefault="002D4629" w:rsidP="003218FF">
      <w:pPr>
        <w:suppressAutoHyphens/>
        <w:autoSpaceDE w:val="0"/>
        <w:autoSpaceDN w:val="0"/>
        <w:adjustRightInd w:val="0"/>
        <w:jc w:val="center"/>
        <w:rPr>
          <w:b/>
          <w:bCs/>
          <w:lang w:val="vi-VN"/>
        </w:rPr>
      </w:pPr>
    </w:p>
    <w:p w14:paraId="3DF563AD" w14:textId="14526042" w:rsidR="00B118C8" w:rsidRPr="00AD31DD" w:rsidRDefault="00AD31DD" w:rsidP="00291721">
      <w:pPr>
        <w:suppressAutoHyphens/>
        <w:autoSpaceDE w:val="0"/>
        <w:autoSpaceDN w:val="0"/>
        <w:adjustRightInd w:val="0"/>
        <w:jc w:val="center"/>
        <w:rPr>
          <w:b/>
          <w:bCs/>
          <w:iCs/>
          <w:sz w:val="28"/>
          <w:szCs w:val="28"/>
        </w:rPr>
        <w:sectPr w:rsidR="00B118C8" w:rsidRPr="00AD31DD" w:rsidSect="005D5C20">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22</w:t>
      </w:r>
    </w:p>
    <w:p w14:paraId="09FDAB1C"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6399FAAE"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2532D72E"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2A75BDC1" w14:textId="77777777" w:rsidR="003218FF" w:rsidRPr="00B10E7E" w:rsidRDefault="003218FF" w:rsidP="003218FF">
      <w:pPr>
        <w:suppressAutoHyphens/>
        <w:autoSpaceDE w:val="0"/>
        <w:autoSpaceDN w:val="0"/>
        <w:adjustRightInd w:val="0"/>
        <w:ind w:firstLine="720"/>
        <w:jc w:val="center"/>
        <w:rPr>
          <w:lang w:val="en"/>
        </w:rPr>
      </w:pPr>
    </w:p>
    <w:p w14:paraId="01FD57E1"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4C24892B" wp14:editId="30AF02E6">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6F210024" w14:textId="77777777" w:rsidR="003218FF" w:rsidRPr="00B10E7E" w:rsidRDefault="003218FF" w:rsidP="003218FF">
      <w:pPr>
        <w:suppressAutoHyphens/>
        <w:autoSpaceDE w:val="0"/>
        <w:autoSpaceDN w:val="0"/>
        <w:adjustRightInd w:val="0"/>
        <w:ind w:firstLine="720"/>
        <w:rPr>
          <w:b/>
          <w:bCs/>
          <w:sz w:val="28"/>
          <w:szCs w:val="28"/>
          <w:lang w:val="en"/>
        </w:rPr>
      </w:pPr>
    </w:p>
    <w:p w14:paraId="600F6821" w14:textId="77777777" w:rsidR="003218FF" w:rsidRPr="00B10E7E" w:rsidRDefault="003218FF" w:rsidP="003218FF">
      <w:pPr>
        <w:suppressAutoHyphens/>
        <w:autoSpaceDE w:val="0"/>
        <w:autoSpaceDN w:val="0"/>
        <w:adjustRightInd w:val="0"/>
        <w:ind w:firstLine="720"/>
        <w:rPr>
          <w:b/>
          <w:bCs/>
          <w:sz w:val="28"/>
          <w:szCs w:val="28"/>
          <w:lang w:val="en"/>
        </w:rPr>
      </w:pPr>
    </w:p>
    <w:p w14:paraId="0F3DE224" w14:textId="77777777" w:rsidR="00D37BF8" w:rsidRPr="00D37BF8" w:rsidRDefault="00D37BF8" w:rsidP="00D37BF8">
      <w:pPr>
        <w:suppressAutoHyphens/>
        <w:autoSpaceDE w:val="0"/>
        <w:autoSpaceDN w:val="0"/>
        <w:adjustRightInd w:val="0"/>
        <w:spacing w:line="360" w:lineRule="auto"/>
        <w:jc w:val="center"/>
        <w:rPr>
          <w:b/>
          <w:bCs/>
          <w:sz w:val="32"/>
          <w:szCs w:val="32"/>
          <w:lang w:val="en"/>
        </w:rPr>
      </w:pPr>
      <w:r w:rsidRPr="00D37BF8">
        <w:rPr>
          <w:b/>
          <w:bCs/>
          <w:sz w:val="32"/>
          <w:szCs w:val="32"/>
          <w:lang w:val="en"/>
        </w:rPr>
        <w:t>BÁO CÁO MÔN DỰ ÁN CNTT 1</w:t>
      </w:r>
    </w:p>
    <w:p w14:paraId="1E90A66D" w14:textId="77777777" w:rsidR="00B801D1" w:rsidRDefault="00D37BF8" w:rsidP="005E023D">
      <w:pPr>
        <w:suppressAutoHyphens/>
        <w:autoSpaceDE w:val="0"/>
        <w:autoSpaceDN w:val="0"/>
        <w:adjustRightInd w:val="0"/>
        <w:spacing w:line="360" w:lineRule="auto"/>
        <w:jc w:val="center"/>
        <w:rPr>
          <w:b/>
          <w:bCs/>
          <w:sz w:val="32"/>
          <w:szCs w:val="32"/>
          <w:lang w:val="en"/>
        </w:rPr>
      </w:pPr>
      <w:r w:rsidRPr="00D37BF8">
        <w:rPr>
          <w:b/>
          <w:bCs/>
          <w:sz w:val="32"/>
          <w:szCs w:val="32"/>
          <w:lang w:val="en"/>
        </w:rPr>
        <w:t xml:space="preserve"> </w:t>
      </w:r>
      <w:r w:rsidR="005E023D">
        <w:rPr>
          <w:b/>
          <w:bCs/>
          <w:sz w:val="32"/>
          <w:szCs w:val="32"/>
          <w:lang w:val="en"/>
        </w:rPr>
        <w:t xml:space="preserve">KHAI THÁC API TỪ NETWORK CONTROLLER APIC-EM BẰNG PHẦN MỀM POSTMAN VÀ </w:t>
      </w:r>
    </w:p>
    <w:p w14:paraId="68F71F15" w14:textId="563A886D" w:rsidR="003218FF" w:rsidRPr="003E4BF5" w:rsidRDefault="005E023D" w:rsidP="005E023D">
      <w:pPr>
        <w:suppressAutoHyphens/>
        <w:autoSpaceDE w:val="0"/>
        <w:autoSpaceDN w:val="0"/>
        <w:adjustRightInd w:val="0"/>
        <w:spacing w:line="360" w:lineRule="auto"/>
        <w:jc w:val="center"/>
        <w:rPr>
          <w:b/>
          <w:bCs/>
          <w:sz w:val="32"/>
          <w:szCs w:val="32"/>
          <w:lang w:val="en"/>
        </w:rPr>
      </w:pPr>
      <w:r>
        <w:rPr>
          <w:b/>
          <w:bCs/>
          <w:sz w:val="32"/>
          <w:szCs w:val="32"/>
          <w:lang w:val="en"/>
        </w:rPr>
        <w:t>THƯ VIỆN REQUESTS CỦA NGÔN NGỮ PYTHON</w:t>
      </w:r>
    </w:p>
    <w:p w14:paraId="6B7069A7" w14:textId="77777777" w:rsidR="003218FF" w:rsidRPr="00B10E7E" w:rsidRDefault="003218FF" w:rsidP="003218FF">
      <w:pPr>
        <w:suppressAutoHyphens/>
        <w:autoSpaceDE w:val="0"/>
        <w:autoSpaceDN w:val="0"/>
        <w:adjustRightInd w:val="0"/>
        <w:jc w:val="both"/>
        <w:rPr>
          <w:b/>
          <w:bCs/>
          <w:lang w:val="en"/>
        </w:rPr>
      </w:pPr>
    </w:p>
    <w:p w14:paraId="529223A1" w14:textId="77777777" w:rsidR="003218FF" w:rsidRDefault="003218FF" w:rsidP="003218FF">
      <w:pPr>
        <w:suppressAutoHyphens/>
        <w:autoSpaceDE w:val="0"/>
        <w:autoSpaceDN w:val="0"/>
        <w:adjustRightInd w:val="0"/>
        <w:jc w:val="both"/>
        <w:rPr>
          <w:b/>
          <w:bCs/>
          <w:lang w:val="en"/>
        </w:rPr>
      </w:pPr>
    </w:p>
    <w:p w14:paraId="4B6DA9FC" w14:textId="77777777" w:rsidR="003218FF" w:rsidRPr="00B10E7E" w:rsidRDefault="003218FF" w:rsidP="003218FF">
      <w:pPr>
        <w:suppressAutoHyphens/>
        <w:autoSpaceDE w:val="0"/>
        <w:autoSpaceDN w:val="0"/>
        <w:adjustRightInd w:val="0"/>
        <w:jc w:val="both"/>
        <w:rPr>
          <w:b/>
          <w:bCs/>
          <w:lang w:val="en"/>
        </w:rPr>
      </w:pPr>
    </w:p>
    <w:p w14:paraId="491F01DC" w14:textId="77777777" w:rsidR="003218FF" w:rsidRPr="00B10E7E" w:rsidRDefault="003218FF" w:rsidP="003218FF">
      <w:pPr>
        <w:suppressAutoHyphens/>
        <w:autoSpaceDE w:val="0"/>
        <w:autoSpaceDN w:val="0"/>
        <w:adjustRightInd w:val="0"/>
        <w:jc w:val="both"/>
        <w:rPr>
          <w:b/>
          <w:bCs/>
          <w:lang w:val="en"/>
        </w:rPr>
      </w:pPr>
    </w:p>
    <w:p w14:paraId="1D3BDE23" w14:textId="77777777" w:rsidR="00D37BF8" w:rsidRPr="00B10E7E" w:rsidRDefault="00D37BF8" w:rsidP="00D37BF8">
      <w:pPr>
        <w:suppressAutoHyphens/>
        <w:autoSpaceDE w:val="0"/>
        <w:autoSpaceDN w:val="0"/>
        <w:adjustRightInd w:val="0"/>
        <w:spacing w:line="360" w:lineRule="auto"/>
        <w:jc w:val="both"/>
        <w:rPr>
          <w:b/>
          <w:bCs/>
          <w:lang w:val="en"/>
        </w:rPr>
      </w:pPr>
    </w:p>
    <w:p w14:paraId="1CC5B26B" w14:textId="3FAC02BE" w:rsidR="00D37BF8" w:rsidRDefault="00D37BF8" w:rsidP="00D37BF8">
      <w:pPr>
        <w:suppressAutoHyphens/>
        <w:autoSpaceDE w:val="0"/>
        <w:autoSpaceDN w:val="0"/>
        <w:adjustRightInd w:val="0"/>
        <w:spacing w:line="360" w:lineRule="auto"/>
        <w:jc w:val="right"/>
        <w:rPr>
          <w:b/>
          <w:sz w:val="28"/>
          <w:szCs w:val="28"/>
          <w:lang w:val="vi-VN"/>
        </w:rPr>
      </w:pPr>
      <w:r w:rsidRPr="00B10E7E">
        <w:rPr>
          <w:i/>
          <w:sz w:val="28"/>
          <w:szCs w:val="28"/>
          <w:lang w:val="en"/>
        </w:rPr>
        <w:t>Người h</w:t>
      </w:r>
      <w:r w:rsidRPr="00B10E7E">
        <w:rPr>
          <w:i/>
          <w:sz w:val="28"/>
          <w:szCs w:val="28"/>
          <w:lang w:val="vi-VN"/>
        </w:rPr>
        <w:t>ướng dẫn</w:t>
      </w:r>
      <w:r w:rsidR="003745FC">
        <w:rPr>
          <w:i/>
          <w:sz w:val="28"/>
          <w:szCs w:val="28"/>
        </w:rPr>
        <w:t xml:space="preserve"> tại doanh nghiệp</w:t>
      </w:r>
      <w:r w:rsidRPr="00B10E7E">
        <w:rPr>
          <w:sz w:val="28"/>
          <w:szCs w:val="28"/>
          <w:lang w:val="vi-VN"/>
        </w:rPr>
        <w:t xml:space="preserve">: </w:t>
      </w:r>
      <w:r w:rsidR="008429A6">
        <w:rPr>
          <w:b/>
          <w:sz w:val="28"/>
          <w:szCs w:val="28"/>
          <w:lang w:val="vi-VN"/>
        </w:rPr>
        <w:t>THẦY ĐẶNG QUANG MINH</w:t>
      </w:r>
    </w:p>
    <w:p w14:paraId="3FD6F81F" w14:textId="4EB52AF6" w:rsidR="008429A6" w:rsidRPr="00B56DEC" w:rsidRDefault="00B56DEC" w:rsidP="008429A6">
      <w:pPr>
        <w:suppressAutoHyphens/>
        <w:autoSpaceDE w:val="0"/>
        <w:autoSpaceDN w:val="0"/>
        <w:adjustRightInd w:val="0"/>
        <w:spacing w:line="360" w:lineRule="auto"/>
        <w:jc w:val="right"/>
        <w:rPr>
          <w:b/>
          <w:sz w:val="28"/>
          <w:szCs w:val="28"/>
        </w:rPr>
      </w:pPr>
      <w:r>
        <w:rPr>
          <w:i/>
          <w:sz w:val="28"/>
          <w:szCs w:val="28"/>
          <w:lang w:val="en"/>
        </w:rPr>
        <w:t>Người phụ trách môn học</w:t>
      </w:r>
      <w:r w:rsidR="008429A6" w:rsidRPr="00B10E7E">
        <w:rPr>
          <w:sz w:val="28"/>
          <w:szCs w:val="28"/>
          <w:lang w:val="vi-VN"/>
        </w:rPr>
        <w:t xml:space="preserve">: </w:t>
      </w:r>
      <w:r>
        <w:rPr>
          <w:b/>
          <w:sz w:val="28"/>
          <w:szCs w:val="28"/>
          <w:lang w:val="vi-VN"/>
        </w:rPr>
        <w:t xml:space="preserve">GV. </w:t>
      </w:r>
      <w:r>
        <w:rPr>
          <w:b/>
          <w:sz w:val="28"/>
          <w:szCs w:val="28"/>
        </w:rPr>
        <w:t>DƯƠNG HỮU PHÚC</w:t>
      </w:r>
    </w:p>
    <w:p w14:paraId="675A7435" w14:textId="77777777" w:rsidR="00D37BF8" w:rsidRPr="00AD31DD" w:rsidRDefault="00D37BF8" w:rsidP="00D37BF8">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LÊ THANH HẢI</w:t>
      </w:r>
      <w:r>
        <w:rPr>
          <w:b/>
          <w:bCs/>
          <w:sz w:val="28"/>
          <w:szCs w:val="28"/>
        </w:rPr>
        <w:t xml:space="preserve"> – 51800279</w:t>
      </w:r>
    </w:p>
    <w:p w14:paraId="1428FE15" w14:textId="77777777" w:rsidR="00D37BF8" w:rsidRPr="00CA1C39" w:rsidRDefault="00D37BF8" w:rsidP="00D37BF8">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Pr>
          <w:b/>
          <w:bCs/>
          <w:sz w:val="28"/>
          <w:szCs w:val="28"/>
          <w:lang w:val="vi-VN"/>
        </w:rPr>
        <w:t>18050401</w:t>
      </w:r>
    </w:p>
    <w:p w14:paraId="03A82388" w14:textId="77777777" w:rsidR="00D37BF8" w:rsidRPr="00CA1C39" w:rsidRDefault="00D37BF8" w:rsidP="00D37BF8">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Pr>
          <w:b/>
          <w:bCs/>
          <w:sz w:val="28"/>
          <w:szCs w:val="28"/>
          <w:lang w:val="vi-VN"/>
        </w:rPr>
        <w:t>22</w:t>
      </w:r>
    </w:p>
    <w:p w14:paraId="6DBCAA5C" w14:textId="77777777" w:rsidR="002D4629" w:rsidRDefault="002D4629" w:rsidP="003218FF">
      <w:pPr>
        <w:suppressAutoHyphens/>
        <w:autoSpaceDE w:val="0"/>
        <w:autoSpaceDN w:val="0"/>
        <w:adjustRightInd w:val="0"/>
        <w:rPr>
          <w:b/>
          <w:bCs/>
          <w:sz w:val="28"/>
          <w:szCs w:val="28"/>
          <w:lang w:val="vi-VN"/>
        </w:rPr>
      </w:pPr>
    </w:p>
    <w:p w14:paraId="79E08088" w14:textId="77777777" w:rsidR="002D4629" w:rsidRDefault="002D4629" w:rsidP="003218FF">
      <w:pPr>
        <w:suppressAutoHyphens/>
        <w:autoSpaceDE w:val="0"/>
        <w:autoSpaceDN w:val="0"/>
        <w:adjustRightInd w:val="0"/>
        <w:rPr>
          <w:b/>
          <w:bCs/>
          <w:sz w:val="28"/>
          <w:szCs w:val="28"/>
          <w:lang w:val="vi-VN"/>
        </w:rPr>
      </w:pPr>
    </w:p>
    <w:p w14:paraId="34AFDE03" w14:textId="77777777" w:rsidR="002D4629" w:rsidRDefault="002D4629" w:rsidP="003218FF">
      <w:pPr>
        <w:suppressAutoHyphens/>
        <w:autoSpaceDE w:val="0"/>
        <w:autoSpaceDN w:val="0"/>
        <w:adjustRightInd w:val="0"/>
        <w:rPr>
          <w:b/>
          <w:bCs/>
          <w:sz w:val="28"/>
          <w:szCs w:val="28"/>
          <w:lang w:val="vi-VN"/>
        </w:rPr>
      </w:pPr>
    </w:p>
    <w:p w14:paraId="59E4F5A0" w14:textId="77777777" w:rsidR="002D4629" w:rsidRPr="00CA1C39" w:rsidRDefault="002D4629" w:rsidP="003218FF">
      <w:pPr>
        <w:suppressAutoHyphens/>
        <w:autoSpaceDE w:val="0"/>
        <w:autoSpaceDN w:val="0"/>
        <w:adjustRightInd w:val="0"/>
        <w:rPr>
          <w:b/>
          <w:bCs/>
          <w:sz w:val="28"/>
          <w:szCs w:val="28"/>
          <w:lang w:val="vi-VN"/>
        </w:rPr>
      </w:pPr>
    </w:p>
    <w:p w14:paraId="3FAFE17A" w14:textId="77777777" w:rsidR="003218FF" w:rsidRPr="00CA1C39" w:rsidRDefault="003218FF" w:rsidP="003218FF">
      <w:pPr>
        <w:suppressAutoHyphens/>
        <w:autoSpaceDE w:val="0"/>
        <w:autoSpaceDN w:val="0"/>
        <w:adjustRightInd w:val="0"/>
        <w:jc w:val="center"/>
        <w:rPr>
          <w:b/>
          <w:bCs/>
          <w:lang w:val="vi-VN"/>
        </w:rPr>
      </w:pPr>
    </w:p>
    <w:p w14:paraId="5969E3CE" w14:textId="19611AC9" w:rsidR="00B118C8" w:rsidRPr="00D37BF8" w:rsidRDefault="00D37BF8" w:rsidP="003218FF">
      <w:pPr>
        <w:suppressAutoHyphens/>
        <w:autoSpaceDE w:val="0"/>
        <w:autoSpaceDN w:val="0"/>
        <w:adjustRightInd w:val="0"/>
        <w:jc w:val="center"/>
        <w:rPr>
          <w:b/>
          <w:bCs/>
          <w:iCs/>
          <w:sz w:val="28"/>
          <w:szCs w:val="28"/>
        </w:rPr>
        <w:sectPr w:rsidR="00B118C8" w:rsidRPr="00D37BF8" w:rsidSect="005D5C20">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22</w:t>
      </w:r>
    </w:p>
    <w:p w14:paraId="4E55318C" w14:textId="77777777" w:rsidR="00BB2B2A" w:rsidRPr="00DB7595" w:rsidRDefault="00BB2B2A" w:rsidP="002D796D">
      <w:pPr>
        <w:pStyle w:val="Chng"/>
        <w:jc w:val="center"/>
        <w:rPr>
          <w:lang w:val="vi-VN"/>
        </w:rPr>
      </w:pPr>
      <w:bookmarkStart w:id="1" w:name="_Toc387692905"/>
      <w:r w:rsidRPr="00DB7595">
        <w:rPr>
          <w:lang w:val="vi-VN"/>
        </w:rPr>
        <w:lastRenderedPageBreak/>
        <w:t>LỜI CẢM ƠN</w:t>
      </w:r>
      <w:bookmarkEnd w:id="1"/>
    </w:p>
    <w:p w14:paraId="669FFE9E" w14:textId="73ECE3BB" w:rsidR="00E32FCE" w:rsidRDefault="00E32FCE" w:rsidP="00E32FCE">
      <w:pPr>
        <w:pStyle w:val="Nidungvnbn"/>
      </w:pPr>
      <w:r>
        <w:t>Trong quá trình học tập và rèn luyện tại Trung tâm tin học VnPro, em xin bày tỏ lòng biết ơn đến thầy Đặng Quang Minh và các anh chị ở trung tâm đã tạo điều kiện để em có thể hoàn thành môn học cũng như là có được nhiều kinh nghiệm thực tế.</w:t>
      </w:r>
    </w:p>
    <w:p w14:paraId="355AAE4A" w14:textId="04157610" w:rsidR="00BB2B2A" w:rsidRPr="00E32FCE" w:rsidRDefault="00E32FCE" w:rsidP="00E32FCE">
      <w:pPr>
        <w:pStyle w:val="Nidungvnbn"/>
      </w:pPr>
      <w:r>
        <w:t>Đặc biệt, chúng em xin gửi lời cảm ơn chân thành đến thầy Đặng Quang Minh đã giảng dạy chúng em trong suốt quá trình thực tập tại Trung tâm. Thầy đã truyền đạt cho chúng em nhiều kiến thức. Không những dạy những kiến thức trong chuyên ngành mà còn những kiến thức về kỹ năng mềm, cách làm việc trong một tổ chức. Cảm ơn thầy đã hướng dẫn, góp ý để chúng em có thể hoàn thành bài báo cáo. Chúng em xin chúc thầy có thật nhiều sức khỏe, lu</w:t>
      </w:r>
      <w:r w:rsidR="00F40EE2">
        <w:t>ôn thành công trong công việc. Em x</w:t>
      </w:r>
      <w:r w:rsidR="007D02C1">
        <w:t xml:space="preserve"> </w:t>
      </w:r>
      <w:r>
        <w:t>in cảm ơn thầy.</w:t>
      </w:r>
    </w:p>
    <w:p w14:paraId="3B370D6C" w14:textId="77777777" w:rsidR="00E32FCE" w:rsidRDefault="00E32FCE">
      <w:pPr>
        <w:spacing w:after="200" w:line="276" w:lineRule="auto"/>
        <w:rPr>
          <w:b/>
          <w:sz w:val="32"/>
          <w:szCs w:val="32"/>
          <w:lang w:val="vi-VN"/>
        </w:rPr>
      </w:pPr>
      <w:r>
        <w:rPr>
          <w:b/>
          <w:sz w:val="32"/>
          <w:szCs w:val="32"/>
          <w:lang w:val="vi-VN"/>
        </w:rPr>
        <w:br w:type="page"/>
      </w:r>
    </w:p>
    <w:p w14:paraId="72DD0BF8" w14:textId="711E873C"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2521270D"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03E3DE3D"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57D18CB2" w14:textId="08944CFF"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tôi</w:t>
      </w:r>
      <w:r w:rsidR="00B118C8" w:rsidRPr="00B118C8">
        <w:rPr>
          <w:sz w:val="26"/>
          <w:szCs w:val="26"/>
          <w:lang w:val="vi-VN"/>
        </w:rPr>
        <w:t xml:space="preserve"> </w:t>
      </w:r>
      <w:r w:rsidRPr="00DB7595">
        <w:rPr>
          <w:sz w:val="26"/>
          <w:szCs w:val="26"/>
          <w:lang w:val="vi-VN"/>
        </w:rPr>
        <w:t xml:space="preserve">và được sự hướng dẫn của </w:t>
      </w:r>
      <w:r w:rsidR="00E6108B">
        <w:rPr>
          <w:sz w:val="26"/>
          <w:szCs w:val="26"/>
          <w:lang w:val="vi-VN"/>
        </w:rPr>
        <w:t>Thầy Đặng Quang M</w:t>
      </w:r>
      <w:r w:rsidR="00E6108B">
        <w:rPr>
          <w:sz w:val="26"/>
          <w:szCs w:val="26"/>
        </w:rPr>
        <w:t>inh giám đốc của Trung tâm tin học VnPro</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D0F6DE5"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73F7ACE0"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7FB00089" w14:textId="7777777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1E118F04"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22A8610D" w14:textId="77777777" w:rsidR="00636641"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309FE5F9" w14:textId="7D916B20" w:rsidR="00BB2B2A" w:rsidRPr="00DB7595" w:rsidRDefault="00E6108B" w:rsidP="00E6108B">
      <w:pPr>
        <w:tabs>
          <w:tab w:val="center" w:pos="6379"/>
        </w:tabs>
        <w:spacing w:after="200" w:line="276" w:lineRule="auto"/>
        <w:rPr>
          <w:i/>
          <w:sz w:val="26"/>
          <w:szCs w:val="26"/>
          <w:lang w:val="vi-VN"/>
        </w:rPr>
      </w:pPr>
      <w:r>
        <w:rPr>
          <w:i/>
          <w:sz w:val="26"/>
          <w:szCs w:val="26"/>
          <w:lang w:val="vi-VN"/>
        </w:rPr>
        <w:tab/>
      </w:r>
      <w:r>
        <w:rPr>
          <w:i/>
          <w:noProof/>
          <w:sz w:val="26"/>
          <w:szCs w:val="26"/>
        </w:rPr>
        <w:drawing>
          <wp:inline distT="0" distB="0" distL="0" distR="0" wp14:anchorId="4EC7946C" wp14:editId="640CD471">
            <wp:extent cx="890872" cy="35052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75226361_488064999609649_4644366916343681945_n-removebg-preview.png"/>
                    <pic:cNvPicPr/>
                  </pic:nvPicPr>
                  <pic:blipFill rotWithShape="1">
                    <a:blip r:embed="rId10" cstate="print">
                      <a:extLst>
                        <a:ext uri="{28A0092B-C50C-407E-A947-70E740481C1C}">
                          <a14:useLocalDpi xmlns:a14="http://schemas.microsoft.com/office/drawing/2010/main" val="0"/>
                        </a:ext>
                      </a:extLst>
                    </a:blip>
                    <a:srcRect l="4634" t="27421" r="5080" b="25830"/>
                    <a:stretch/>
                  </pic:blipFill>
                  <pic:spPr bwMode="auto">
                    <a:xfrm>
                      <a:off x="0" y="0"/>
                      <a:ext cx="937456" cy="368849"/>
                    </a:xfrm>
                    <a:prstGeom prst="rect">
                      <a:avLst/>
                    </a:prstGeom>
                    <a:ln>
                      <a:noFill/>
                    </a:ln>
                    <a:extLst>
                      <a:ext uri="{53640926-AAD7-44D8-BBD7-CCE9431645EC}">
                        <a14:shadowObscured xmlns:a14="http://schemas.microsoft.com/office/drawing/2010/main"/>
                      </a:ext>
                    </a:extLst>
                  </pic:spPr>
                </pic:pic>
              </a:graphicData>
            </a:graphic>
          </wp:inline>
        </w:drawing>
      </w:r>
    </w:p>
    <w:p w14:paraId="246592CA" w14:textId="59DD3C10" w:rsidR="00BB2B2A" w:rsidRPr="00DB7595" w:rsidRDefault="00E6108B" w:rsidP="00BB2B2A">
      <w:pPr>
        <w:tabs>
          <w:tab w:val="center" w:pos="6379"/>
        </w:tabs>
        <w:spacing w:after="200" w:line="276" w:lineRule="auto"/>
        <w:rPr>
          <w:i/>
          <w:sz w:val="26"/>
          <w:szCs w:val="26"/>
          <w:lang w:val="vi-VN"/>
        </w:rPr>
      </w:pPr>
      <w:r>
        <w:rPr>
          <w:i/>
          <w:sz w:val="26"/>
          <w:szCs w:val="26"/>
          <w:lang w:val="vi-VN"/>
        </w:rPr>
        <w:tab/>
        <w:t>Lê Thanh Hải</w:t>
      </w:r>
    </w:p>
    <w:p w14:paraId="67BD1EE1"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5D569339" w14:textId="77777777" w:rsidR="00B118C8" w:rsidRPr="00B118C8" w:rsidRDefault="00B118C8" w:rsidP="002D796D">
      <w:pPr>
        <w:pStyle w:val="Chng"/>
        <w:jc w:val="center"/>
        <w:rPr>
          <w:lang w:val="vi-VN"/>
        </w:rPr>
      </w:pPr>
      <w:bookmarkStart w:id="2" w:name="_Toc387692906"/>
      <w:r w:rsidRPr="00B118C8">
        <w:rPr>
          <w:lang w:val="vi-VN"/>
        </w:rPr>
        <w:lastRenderedPageBreak/>
        <w:t>PHẦN XÁC NHẬN VÀ ĐÁNH GIÁ CỦA GIẢNG VIÊN</w:t>
      </w:r>
      <w:bookmarkEnd w:id="2"/>
    </w:p>
    <w:p w14:paraId="5D5AEAB7" w14:textId="77777777" w:rsidR="00B118C8" w:rsidRPr="002D796D" w:rsidRDefault="00B118C8" w:rsidP="002D796D">
      <w:pPr>
        <w:pStyle w:val="Nidungvnbn"/>
        <w:rPr>
          <w:b/>
          <w:lang w:val="vi-VN"/>
        </w:rPr>
      </w:pPr>
      <w:r w:rsidRPr="002D796D">
        <w:rPr>
          <w:b/>
          <w:lang w:val="vi-VN"/>
        </w:rPr>
        <w:t>Phần xác nhận của GV hướng dẫn</w:t>
      </w:r>
    </w:p>
    <w:p w14:paraId="03EB55BC"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644CC4F"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485EE9AF"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7C37C97E" w14:textId="77777777" w:rsidR="00B118C8" w:rsidRPr="00DC2276" w:rsidRDefault="00B118C8">
      <w:pPr>
        <w:spacing w:after="200" w:line="276" w:lineRule="auto"/>
        <w:rPr>
          <w:lang w:val="vi-VN"/>
        </w:rPr>
      </w:pPr>
    </w:p>
    <w:p w14:paraId="0339EEB3" w14:textId="77777777" w:rsidR="00B118C8" w:rsidRPr="00DC2276" w:rsidRDefault="00B118C8">
      <w:pPr>
        <w:spacing w:after="200" w:line="276" w:lineRule="auto"/>
        <w:rPr>
          <w:lang w:val="vi-VN"/>
        </w:rPr>
      </w:pPr>
    </w:p>
    <w:p w14:paraId="6086E952" w14:textId="77777777" w:rsidR="00B118C8" w:rsidRPr="00DC2276" w:rsidRDefault="00B118C8">
      <w:pPr>
        <w:spacing w:after="200" w:line="276" w:lineRule="auto"/>
        <w:rPr>
          <w:lang w:val="vi-VN"/>
        </w:rPr>
      </w:pPr>
    </w:p>
    <w:p w14:paraId="32B1D3A5" w14:textId="77777777" w:rsidR="00B118C8" w:rsidRPr="00DC2276" w:rsidRDefault="00B118C8" w:rsidP="002D796D">
      <w:pPr>
        <w:pStyle w:val="Nidungvnbn"/>
        <w:rPr>
          <w:b/>
          <w:lang w:val="vi-VN"/>
        </w:rPr>
      </w:pPr>
      <w:r w:rsidRPr="00DC2276">
        <w:rPr>
          <w:b/>
          <w:lang w:val="vi-VN"/>
        </w:rPr>
        <w:t>Phần đánh giá của GV chấm bài</w:t>
      </w:r>
    </w:p>
    <w:p w14:paraId="6B113E26"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F8A3683"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4459F90F"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4AB49A80" w14:textId="77777777" w:rsidR="00B118C8" w:rsidRPr="00DC2276" w:rsidRDefault="00B118C8" w:rsidP="00B118C8">
      <w:pPr>
        <w:spacing w:after="200" w:line="276" w:lineRule="auto"/>
        <w:rPr>
          <w:lang w:val="vi-VN"/>
        </w:rPr>
      </w:pPr>
    </w:p>
    <w:p w14:paraId="0D98097A" w14:textId="77777777" w:rsidR="00B118C8" w:rsidRPr="00DC2276" w:rsidRDefault="00B118C8" w:rsidP="00B118C8">
      <w:pPr>
        <w:pStyle w:val="Tiumccp1"/>
        <w:rPr>
          <w:sz w:val="32"/>
          <w:szCs w:val="32"/>
          <w:lang w:val="vi-VN"/>
        </w:rPr>
      </w:pPr>
      <w:r w:rsidRPr="00B118C8">
        <w:rPr>
          <w:lang w:val="vi-VN"/>
        </w:rPr>
        <w:br w:type="page"/>
      </w:r>
    </w:p>
    <w:p w14:paraId="1CB05328" w14:textId="77777777" w:rsidR="00BB2B2A" w:rsidRPr="00DB7595" w:rsidRDefault="00BB2B2A" w:rsidP="00440483">
      <w:pPr>
        <w:pStyle w:val="Chng"/>
        <w:jc w:val="center"/>
        <w:outlineLvl w:val="0"/>
        <w:rPr>
          <w:lang w:val="vi-VN"/>
        </w:rPr>
      </w:pPr>
      <w:bookmarkStart w:id="3" w:name="_Toc387692907"/>
      <w:bookmarkStart w:id="4" w:name="_Toc103024689"/>
      <w:r w:rsidRPr="00DB7595">
        <w:rPr>
          <w:lang w:val="vi-VN"/>
        </w:rPr>
        <w:lastRenderedPageBreak/>
        <w:t>TÓM TẮT</w:t>
      </w:r>
      <w:bookmarkEnd w:id="3"/>
      <w:bookmarkEnd w:id="4"/>
    </w:p>
    <w:p w14:paraId="4D553EB0" w14:textId="4969383E" w:rsidR="007250AD" w:rsidRDefault="007250AD" w:rsidP="007250AD">
      <w:pPr>
        <w:pStyle w:val="Nidungvnbn"/>
      </w:pPr>
      <w:r>
        <w:t>Khi kỷ nguyên mới của khả năng lập trình mạng, tự động hóa và SDN đã đến, các kỹ sư mạng phải học cách viết code đã trở nên cần thiết. Mã hóa cho phép phát triển các công cụ phần mềm. Kết quả là, các kỹ sư mạng có thể tự động hóa các nhiệm vụ mạng phức tạp.</w:t>
      </w:r>
    </w:p>
    <w:p w14:paraId="5A52CC4A" w14:textId="77777777" w:rsidR="007250AD" w:rsidRDefault="007250AD" w:rsidP="007250AD">
      <w:pPr>
        <w:pStyle w:val="Nidungvnbn"/>
      </w:pPr>
      <w:r>
        <w:t>Giao tiếp giữa các công cụ phần mềm và nền tảng mạng xảy ra do các nhà sản xuất đã kích hoạt các giao diện lập trình ứng dụng hoặc API tốt hơn. Trong số các nền tảng mạng, API REST là một trong những nền tảng phổ biến nhất. Vì lý do này, điều quan trọng là phải biết cơ sở lý thuyết và thực tiễn của API này.</w:t>
      </w:r>
    </w:p>
    <w:p w14:paraId="59A56042" w14:textId="05F3E5B5" w:rsidR="007E6AB9" w:rsidRPr="00DB7595" w:rsidRDefault="007250AD" w:rsidP="007250AD">
      <w:pPr>
        <w:pStyle w:val="Nidungvnbn"/>
        <w:rPr>
          <w:lang w:val="vi-VN"/>
        </w:rPr>
      </w:pPr>
      <w:r>
        <w:t>Trong bài báo cáo này em sẽ giới thiệu về các khái niệm, định nghĩa,</w:t>
      </w:r>
      <w:r w:rsidR="00A34152">
        <w:t xml:space="preserve"> các kiến thức nền tảng về API. Sau đó là sử dụng </w:t>
      </w:r>
      <w:r w:rsidR="00324397">
        <w:t>Northbound REST</w:t>
      </w:r>
      <w:r w:rsidR="00A34152">
        <w:t xml:space="preserve"> API vào kiến trúc SDN (</w:t>
      </w:r>
      <w:r w:rsidR="00A34152" w:rsidRPr="00A34152">
        <w:t>Software-Defined Networking)</w:t>
      </w:r>
      <w:r w:rsidR="00A34152">
        <w:t xml:space="preserve"> </w:t>
      </w:r>
      <w:r w:rsidR="00324397">
        <w:t>gọi REST API để truy xuất các thiết bị được quản lý bởi Network Controller APIC-EM do VnPro cung cấp thông qua phần mềm Postman và thư viện request của ngôn ngữ Python.</w:t>
      </w:r>
    </w:p>
    <w:p w14:paraId="386AA143" w14:textId="77777777" w:rsidR="00DB7595" w:rsidRDefault="007E6AB9">
      <w:pPr>
        <w:spacing w:after="200" w:line="276" w:lineRule="auto"/>
        <w:rPr>
          <w:sz w:val="26"/>
          <w:szCs w:val="26"/>
          <w:lang w:val="vi-VN"/>
        </w:rPr>
        <w:sectPr w:rsidR="00DB7595" w:rsidSect="00B118C8">
          <w:headerReference w:type="default" r:id="rId11"/>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6DB966A5" w14:textId="77777777" w:rsidR="007E6AB9" w:rsidRPr="007E6AB9" w:rsidRDefault="007E6AB9" w:rsidP="00440483">
      <w:pPr>
        <w:pStyle w:val="Chng"/>
        <w:jc w:val="center"/>
        <w:outlineLvl w:val="0"/>
      </w:pPr>
      <w:bookmarkStart w:id="5" w:name="_Toc387692908"/>
      <w:bookmarkStart w:id="6" w:name="_Toc103024690"/>
      <w:r>
        <w:lastRenderedPageBreak/>
        <w:t>MỤC LỤC</w:t>
      </w:r>
      <w:bookmarkEnd w:id="5"/>
      <w:bookmarkEnd w:id="6"/>
    </w:p>
    <w:sdt>
      <w:sdtPr>
        <w:rPr>
          <w:rFonts w:ascii="Times New Roman" w:eastAsia="Times New Roman" w:hAnsi="Times New Roman" w:cs="Times New Roman"/>
          <w:color w:val="auto"/>
          <w:sz w:val="24"/>
          <w:szCs w:val="24"/>
        </w:rPr>
        <w:id w:val="-1634706444"/>
        <w:docPartObj>
          <w:docPartGallery w:val="Table of Contents"/>
          <w:docPartUnique/>
        </w:docPartObj>
      </w:sdtPr>
      <w:sdtEndPr>
        <w:rPr>
          <w:b/>
          <w:bCs/>
          <w:noProof/>
        </w:rPr>
      </w:sdtEndPr>
      <w:sdtContent>
        <w:p w14:paraId="0F91AC6A" w14:textId="58443F4B" w:rsidR="00440483" w:rsidRDefault="00440483">
          <w:pPr>
            <w:pStyle w:val="TOCHeading"/>
          </w:pPr>
        </w:p>
        <w:p w14:paraId="2ECFF4F8" w14:textId="442DC059" w:rsidR="00987FC4" w:rsidRDefault="00440483">
          <w:pPr>
            <w:pStyle w:val="TOC1"/>
            <w:tabs>
              <w:tab w:val="right" w:leader="dot" w:pos="938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3024689" w:history="1">
            <w:r w:rsidR="00987FC4" w:rsidRPr="00506F82">
              <w:rPr>
                <w:rStyle w:val="Hyperlink"/>
                <w:noProof/>
                <w:lang w:val="vi-VN"/>
              </w:rPr>
              <w:t>TÓM TẮT</w:t>
            </w:r>
            <w:r w:rsidR="00987FC4">
              <w:rPr>
                <w:noProof/>
                <w:webHidden/>
              </w:rPr>
              <w:tab/>
            </w:r>
            <w:r w:rsidR="00987FC4">
              <w:rPr>
                <w:noProof/>
                <w:webHidden/>
              </w:rPr>
              <w:fldChar w:fldCharType="begin"/>
            </w:r>
            <w:r w:rsidR="00987FC4">
              <w:rPr>
                <w:noProof/>
                <w:webHidden/>
              </w:rPr>
              <w:instrText xml:space="preserve"> PAGEREF _Toc103024689 \h </w:instrText>
            </w:r>
            <w:r w:rsidR="00987FC4">
              <w:rPr>
                <w:noProof/>
                <w:webHidden/>
              </w:rPr>
            </w:r>
            <w:r w:rsidR="00987FC4">
              <w:rPr>
                <w:noProof/>
                <w:webHidden/>
              </w:rPr>
              <w:fldChar w:fldCharType="separate"/>
            </w:r>
            <w:r w:rsidR="00CE6429">
              <w:rPr>
                <w:noProof/>
                <w:webHidden/>
              </w:rPr>
              <w:t>iv</w:t>
            </w:r>
            <w:r w:rsidR="00987FC4">
              <w:rPr>
                <w:noProof/>
                <w:webHidden/>
              </w:rPr>
              <w:fldChar w:fldCharType="end"/>
            </w:r>
          </w:hyperlink>
        </w:p>
        <w:p w14:paraId="7AF58A55" w14:textId="78D92417" w:rsidR="00987FC4" w:rsidRDefault="007F399A">
          <w:pPr>
            <w:pStyle w:val="TOC1"/>
            <w:tabs>
              <w:tab w:val="right" w:leader="dot" w:pos="9383"/>
            </w:tabs>
            <w:rPr>
              <w:rFonts w:asciiTheme="minorHAnsi" w:eastAsiaTheme="minorEastAsia" w:hAnsiTheme="minorHAnsi" w:cstheme="minorBidi"/>
              <w:noProof/>
              <w:sz w:val="22"/>
              <w:szCs w:val="22"/>
            </w:rPr>
          </w:pPr>
          <w:hyperlink w:anchor="_Toc103024690" w:history="1">
            <w:r w:rsidR="00987FC4" w:rsidRPr="00506F82">
              <w:rPr>
                <w:rStyle w:val="Hyperlink"/>
                <w:noProof/>
              </w:rPr>
              <w:t>MỤC LỤC</w:t>
            </w:r>
            <w:r w:rsidR="00987FC4">
              <w:rPr>
                <w:noProof/>
                <w:webHidden/>
              </w:rPr>
              <w:tab/>
            </w:r>
            <w:r w:rsidR="00987FC4">
              <w:rPr>
                <w:noProof/>
                <w:webHidden/>
              </w:rPr>
              <w:fldChar w:fldCharType="begin"/>
            </w:r>
            <w:r w:rsidR="00987FC4">
              <w:rPr>
                <w:noProof/>
                <w:webHidden/>
              </w:rPr>
              <w:instrText xml:space="preserve"> PAGEREF _Toc103024690 \h </w:instrText>
            </w:r>
            <w:r w:rsidR="00987FC4">
              <w:rPr>
                <w:noProof/>
                <w:webHidden/>
              </w:rPr>
            </w:r>
            <w:r w:rsidR="00987FC4">
              <w:rPr>
                <w:noProof/>
                <w:webHidden/>
              </w:rPr>
              <w:fldChar w:fldCharType="separate"/>
            </w:r>
            <w:r w:rsidR="00CE6429">
              <w:rPr>
                <w:noProof/>
                <w:webHidden/>
              </w:rPr>
              <w:t>1</w:t>
            </w:r>
            <w:r w:rsidR="00987FC4">
              <w:rPr>
                <w:noProof/>
                <w:webHidden/>
              </w:rPr>
              <w:fldChar w:fldCharType="end"/>
            </w:r>
          </w:hyperlink>
        </w:p>
        <w:p w14:paraId="38C8E095" w14:textId="6E585649" w:rsidR="00987FC4" w:rsidRDefault="007F399A">
          <w:pPr>
            <w:pStyle w:val="TOC1"/>
            <w:tabs>
              <w:tab w:val="right" w:leader="dot" w:pos="9383"/>
            </w:tabs>
            <w:rPr>
              <w:rFonts w:asciiTheme="minorHAnsi" w:eastAsiaTheme="minorEastAsia" w:hAnsiTheme="minorHAnsi" w:cstheme="minorBidi"/>
              <w:noProof/>
              <w:sz w:val="22"/>
              <w:szCs w:val="22"/>
            </w:rPr>
          </w:pPr>
          <w:hyperlink w:anchor="_Toc103024691" w:history="1">
            <w:r w:rsidR="00987FC4" w:rsidRPr="00506F82">
              <w:rPr>
                <w:rStyle w:val="Hyperlink"/>
                <w:noProof/>
              </w:rPr>
              <w:t>DANH MỤC HÌNH</w:t>
            </w:r>
            <w:r w:rsidR="00987FC4">
              <w:rPr>
                <w:noProof/>
                <w:webHidden/>
              </w:rPr>
              <w:tab/>
            </w:r>
            <w:r w:rsidR="00987FC4">
              <w:rPr>
                <w:noProof/>
                <w:webHidden/>
              </w:rPr>
              <w:fldChar w:fldCharType="begin"/>
            </w:r>
            <w:r w:rsidR="00987FC4">
              <w:rPr>
                <w:noProof/>
                <w:webHidden/>
              </w:rPr>
              <w:instrText xml:space="preserve"> PAGEREF _Toc103024691 \h </w:instrText>
            </w:r>
            <w:r w:rsidR="00987FC4">
              <w:rPr>
                <w:noProof/>
                <w:webHidden/>
              </w:rPr>
            </w:r>
            <w:r w:rsidR="00987FC4">
              <w:rPr>
                <w:noProof/>
                <w:webHidden/>
              </w:rPr>
              <w:fldChar w:fldCharType="separate"/>
            </w:r>
            <w:r w:rsidR="00CE6429">
              <w:rPr>
                <w:noProof/>
                <w:webHidden/>
              </w:rPr>
              <w:t>3</w:t>
            </w:r>
            <w:r w:rsidR="00987FC4">
              <w:rPr>
                <w:noProof/>
                <w:webHidden/>
              </w:rPr>
              <w:fldChar w:fldCharType="end"/>
            </w:r>
          </w:hyperlink>
        </w:p>
        <w:p w14:paraId="0D5C77CB" w14:textId="00A596F6" w:rsidR="00987FC4" w:rsidRDefault="007F399A">
          <w:pPr>
            <w:pStyle w:val="TOC1"/>
            <w:tabs>
              <w:tab w:val="right" w:leader="dot" w:pos="9383"/>
            </w:tabs>
            <w:rPr>
              <w:rFonts w:asciiTheme="minorHAnsi" w:eastAsiaTheme="minorEastAsia" w:hAnsiTheme="minorHAnsi" w:cstheme="minorBidi"/>
              <w:noProof/>
              <w:sz w:val="22"/>
              <w:szCs w:val="22"/>
            </w:rPr>
          </w:pPr>
          <w:hyperlink w:anchor="_Toc103024692" w:history="1">
            <w:r w:rsidR="00987FC4" w:rsidRPr="00506F82">
              <w:rPr>
                <w:rStyle w:val="Hyperlink"/>
                <w:noProof/>
              </w:rPr>
              <w:t>DANH MỤC BẢNG</w:t>
            </w:r>
            <w:r w:rsidR="00987FC4">
              <w:rPr>
                <w:noProof/>
                <w:webHidden/>
              </w:rPr>
              <w:tab/>
            </w:r>
            <w:r w:rsidR="00987FC4">
              <w:rPr>
                <w:noProof/>
                <w:webHidden/>
              </w:rPr>
              <w:fldChar w:fldCharType="begin"/>
            </w:r>
            <w:r w:rsidR="00987FC4">
              <w:rPr>
                <w:noProof/>
                <w:webHidden/>
              </w:rPr>
              <w:instrText xml:space="preserve"> PAGEREF _Toc103024692 \h </w:instrText>
            </w:r>
            <w:r w:rsidR="00987FC4">
              <w:rPr>
                <w:noProof/>
                <w:webHidden/>
              </w:rPr>
            </w:r>
            <w:r w:rsidR="00987FC4">
              <w:rPr>
                <w:noProof/>
                <w:webHidden/>
              </w:rPr>
              <w:fldChar w:fldCharType="separate"/>
            </w:r>
            <w:r w:rsidR="00CE6429">
              <w:rPr>
                <w:noProof/>
                <w:webHidden/>
              </w:rPr>
              <w:t>5</w:t>
            </w:r>
            <w:r w:rsidR="00987FC4">
              <w:rPr>
                <w:noProof/>
                <w:webHidden/>
              </w:rPr>
              <w:fldChar w:fldCharType="end"/>
            </w:r>
          </w:hyperlink>
        </w:p>
        <w:p w14:paraId="2F6C5B0C" w14:textId="0426DC72" w:rsidR="00987FC4" w:rsidRDefault="007F399A">
          <w:pPr>
            <w:pStyle w:val="TOC1"/>
            <w:tabs>
              <w:tab w:val="right" w:leader="dot" w:pos="9383"/>
            </w:tabs>
            <w:rPr>
              <w:rFonts w:asciiTheme="minorHAnsi" w:eastAsiaTheme="minorEastAsia" w:hAnsiTheme="minorHAnsi" w:cstheme="minorBidi"/>
              <w:noProof/>
              <w:sz w:val="22"/>
              <w:szCs w:val="22"/>
            </w:rPr>
          </w:pPr>
          <w:hyperlink w:anchor="_Toc103024693" w:history="1">
            <w:r w:rsidR="00987FC4" w:rsidRPr="00506F82">
              <w:rPr>
                <w:rStyle w:val="Hyperlink"/>
                <w:noProof/>
              </w:rPr>
              <w:t>DANH MỤC KÍ HIỆU VÀ CHỮ VIẾT TẮT</w:t>
            </w:r>
            <w:r w:rsidR="00987FC4">
              <w:rPr>
                <w:noProof/>
                <w:webHidden/>
              </w:rPr>
              <w:tab/>
            </w:r>
            <w:r w:rsidR="00987FC4">
              <w:rPr>
                <w:noProof/>
                <w:webHidden/>
              </w:rPr>
              <w:fldChar w:fldCharType="begin"/>
            </w:r>
            <w:r w:rsidR="00987FC4">
              <w:rPr>
                <w:noProof/>
                <w:webHidden/>
              </w:rPr>
              <w:instrText xml:space="preserve"> PAGEREF _Toc103024693 \h </w:instrText>
            </w:r>
            <w:r w:rsidR="00987FC4">
              <w:rPr>
                <w:noProof/>
                <w:webHidden/>
              </w:rPr>
            </w:r>
            <w:r w:rsidR="00987FC4">
              <w:rPr>
                <w:noProof/>
                <w:webHidden/>
              </w:rPr>
              <w:fldChar w:fldCharType="separate"/>
            </w:r>
            <w:r w:rsidR="00CE6429">
              <w:rPr>
                <w:noProof/>
                <w:webHidden/>
              </w:rPr>
              <w:t>6</w:t>
            </w:r>
            <w:r w:rsidR="00987FC4">
              <w:rPr>
                <w:noProof/>
                <w:webHidden/>
              </w:rPr>
              <w:fldChar w:fldCharType="end"/>
            </w:r>
          </w:hyperlink>
        </w:p>
        <w:p w14:paraId="6AEDACF4" w14:textId="78F850FA" w:rsidR="00987FC4" w:rsidRDefault="007F399A">
          <w:pPr>
            <w:pStyle w:val="TOC1"/>
            <w:tabs>
              <w:tab w:val="right" w:leader="dot" w:pos="9383"/>
            </w:tabs>
            <w:rPr>
              <w:rFonts w:asciiTheme="minorHAnsi" w:eastAsiaTheme="minorEastAsia" w:hAnsiTheme="minorHAnsi" w:cstheme="minorBidi"/>
              <w:noProof/>
              <w:sz w:val="22"/>
              <w:szCs w:val="22"/>
            </w:rPr>
          </w:pPr>
          <w:hyperlink w:anchor="_Toc103024694" w:history="1">
            <w:r w:rsidR="00987FC4" w:rsidRPr="00506F82">
              <w:rPr>
                <w:rStyle w:val="Hyperlink"/>
                <w:noProof/>
              </w:rPr>
              <w:t>CHƯƠNG 1 – MỞ ĐẦU</w:t>
            </w:r>
            <w:r w:rsidR="00987FC4">
              <w:rPr>
                <w:noProof/>
                <w:webHidden/>
              </w:rPr>
              <w:tab/>
            </w:r>
            <w:r w:rsidR="00987FC4">
              <w:rPr>
                <w:noProof/>
                <w:webHidden/>
              </w:rPr>
              <w:fldChar w:fldCharType="begin"/>
            </w:r>
            <w:r w:rsidR="00987FC4">
              <w:rPr>
                <w:noProof/>
                <w:webHidden/>
              </w:rPr>
              <w:instrText xml:space="preserve"> PAGEREF _Toc103024694 \h </w:instrText>
            </w:r>
            <w:r w:rsidR="00987FC4">
              <w:rPr>
                <w:noProof/>
                <w:webHidden/>
              </w:rPr>
            </w:r>
            <w:r w:rsidR="00987FC4">
              <w:rPr>
                <w:noProof/>
                <w:webHidden/>
              </w:rPr>
              <w:fldChar w:fldCharType="separate"/>
            </w:r>
            <w:r w:rsidR="00CE6429">
              <w:rPr>
                <w:noProof/>
                <w:webHidden/>
              </w:rPr>
              <w:t>7</w:t>
            </w:r>
            <w:r w:rsidR="00987FC4">
              <w:rPr>
                <w:noProof/>
                <w:webHidden/>
              </w:rPr>
              <w:fldChar w:fldCharType="end"/>
            </w:r>
          </w:hyperlink>
        </w:p>
        <w:p w14:paraId="3B11056D" w14:textId="78A37C75" w:rsidR="00987FC4" w:rsidRDefault="007F399A">
          <w:pPr>
            <w:pStyle w:val="TOC2"/>
            <w:tabs>
              <w:tab w:val="left" w:pos="1440"/>
              <w:tab w:val="right" w:leader="dot" w:pos="9383"/>
            </w:tabs>
            <w:rPr>
              <w:rFonts w:asciiTheme="minorHAnsi" w:eastAsiaTheme="minorEastAsia" w:hAnsiTheme="minorHAnsi" w:cstheme="minorBidi"/>
              <w:noProof/>
              <w:sz w:val="22"/>
              <w:szCs w:val="22"/>
            </w:rPr>
          </w:pPr>
          <w:hyperlink w:anchor="_Toc103024695" w:history="1">
            <w:r w:rsidR="00987FC4" w:rsidRPr="00506F82">
              <w:rPr>
                <w:rStyle w:val="Hyperlink"/>
                <w:noProof/>
              </w:rPr>
              <w:t>1.1</w:t>
            </w:r>
            <w:r w:rsidR="00987FC4">
              <w:rPr>
                <w:rFonts w:asciiTheme="minorHAnsi" w:eastAsiaTheme="minorEastAsia" w:hAnsiTheme="minorHAnsi" w:cstheme="minorBidi"/>
                <w:noProof/>
                <w:sz w:val="22"/>
                <w:szCs w:val="22"/>
              </w:rPr>
              <w:tab/>
            </w:r>
            <w:r w:rsidR="00987FC4" w:rsidRPr="00506F82">
              <w:rPr>
                <w:rStyle w:val="Hyperlink"/>
                <w:noProof/>
              </w:rPr>
              <w:t>Giới thiệu tổng quan về doanh nghiệp</w:t>
            </w:r>
            <w:r w:rsidR="00987FC4">
              <w:rPr>
                <w:noProof/>
                <w:webHidden/>
              </w:rPr>
              <w:tab/>
            </w:r>
            <w:r w:rsidR="00987FC4">
              <w:rPr>
                <w:noProof/>
                <w:webHidden/>
              </w:rPr>
              <w:fldChar w:fldCharType="begin"/>
            </w:r>
            <w:r w:rsidR="00987FC4">
              <w:rPr>
                <w:noProof/>
                <w:webHidden/>
              </w:rPr>
              <w:instrText xml:space="preserve"> PAGEREF _Toc103024695 \h </w:instrText>
            </w:r>
            <w:r w:rsidR="00987FC4">
              <w:rPr>
                <w:noProof/>
                <w:webHidden/>
              </w:rPr>
            </w:r>
            <w:r w:rsidR="00987FC4">
              <w:rPr>
                <w:noProof/>
                <w:webHidden/>
              </w:rPr>
              <w:fldChar w:fldCharType="separate"/>
            </w:r>
            <w:r w:rsidR="00CE6429">
              <w:rPr>
                <w:noProof/>
                <w:webHidden/>
              </w:rPr>
              <w:t>7</w:t>
            </w:r>
            <w:r w:rsidR="00987FC4">
              <w:rPr>
                <w:noProof/>
                <w:webHidden/>
              </w:rPr>
              <w:fldChar w:fldCharType="end"/>
            </w:r>
          </w:hyperlink>
        </w:p>
        <w:p w14:paraId="1709F8F2" w14:textId="6B2FA2BE" w:rsidR="00987FC4" w:rsidRDefault="007F399A">
          <w:pPr>
            <w:pStyle w:val="TOC2"/>
            <w:tabs>
              <w:tab w:val="left" w:pos="1440"/>
              <w:tab w:val="right" w:leader="dot" w:pos="9383"/>
            </w:tabs>
            <w:rPr>
              <w:rFonts w:asciiTheme="minorHAnsi" w:eastAsiaTheme="minorEastAsia" w:hAnsiTheme="minorHAnsi" w:cstheme="minorBidi"/>
              <w:noProof/>
              <w:sz w:val="22"/>
              <w:szCs w:val="22"/>
            </w:rPr>
          </w:pPr>
          <w:hyperlink w:anchor="_Toc103024696" w:history="1">
            <w:r w:rsidR="00987FC4" w:rsidRPr="00506F82">
              <w:rPr>
                <w:rStyle w:val="Hyperlink"/>
                <w:noProof/>
              </w:rPr>
              <w:t>1.2</w:t>
            </w:r>
            <w:r w:rsidR="00987FC4">
              <w:rPr>
                <w:rFonts w:asciiTheme="minorHAnsi" w:eastAsiaTheme="minorEastAsia" w:hAnsiTheme="minorHAnsi" w:cstheme="minorBidi"/>
                <w:noProof/>
                <w:sz w:val="22"/>
                <w:szCs w:val="22"/>
              </w:rPr>
              <w:tab/>
            </w:r>
            <w:r w:rsidR="00987FC4" w:rsidRPr="00506F82">
              <w:rPr>
                <w:rStyle w:val="Hyperlink"/>
                <w:noProof/>
              </w:rPr>
              <w:t>Lý do chọn đề tài</w:t>
            </w:r>
            <w:r w:rsidR="00987FC4">
              <w:rPr>
                <w:noProof/>
                <w:webHidden/>
              </w:rPr>
              <w:tab/>
            </w:r>
            <w:r w:rsidR="00987FC4">
              <w:rPr>
                <w:noProof/>
                <w:webHidden/>
              </w:rPr>
              <w:fldChar w:fldCharType="begin"/>
            </w:r>
            <w:r w:rsidR="00987FC4">
              <w:rPr>
                <w:noProof/>
                <w:webHidden/>
              </w:rPr>
              <w:instrText xml:space="preserve"> PAGEREF _Toc103024696 \h </w:instrText>
            </w:r>
            <w:r w:rsidR="00987FC4">
              <w:rPr>
                <w:noProof/>
                <w:webHidden/>
              </w:rPr>
            </w:r>
            <w:r w:rsidR="00987FC4">
              <w:rPr>
                <w:noProof/>
                <w:webHidden/>
              </w:rPr>
              <w:fldChar w:fldCharType="separate"/>
            </w:r>
            <w:r w:rsidR="00CE6429">
              <w:rPr>
                <w:noProof/>
                <w:webHidden/>
              </w:rPr>
              <w:t>8</w:t>
            </w:r>
            <w:r w:rsidR="00987FC4">
              <w:rPr>
                <w:noProof/>
                <w:webHidden/>
              </w:rPr>
              <w:fldChar w:fldCharType="end"/>
            </w:r>
          </w:hyperlink>
        </w:p>
        <w:p w14:paraId="74A0274A" w14:textId="526A4666" w:rsidR="00987FC4" w:rsidRDefault="007F399A">
          <w:pPr>
            <w:pStyle w:val="TOC2"/>
            <w:tabs>
              <w:tab w:val="left" w:pos="1440"/>
              <w:tab w:val="right" w:leader="dot" w:pos="9383"/>
            </w:tabs>
            <w:rPr>
              <w:rFonts w:asciiTheme="minorHAnsi" w:eastAsiaTheme="minorEastAsia" w:hAnsiTheme="minorHAnsi" w:cstheme="minorBidi"/>
              <w:noProof/>
              <w:sz w:val="22"/>
              <w:szCs w:val="22"/>
            </w:rPr>
          </w:pPr>
          <w:hyperlink w:anchor="_Toc103024697" w:history="1">
            <w:r w:rsidR="00987FC4" w:rsidRPr="00506F82">
              <w:rPr>
                <w:rStyle w:val="Hyperlink"/>
                <w:noProof/>
              </w:rPr>
              <w:t>1.3</w:t>
            </w:r>
            <w:r w:rsidR="00987FC4">
              <w:rPr>
                <w:rFonts w:asciiTheme="minorHAnsi" w:eastAsiaTheme="minorEastAsia" w:hAnsiTheme="minorHAnsi" w:cstheme="minorBidi"/>
                <w:noProof/>
                <w:sz w:val="22"/>
                <w:szCs w:val="22"/>
              </w:rPr>
              <w:tab/>
            </w:r>
            <w:r w:rsidR="00987FC4" w:rsidRPr="00506F82">
              <w:rPr>
                <w:rStyle w:val="Hyperlink"/>
                <w:noProof/>
              </w:rPr>
              <w:t>Mục tiêu đề tài</w:t>
            </w:r>
            <w:r w:rsidR="00987FC4">
              <w:rPr>
                <w:noProof/>
                <w:webHidden/>
              </w:rPr>
              <w:tab/>
            </w:r>
            <w:r w:rsidR="00987FC4">
              <w:rPr>
                <w:noProof/>
                <w:webHidden/>
              </w:rPr>
              <w:fldChar w:fldCharType="begin"/>
            </w:r>
            <w:r w:rsidR="00987FC4">
              <w:rPr>
                <w:noProof/>
                <w:webHidden/>
              </w:rPr>
              <w:instrText xml:space="preserve"> PAGEREF _Toc103024697 \h </w:instrText>
            </w:r>
            <w:r w:rsidR="00987FC4">
              <w:rPr>
                <w:noProof/>
                <w:webHidden/>
              </w:rPr>
            </w:r>
            <w:r w:rsidR="00987FC4">
              <w:rPr>
                <w:noProof/>
                <w:webHidden/>
              </w:rPr>
              <w:fldChar w:fldCharType="separate"/>
            </w:r>
            <w:r w:rsidR="00CE6429">
              <w:rPr>
                <w:noProof/>
                <w:webHidden/>
              </w:rPr>
              <w:t>9</w:t>
            </w:r>
            <w:r w:rsidR="00987FC4">
              <w:rPr>
                <w:noProof/>
                <w:webHidden/>
              </w:rPr>
              <w:fldChar w:fldCharType="end"/>
            </w:r>
          </w:hyperlink>
        </w:p>
        <w:p w14:paraId="3F1037BF" w14:textId="092A74FE" w:rsidR="00987FC4" w:rsidRDefault="007F399A">
          <w:pPr>
            <w:pStyle w:val="TOC1"/>
            <w:tabs>
              <w:tab w:val="right" w:leader="dot" w:pos="9383"/>
            </w:tabs>
            <w:rPr>
              <w:rFonts w:asciiTheme="minorHAnsi" w:eastAsiaTheme="minorEastAsia" w:hAnsiTheme="minorHAnsi" w:cstheme="minorBidi"/>
              <w:noProof/>
              <w:sz w:val="22"/>
              <w:szCs w:val="22"/>
            </w:rPr>
          </w:pPr>
          <w:hyperlink w:anchor="_Toc103024698" w:history="1">
            <w:r w:rsidR="00987FC4" w:rsidRPr="00506F82">
              <w:rPr>
                <w:rStyle w:val="Hyperlink"/>
                <w:noProof/>
              </w:rPr>
              <w:t>CHƯƠNG 2 – TỔNG QUAN ĐỀ TÀI</w:t>
            </w:r>
            <w:r w:rsidR="00987FC4">
              <w:rPr>
                <w:noProof/>
                <w:webHidden/>
              </w:rPr>
              <w:tab/>
            </w:r>
            <w:r w:rsidR="00987FC4">
              <w:rPr>
                <w:noProof/>
                <w:webHidden/>
              </w:rPr>
              <w:fldChar w:fldCharType="begin"/>
            </w:r>
            <w:r w:rsidR="00987FC4">
              <w:rPr>
                <w:noProof/>
                <w:webHidden/>
              </w:rPr>
              <w:instrText xml:space="preserve"> PAGEREF _Toc103024698 \h </w:instrText>
            </w:r>
            <w:r w:rsidR="00987FC4">
              <w:rPr>
                <w:noProof/>
                <w:webHidden/>
              </w:rPr>
            </w:r>
            <w:r w:rsidR="00987FC4">
              <w:rPr>
                <w:noProof/>
                <w:webHidden/>
              </w:rPr>
              <w:fldChar w:fldCharType="separate"/>
            </w:r>
            <w:r w:rsidR="00CE6429">
              <w:rPr>
                <w:noProof/>
                <w:webHidden/>
              </w:rPr>
              <w:t>10</w:t>
            </w:r>
            <w:r w:rsidR="00987FC4">
              <w:rPr>
                <w:noProof/>
                <w:webHidden/>
              </w:rPr>
              <w:fldChar w:fldCharType="end"/>
            </w:r>
          </w:hyperlink>
        </w:p>
        <w:p w14:paraId="6C376995" w14:textId="1C8556EA" w:rsidR="00987FC4" w:rsidRDefault="007F399A">
          <w:pPr>
            <w:pStyle w:val="TOC2"/>
            <w:tabs>
              <w:tab w:val="left" w:pos="1440"/>
              <w:tab w:val="right" w:leader="dot" w:pos="9383"/>
            </w:tabs>
            <w:rPr>
              <w:rFonts w:asciiTheme="minorHAnsi" w:eastAsiaTheme="minorEastAsia" w:hAnsiTheme="minorHAnsi" w:cstheme="minorBidi"/>
              <w:noProof/>
              <w:sz w:val="22"/>
              <w:szCs w:val="22"/>
            </w:rPr>
          </w:pPr>
          <w:hyperlink w:anchor="_Toc103024699" w:history="1">
            <w:r w:rsidR="00987FC4" w:rsidRPr="00506F82">
              <w:rPr>
                <w:rStyle w:val="Hyperlink"/>
                <w:noProof/>
              </w:rPr>
              <w:t>2.1</w:t>
            </w:r>
            <w:r w:rsidR="00987FC4">
              <w:rPr>
                <w:rFonts w:asciiTheme="minorHAnsi" w:eastAsiaTheme="minorEastAsia" w:hAnsiTheme="minorHAnsi" w:cstheme="minorBidi"/>
                <w:noProof/>
                <w:sz w:val="22"/>
                <w:szCs w:val="22"/>
              </w:rPr>
              <w:tab/>
            </w:r>
            <w:r w:rsidR="00987FC4" w:rsidRPr="00506F82">
              <w:rPr>
                <w:rStyle w:val="Hyperlink"/>
                <w:noProof/>
              </w:rPr>
              <w:t>Tìm hiểu về API</w:t>
            </w:r>
            <w:r w:rsidR="00987FC4">
              <w:rPr>
                <w:noProof/>
                <w:webHidden/>
              </w:rPr>
              <w:tab/>
            </w:r>
            <w:r w:rsidR="00987FC4">
              <w:rPr>
                <w:noProof/>
                <w:webHidden/>
              </w:rPr>
              <w:fldChar w:fldCharType="begin"/>
            </w:r>
            <w:r w:rsidR="00987FC4">
              <w:rPr>
                <w:noProof/>
                <w:webHidden/>
              </w:rPr>
              <w:instrText xml:space="preserve"> PAGEREF _Toc103024699 \h </w:instrText>
            </w:r>
            <w:r w:rsidR="00987FC4">
              <w:rPr>
                <w:noProof/>
                <w:webHidden/>
              </w:rPr>
            </w:r>
            <w:r w:rsidR="00987FC4">
              <w:rPr>
                <w:noProof/>
                <w:webHidden/>
              </w:rPr>
              <w:fldChar w:fldCharType="separate"/>
            </w:r>
            <w:r w:rsidR="00CE6429">
              <w:rPr>
                <w:noProof/>
                <w:webHidden/>
              </w:rPr>
              <w:t>10</w:t>
            </w:r>
            <w:r w:rsidR="00987FC4">
              <w:rPr>
                <w:noProof/>
                <w:webHidden/>
              </w:rPr>
              <w:fldChar w:fldCharType="end"/>
            </w:r>
          </w:hyperlink>
        </w:p>
        <w:p w14:paraId="24DA791C" w14:textId="1435A466" w:rsidR="00987FC4" w:rsidRDefault="007F399A">
          <w:pPr>
            <w:pStyle w:val="TOC3"/>
            <w:tabs>
              <w:tab w:val="left" w:pos="2180"/>
              <w:tab w:val="right" w:leader="dot" w:pos="9383"/>
            </w:tabs>
            <w:rPr>
              <w:rFonts w:asciiTheme="minorHAnsi" w:eastAsiaTheme="minorEastAsia" w:hAnsiTheme="minorHAnsi" w:cstheme="minorBidi"/>
              <w:noProof/>
              <w:sz w:val="22"/>
              <w:szCs w:val="22"/>
            </w:rPr>
          </w:pPr>
          <w:hyperlink w:anchor="_Toc103024700" w:history="1">
            <w:r w:rsidR="00987FC4" w:rsidRPr="00506F82">
              <w:rPr>
                <w:rStyle w:val="Hyperlink"/>
                <w:noProof/>
              </w:rPr>
              <w:t>2.1.1</w:t>
            </w:r>
            <w:r w:rsidR="00987FC4">
              <w:rPr>
                <w:rFonts w:asciiTheme="minorHAnsi" w:eastAsiaTheme="minorEastAsia" w:hAnsiTheme="minorHAnsi" w:cstheme="minorBidi"/>
                <w:noProof/>
                <w:sz w:val="22"/>
                <w:szCs w:val="22"/>
              </w:rPr>
              <w:tab/>
            </w:r>
            <w:r w:rsidR="00987FC4" w:rsidRPr="00506F82">
              <w:rPr>
                <w:rStyle w:val="Hyperlink"/>
                <w:noProof/>
              </w:rPr>
              <w:t>Khái niệm API</w:t>
            </w:r>
            <w:r w:rsidR="00987FC4">
              <w:rPr>
                <w:noProof/>
                <w:webHidden/>
              </w:rPr>
              <w:tab/>
            </w:r>
            <w:r w:rsidR="00987FC4">
              <w:rPr>
                <w:noProof/>
                <w:webHidden/>
              </w:rPr>
              <w:fldChar w:fldCharType="begin"/>
            </w:r>
            <w:r w:rsidR="00987FC4">
              <w:rPr>
                <w:noProof/>
                <w:webHidden/>
              </w:rPr>
              <w:instrText xml:space="preserve"> PAGEREF _Toc103024700 \h </w:instrText>
            </w:r>
            <w:r w:rsidR="00987FC4">
              <w:rPr>
                <w:noProof/>
                <w:webHidden/>
              </w:rPr>
            </w:r>
            <w:r w:rsidR="00987FC4">
              <w:rPr>
                <w:noProof/>
                <w:webHidden/>
              </w:rPr>
              <w:fldChar w:fldCharType="separate"/>
            </w:r>
            <w:r w:rsidR="00CE6429">
              <w:rPr>
                <w:noProof/>
                <w:webHidden/>
              </w:rPr>
              <w:t>10</w:t>
            </w:r>
            <w:r w:rsidR="00987FC4">
              <w:rPr>
                <w:noProof/>
                <w:webHidden/>
              </w:rPr>
              <w:fldChar w:fldCharType="end"/>
            </w:r>
          </w:hyperlink>
        </w:p>
        <w:p w14:paraId="6C64E3F0" w14:textId="728EC46D" w:rsidR="00987FC4" w:rsidRDefault="007F399A">
          <w:pPr>
            <w:pStyle w:val="TOC3"/>
            <w:tabs>
              <w:tab w:val="left" w:pos="2180"/>
              <w:tab w:val="right" w:leader="dot" w:pos="9383"/>
            </w:tabs>
            <w:rPr>
              <w:rFonts w:asciiTheme="minorHAnsi" w:eastAsiaTheme="minorEastAsia" w:hAnsiTheme="minorHAnsi" w:cstheme="minorBidi"/>
              <w:noProof/>
              <w:sz w:val="22"/>
              <w:szCs w:val="22"/>
            </w:rPr>
          </w:pPr>
          <w:hyperlink w:anchor="_Toc103024701" w:history="1">
            <w:r w:rsidR="00987FC4" w:rsidRPr="00506F82">
              <w:rPr>
                <w:rStyle w:val="Hyperlink"/>
                <w:noProof/>
              </w:rPr>
              <w:t>2.1.2</w:t>
            </w:r>
            <w:r w:rsidR="00987FC4">
              <w:rPr>
                <w:rFonts w:asciiTheme="minorHAnsi" w:eastAsiaTheme="minorEastAsia" w:hAnsiTheme="minorHAnsi" w:cstheme="minorBidi"/>
                <w:noProof/>
                <w:sz w:val="22"/>
                <w:szCs w:val="22"/>
              </w:rPr>
              <w:tab/>
            </w:r>
            <w:r w:rsidR="00987FC4" w:rsidRPr="00506F82">
              <w:rPr>
                <w:rStyle w:val="Hyperlink"/>
                <w:noProof/>
              </w:rPr>
              <w:t>Ví dụ về API</w:t>
            </w:r>
            <w:r w:rsidR="00987FC4">
              <w:rPr>
                <w:noProof/>
                <w:webHidden/>
              </w:rPr>
              <w:tab/>
            </w:r>
            <w:r w:rsidR="00987FC4">
              <w:rPr>
                <w:noProof/>
                <w:webHidden/>
              </w:rPr>
              <w:fldChar w:fldCharType="begin"/>
            </w:r>
            <w:r w:rsidR="00987FC4">
              <w:rPr>
                <w:noProof/>
                <w:webHidden/>
              </w:rPr>
              <w:instrText xml:space="preserve"> PAGEREF _Toc103024701 \h </w:instrText>
            </w:r>
            <w:r w:rsidR="00987FC4">
              <w:rPr>
                <w:noProof/>
                <w:webHidden/>
              </w:rPr>
            </w:r>
            <w:r w:rsidR="00987FC4">
              <w:rPr>
                <w:noProof/>
                <w:webHidden/>
              </w:rPr>
              <w:fldChar w:fldCharType="separate"/>
            </w:r>
            <w:r w:rsidR="00CE6429">
              <w:rPr>
                <w:noProof/>
                <w:webHidden/>
              </w:rPr>
              <w:t>10</w:t>
            </w:r>
            <w:r w:rsidR="00987FC4">
              <w:rPr>
                <w:noProof/>
                <w:webHidden/>
              </w:rPr>
              <w:fldChar w:fldCharType="end"/>
            </w:r>
          </w:hyperlink>
        </w:p>
        <w:p w14:paraId="758953F0" w14:textId="61888E76" w:rsidR="00987FC4" w:rsidRDefault="007F399A">
          <w:pPr>
            <w:pStyle w:val="TOC3"/>
            <w:tabs>
              <w:tab w:val="left" w:pos="2180"/>
              <w:tab w:val="right" w:leader="dot" w:pos="9383"/>
            </w:tabs>
            <w:rPr>
              <w:rFonts w:asciiTheme="minorHAnsi" w:eastAsiaTheme="minorEastAsia" w:hAnsiTheme="minorHAnsi" w:cstheme="minorBidi"/>
              <w:noProof/>
              <w:sz w:val="22"/>
              <w:szCs w:val="22"/>
            </w:rPr>
          </w:pPr>
          <w:hyperlink w:anchor="_Toc103024702" w:history="1">
            <w:r w:rsidR="00987FC4" w:rsidRPr="00506F82">
              <w:rPr>
                <w:rStyle w:val="Hyperlink"/>
                <w:noProof/>
              </w:rPr>
              <w:t>2.1.3</w:t>
            </w:r>
            <w:r w:rsidR="00987FC4">
              <w:rPr>
                <w:rFonts w:asciiTheme="minorHAnsi" w:eastAsiaTheme="minorEastAsia" w:hAnsiTheme="minorHAnsi" w:cstheme="minorBidi"/>
                <w:noProof/>
                <w:sz w:val="22"/>
                <w:szCs w:val="22"/>
              </w:rPr>
              <w:tab/>
            </w:r>
            <w:r w:rsidR="00987FC4" w:rsidRPr="00506F82">
              <w:rPr>
                <w:rStyle w:val="Hyperlink"/>
                <w:noProof/>
              </w:rPr>
              <w:t>Phân loại API</w:t>
            </w:r>
            <w:r w:rsidR="00987FC4">
              <w:rPr>
                <w:noProof/>
                <w:webHidden/>
              </w:rPr>
              <w:tab/>
            </w:r>
            <w:r w:rsidR="00987FC4">
              <w:rPr>
                <w:noProof/>
                <w:webHidden/>
              </w:rPr>
              <w:fldChar w:fldCharType="begin"/>
            </w:r>
            <w:r w:rsidR="00987FC4">
              <w:rPr>
                <w:noProof/>
                <w:webHidden/>
              </w:rPr>
              <w:instrText xml:space="preserve"> PAGEREF _Toc103024702 \h </w:instrText>
            </w:r>
            <w:r w:rsidR="00987FC4">
              <w:rPr>
                <w:noProof/>
                <w:webHidden/>
              </w:rPr>
            </w:r>
            <w:r w:rsidR="00987FC4">
              <w:rPr>
                <w:noProof/>
                <w:webHidden/>
              </w:rPr>
              <w:fldChar w:fldCharType="separate"/>
            </w:r>
            <w:r w:rsidR="00CE6429">
              <w:rPr>
                <w:noProof/>
                <w:webHidden/>
              </w:rPr>
              <w:t>12</w:t>
            </w:r>
            <w:r w:rsidR="00987FC4">
              <w:rPr>
                <w:noProof/>
                <w:webHidden/>
              </w:rPr>
              <w:fldChar w:fldCharType="end"/>
            </w:r>
          </w:hyperlink>
        </w:p>
        <w:p w14:paraId="306611CE" w14:textId="55DE6785" w:rsidR="00987FC4" w:rsidRDefault="007F399A">
          <w:pPr>
            <w:pStyle w:val="TOC3"/>
            <w:tabs>
              <w:tab w:val="left" w:pos="2180"/>
              <w:tab w:val="right" w:leader="dot" w:pos="9383"/>
            </w:tabs>
            <w:rPr>
              <w:rFonts w:asciiTheme="minorHAnsi" w:eastAsiaTheme="minorEastAsia" w:hAnsiTheme="minorHAnsi" w:cstheme="minorBidi"/>
              <w:noProof/>
              <w:sz w:val="22"/>
              <w:szCs w:val="22"/>
            </w:rPr>
          </w:pPr>
          <w:hyperlink w:anchor="_Toc103024703" w:history="1">
            <w:r w:rsidR="00987FC4" w:rsidRPr="00506F82">
              <w:rPr>
                <w:rStyle w:val="Hyperlink"/>
                <w:noProof/>
              </w:rPr>
              <w:t>2.1.4</w:t>
            </w:r>
            <w:r w:rsidR="00987FC4">
              <w:rPr>
                <w:rFonts w:asciiTheme="minorHAnsi" w:eastAsiaTheme="minorEastAsia" w:hAnsiTheme="minorHAnsi" w:cstheme="minorBidi"/>
                <w:noProof/>
                <w:sz w:val="22"/>
                <w:szCs w:val="22"/>
              </w:rPr>
              <w:tab/>
            </w:r>
            <w:r w:rsidR="00987FC4" w:rsidRPr="00506F82">
              <w:rPr>
                <w:rStyle w:val="Hyperlink"/>
                <w:noProof/>
              </w:rPr>
              <w:t>Ưu điểm và nhược điểm của API</w:t>
            </w:r>
            <w:r w:rsidR="00987FC4">
              <w:rPr>
                <w:noProof/>
                <w:webHidden/>
              </w:rPr>
              <w:tab/>
            </w:r>
            <w:r w:rsidR="00987FC4">
              <w:rPr>
                <w:noProof/>
                <w:webHidden/>
              </w:rPr>
              <w:fldChar w:fldCharType="begin"/>
            </w:r>
            <w:r w:rsidR="00987FC4">
              <w:rPr>
                <w:noProof/>
                <w:webHidden/>
              </w:rPr>
              <w:instrText xml:space="preserve"> PAGEREF _Toc103024703 \h </w:instrText>
            </w:r>
            <w:r w:rsidR="00987FC4">
              <w:rPr>
                <w:noProof/>
                <w:webHidden/>
              </w:rPr>
            </w:r>
            <w:r w:rsidR="00987FC4">
              <w:rPr>
                <w:noProof/>
                <w:webHidden/>
              </w:rPr>
              <w:fldChar w:fldCharType="separate"/>
            </w:r>
            <w:r w:rsidR="00CE6429">
              <w:rPr>
                <w:noProof/>
                <w:webHidden/>
              </w:rPr>
              <w:t>16</w:t>
            </w:r>
            <w:r w:rsidR="00987FC4">
              <w:rPr>
                <w:noProof/>
                <w:webHidden/>
              </w:rPr>
              <w:fldChar w:fldCharType="end"/>
            </w:r>
          </w:hyperlink>
        </w:p>
        <w:p w14:paraId="56C5C9CD" w14:textId="490AC613" w:rsidR="00987FC4" w:rsidRDefault="007F399A">
          <w:pPr>
            <w:pStyle w:val="TOC2"/>
            <w:tabs>
              <w:tab w:val="left" w:pos="1440"/>
              <w:tab w:val="right" w:leader="dot" w:pos="9383"/>
            </w:tabs>
            <w:rPr>
              <w:rFonts w:asciiTheme="minorHAnsi" w:eastAsiaTheme="minorEastAsia" w:hAnsiTheme="minorHAnsi" w:cstheme="minorBidi"/>
              <w:noProof/>
              <w:sz w:val="22"/>
              <w:szCs w:val="22"/>
            </w:rPr>
          </w:pPr>
          <w:hyperlink w:anchor="_Toc103024704" w:history="1">
            <w:r w:rsidR="00987FC4" w:rsidRPr="00506F82">
              <w:rPr>
                <w:rStyle w:val="Hyperlink"/>
                <w:noProof/>
              </w:rPr>
              <w:t>2.2</w:t>
            </w:r>
            <w:r w:rsidR="00987FC4">
              <w:rPr>
                <w:rFonts w:asciiTheme="minorHAnsi" w:eastAsiaTheme="minorEastAsia" w:hAnsiTheme="minorHAnsi" w:cstheme="minorBidi"/>
                <w:noProof/>
                <w:sz w:val="22"/>
                <w:szCs w:val="22"/>
              </w:rPr>
              <w:tab/>
            </w:r>
            <w:r w:rsidR="00987FC4" w:rsidRPr="00506F82">
              <w:rPr>
                <w:rStyle w:val="Hyperlink"/>
                <w:noProof/>
              </w:rPr>
              <w:t>Tìm hiểu về REST API</w:t>
            </w:r>
            <w:r w:rsidR="00987FC4">
              <w:rPr>
                <w:noProof/>
                <w:webHidden/>
              </w:rPr>
              <w:tab/>
            </w:r>
            <w:r w:rsidR="00987FC4">
              <w:rPr>
                <w:noProof/>
                <w:webHidden/>
              </w:rPr>
              <w:fldChar w:fldCharType="begin"/>
            </w:r>
            <w:r w:rsidR="00987FC4">
              <w:rPr>
                <w:noProof/>
                <w:webHidden/>
              </w:rPr>
              <w:instrText xml:space="preserve"> PAGEREF _Toc103024704 \h </w:instrText>
            </w:r>
            <w:r w:rsidR="00987FC4">
              <w:rPr>
                <w:noProof/>
                <w:webHidden/>
              </w:rPr>
            </w:r>
            <w:r w:rsidR="00987FC4">
              <w:rPr>
                <w:noProof/>
                <w:webHidden/>
              </w:rPr>
              <w:fldChar w:fldCharType="separate"/>
            </w:r>
            <w:r w:rsidR="00CE6429">
              <w:rPr>
                <w:noProof/>
                <w:webHidden/>
              </w:rPr>
              <w:t>17</w:t>
            </w:r>
            <w:r w:rsidR="00987FC4">
              <w:rPr>
                <w:noProof/>
                <w:webHidden/>
              </w:rPr>
              <w:fldChar w:fldCharType="end"/>
            </w:r>
          </w:hyperlink>
        </w:p>
        <w:p w14:paraId="7CDB9FA0" w14:textId="4DE37410" w:rsidR="00987FC4" w:rsidRDefault="007F399A">
          <w:pPr>
            <w:pStyle w:val="TOC2"/>
            <w:tabs>
              <w:tab w:val="left" w:pos="1440"/>
              <w:tab w:val="right" w:leader="dot" w:pos="9383"/>
            </w:tabs>
            <w:rPr>
              <w:rFonts w:asciiTheme="minorHAnsi" w:eastAsiaTheme="minorEastAsia" w:hAnsiTheme="minorHAnsi" w:cstheme="minorBidi"/>
              <w:noProof/>
              <w:sz w:val="22"/>
              <w:szCs w:val="22"/>
            </w:rPr>
          </w:pPr>
          <w:hyperlink w:anchor="_Toc103024705" w:history="1">
            <w:r w:rsidR="00987FC4" w:rsidRPr="00506F82">
              <w:rPr>
                <w:rStyle w:val="Hyperlink"/>
                <w:noProof/>
              </w:rPr>
              <w:t>2.3</w:t>
            </w:r>
            <w:r w:rsidR="00987FC4">
              <w:rPr>
                <w:rFonts w:asciiTheme="minorHAnsi" w:eastAsiaTheme="minorEastAsia" w:hAnsiTheme="minorHAnsi" w:cstheme="minorBidi"/>
                <w:noProof/>
                <w:sz w:val="22"/>
                <w:szCs w:val="22"/>
              </w:rPr>
              <w:tab/>
            </w:r>
            <w:r w:rsidR="00987FC4" w:rsidRPr="00506F82">
              <w:rPr>
                <w:rStyle w:val="Hyperlink"/>
                <w:noProof/>
              </w:rPr>
              <w:t>Tìm hiểu về SDN (Software-Defined Network)</w:t>
            </w:r>
            <w:r w:rsidR="00987FC4">
              <w:rPr>
                <w:noProof/>
                <w:webHidden/>
              </w:rPr>
              <w:tab/>
            </w:r>
            <w:r w:rsidR="00987FC4">
              <w:rPr>
                <w:noProof/>
                <w:webHidden/>
              </w:rPr>
              <w:fldChar w:fldCharType="begin"/>
            </w:r>
            <w:r w:rsidR="00987FC4">
              <w:rPr>
                <w:noProof/>
                <w:webHidden/>
              </w:rPr>
              <w:instrText xml:space="preserve"> PAGEREF _Toc103024705 \h </w:instrText>
            </w:r>
            <w:r w:rsidR="00987FC4">
              <w:rPr>
                <w:noProof/>
                <w:webHidden/>
              </w:rPr>
            </w:r>
            <w:r w:rsidR="00987FC4">
              <w:rPr>
                <w:noProof/>
                <w:webHidden/>
              </w:rPr>
              <w:fldChar w:fldCharType="separate"/>
            </w:r>
            <w:r w:rsidR="00CE6429">
              <w:rPr>
                <w:noProof/>
                <w:webHidden/>
              </w:rPr>
              <w:t>23</w:t>
            </w:r>
            <w:r w:rsidR="00987FC4">
              <w:rPr>
                <w:noProof/>
                <w:webHidden/>
              </w:rPr>
              <w:fldChar w:fldCharType="end"/>
            </w:r>
          </w:hyperlink>
        </w:p>
        <w:p w14:paraId="1087BB62" w14:textId="545AA2CB" w:rsidR="00987FC4" w:rsidRDefault="007F399A">
          <w:pPr>
            <w:pStyle w:val="TOC3"/>
            <w:tabs>
              <w:tab w:val="left" w:pos="2180"/>
              <w:tab w:val="right" w:leader="dot" w:pos="9383"/>
            </w:tabs>
            <w:rPr>
              <w:rFonts w:asciiTheme="minorHAnsi" w:eastAsiaTheme="minorEastAsia" w:hAnsiTheme="minorHAnsi" w:cstheme="minorBidi"/>
              <w:noProof/>
              <w:sz w:val="22"/>
              <w:szCs w:val="22"/>
            </w:rPr>
          </w:pPr>
          <w:hyperlink w:anchor="_Toc103024706" w:history="1">
            <w:r w:rsidR="00987FC4" w:rsidRPr="00506F82">
              <w:rPr>
                <w:rStyle w:val="Hyperlink"/>
                <w:noProof/>
              </w:rPr>
              <w:t>2.3.1</w:t>
            </w:r>
            <w:r w:rsidR="00987FC4">
              <w:rPr>
                <w:rFonts w:asciiTheme="minorHAnsi" w:eastAsiaTheme="minorEastAsia" w:hAnsiTheme="minorHAnsi" w:cstheme="minorBidi"/>
                <w:noProof/>
                <w:sz w:val="22"/>
                <w:szCs w:val="22"/>
              </w:rPr>
              <w:tab/>
            </w:r>
            <w:r w:rsidR="00987FC4" w:rsidRPr="00506F82">
              <w:rPr>
                <w:rStyle w:val="Hyperlink"/>
                <w:noProof/>
              </w:rPr>
              <w:t>Định nghĩa SDN</w:t>
            </w:r>
            <w:r w:rsidR="00987FC4">
              <w:rPr>
                <w:noProof/>
                <w:webHidden/>
              </w:rPr>
              <w:tab/>
            </w:r>
            <w:r w:rsidR="00987FC4">
              <w:rPr>
                <w:noProof/>
                <w:webHidden/>
              </w:rPr>
              <w:fldChar w:fldCharType="begin"/>
            </w:r>
            <w:r w:rsidR="00987FC4">
              <w:rPr>
                <w:noProof/>
                <w:webHidden/>
              </w:rPr>
              <w:instrText xml:space="preserve"> PAGEREF _Toc103024706 \h </w:instrText>
            </w:r>
            <w:r w:rsidR="00987FC4">
              <w:rPr>
                <w:noProof/>
                <w:webHidden/>
              </w:rPr>
            </w:r>
            <w:r w:rsidR="00987FC4">
              <w:rPr>
                <w:noProof/>
                <w:webHidden/>
              </w:rPr>
              <w:fldChar w:fldCharType="separate"/>
            </w:r>
            <w:r w:rsidR="00CE6429">
              <w:rPr>
                <w:noProof/>
                <w:webHidden/>
              </w:rPr>
              <w:t>23</w:t>
            </w:r>
            <w:r w:rsidR="00987FC4">
              <w:rPr>
                <w:noProof/>
                <w:webHidden/>
              </w:rPr>
              <w:fldChar w:fldCharType="end"/>
            </w:r>
          </w:hyperlink>
        </w:p>
        <w:p w14:paraId="422C54A0" w14:textId="6C210987" w:rsidR="00987FC4" w:rsidRDefault="007F399A">
          <w:pPr>
            <w:pStyle w:val="TOC3"/>
            <w:tabs>
              <w:tab w:val="left" w:pos="2180"/>
              <w:tab w:val="right" w:leader="dot" w:pos="9383"/>
            </w:tabs>
            <w:rPr>
              <w:rFonts w:asciiTheme="minorHAnsi" w:eastAsiaTheme="minorEastAsia" w:hAnsiTheme="minorHAnsi" w:cstheme="minorBidi"/>
              <w:noProof/>
              <w:sz w:val="22"/>
              <w:szCs w:val="22"/>
            </w:rPr>
          </w:pPr>
          <w:hyperlink w:anchor="_Toc103024707" w:history="1">
            <w:r w:rsidR="00987FC4" w:rsidRPr="00506F82">
              <w:rPr>
                <w:rStyle w:val="Hyperlink"/>
                <w:noProof/>
              </w:rPr>
              <w:t>2.3.2</w:t>
            </w:r>
            <w:r w:rsidR="00987FC4">
              <w:rPr>
                <w:rFonts w:asciiTheme="minorHAnsi" w:eastAsiaTheme="minorEastAsia" w:hAnsiTheme="minorHAnsi" w:cstheme="minorBidi"/>
                <w:noProof/>
                <w:sz w:val="22"/>
                <w:szCs w:val="22"/>
              </w:rPr>
              <w:tab/>
            </w:r>
            <w:r w:rsidR="00987FC4" w:rsidRPr="00506F82">
              <w:rPr>
                <w:rStyle w:val="Hyperlink"/>
                <w:noProof/>
              </w:rPr>
              <w:t>Phân loại SDN</w:t>
            </w:r>
            <w:r w:rsidR="00987FC4">
              <w:rPr>
                <w:noProof/>
                <w:webHidden/>
              </w:rPr>
              <w:tab/>
            </w:r>
            <w:r w:rsidR="00987FC4">
              <w:rPr>
                <w:noProof/>
                <w:webHidden/>
              </w:rPr>
              <w:fldChar w:fldCharType="begin"/>
            </w:r>
            <w:r w:rsidR="00987FC4">
              <w:rPr>
                <w:noProof/>
                <w:webHidden/>
              </w:rPr>
              <w:instrText xml:space="preserve"> PAGEREF _Toc103024707 \h </w:instrText>
            </w:r>
            <w:r w:rsidR="00987FC4">
              <w:rPr>
                <w:noProof/>
                <w:webHidden/>
              </w:rPr>
            </w:r>
            <w:r w:rsidR="00987FC4">
              <w:rPr>
                <w:noProof/>
                <w:webHidden/>
              </w:rPr>
              <w:fldChar w:fldCharType="separate"/>
            </w:r>
            <w:r w:rsidR="00CE6429">
              <w:rPr>
                <w:noProof/>
                <w:webHidden/>
              </w:rPr>
              <w:t>24</w:t>
            </w:r>
            <w:r w:rsidR="00987FC4">
              <w:rPr>
                <w:noProof/>
                <w:webHidden/>
              </w:rPr>
              <w:fldChar w:fldCharType="end"/>
            </w:r>
          </w:hyperlink>
        </w:p>
        <w:p w14:paraId="39B7568B" w14:textId="63F03488" w:rsidR="00987FC4" w:rsidRDefault="007F399A">
          <w:pPr>
            <w:pStyle w:val="TOC3"/>
            <w:tabs>
              <w:tab w:val="left" w:pos="2180"/>
              <w:tab w:val="right" w:leader="dot" w:pos="9383"/>
            </w:tabs>
            <w:rPr>
              <w:rFonts w:asciiTheme="minorHAnsi" w:eastAsiaTheme="minorEastAsia" w:hAnsiTheme="minorHAnsi" w:cstheme="minorBidi"/>
              <w:noProof/>
              <w:sz w:val="22"/>
              <w:szCs w:val="22"/>
            </w:rPr>
          </w:pPr>
          <w:hyperlink w:anchor="_Toc103024708" w:history="1">
            <w:r w:rsidR="00987FC4" w:rsidRPr="00506F82">
              <w:rPr>
                <w:rStyle w:val="Hyperlink"/>
                <w:noProof/>
              </w:rPr>
              <w:t>2.3.3</w:t>
            </w:r>
            <w:r w:rsidR="00987FC4">
              <w:rPr>
                <w:rFonts w:asciiTheme="minorHAnsi" w:eastAsiaTheme="minorEastAsia" w:hAnsiTheme="minorHAnsi" w:cstheme="minorBidi"/>
                <w:noProof/>
                <w:sz w:val="22"/>
                <w:szCs w:val="22"/>
              </w:rPr>
              <w:tab/>
            </w:r>
            <w:r w:rsidR="00987FC4" w:rsidRPr="00506F82">
              <w:rPr>
                <w:rStyle w:val="Hyperlink"/>
                <w:noProof/>
              </w:rPr>
              <w:t>API ứng dụng vào SDN</w:t>
            </w:r>
            <w:r w:rsidR="00987FC4">
              <w:rPr>
                <w:noProof/>
                <w:webHidden/>
              </w:rPr>
              <w:tab/>
            </w:r>
            <w:r w:rsidR="00987FC4">
              <w:rPr>
                <w:noProof/>
                <w:webHidden/>
              </w:rPr>
              <w:fldChar w:fldCharType="begin"/>
            </w:r>
            <w:r w:rsidR="00987FC4">
              <w:rPr>
                <w:noProof/>
                <w:webHidden/>
              </w:rPr>
              <w:instrText xml:space="preserve"> PAGEREF _Toc103024708 \h </w:instrText>
            </w:r>
            <w:r w:rsidR="00987FC4">
              <w:rPr>
                <w:noProof/>
                <w:webHidden/>
              </w:rPr>
            </w:r>
            <w:r w:rsidR="00987FC4">
              <w:rPr>
                <w:noProof/>
                <w:webHidden/>
              </w:rPr>
              <w:fldChar w:fldCharType="separate"/>
            </w:r>
            <w:r w:rsidR="00CE6429">
              <w:rPr>
                <w:noProof/>
                <w:webHidden/>
              </w:rPr>
              <w:t>25</w:t>
            </w:r>
            <w:r w:rsidR="00987FC4">
              <w:rPr>
                <w:noProof/>
                <w:webHidden/>
              </w:rPr>
              <w:fldChar w:fldCharType="end"/>
            </w:r>
          </w:hyperlink>
        </w:p>
        <w:p w14:paraId="497FD2DC" w14:textId="043168A6" w:rsidR="00987FC4" w:rsidRDefault="007F399A">
          <w:pPr>
            <w:pStyle w:val="TOC1"/>
            <w:tabs>
              <w:tab w:val="right" w:leader="dot" w:pos="9383"/>
            </w:tabs>
            <w:rPr>
              <w:rFonts w:asciiTheme="minorHAnsi" w:eastAsiaTheme="minorEastAsia" w:hAnsiTheme="minorHAnsi" w:cstheme="minorBidi"/>
              <w:noProof/>
              <w:sz w:val="22"/>
              <w:szCs w:val="22"/>
            </w:rPr>
          </w:pPr>
          <w:hyperlink w:anchor="_Toc103024709" w:history="1">
            <w:r w:rsidR="00987FC4" w:rsidRPr="00506F82">
              <w:rPr>
                <w:rStyle w:val="Hyperlink"/>
                <w:noProof/>
              </w:rPr>
              <w:t>CHƯƠNG 3 – THỰC NGHIỆM</w:t>
            </w:r>
            <w:r w:rsidR="00987FC4">
              <w:rPr>
                <w:noProof/>
                <w:webHidden/>
              </w:rPr>
              <w:tab/>
            </w:r>
            <w:r w:rsidR="00987FC4">
              <w:rPr>
                <w:noProof/>
                <w:webHidden/>
              </w:rPr>
              <w:fldChar w:fldCharType="begin"/>
            </w:r>
            <w:r w:rsidR="00987FC4">
              <w:rPr>
                <w:noProof/>
                <w:webHidden/>
              </w:rPr>
              <w:instrText xml:space="preserve"> PAGEREF _Toc103024709 \h </w:instrText>
            </w:r>
            <w:r w:rsidR="00987FC4">
              <w:rPr>
                <w:noProof/>
                <w:webHidden/>
              </w:rPr>
            </w:r>
            <w:r w:rsidR="00987FC4">
              <w:rPr>
                <w:noProof/>
                <w:webHidden/>
              </w:rPr>
              <w:fldChar w:fldCharType="separate"/>
            </w:r>
            <w:r w:rsidR="00CE6429">
              <w:rPr>
                <w:noProof/>
                <w:webHidden/>
              </w:rPr>
              <w:t>27</w:t>
            </w:r>
            <w:r w:rsidR="00987FC4">
              <w:rPr>
                <w:noProof/>
                <w:webHidden/>
              </w:rPr>
              <w:fldChar w:fldCharType="end"/>
            </w:r>
          </w:hyperlink>
        </w:p>
        <w:p w14:paraId="47C91CE2" w14:textId="6A779F55" w:rsidR="00987FC4" w:rsidRDefault="007F399A">
          <w:pPr>
            <w:pStyle w:val="TOC2"/>
            <w:tabs>
              <w:tab w:val="right" w:leader="dot" w:pos="9383"/>
            </w:tabs>
            <w:rPr>
              <w:rFonts w:asciiTheme="minorHAnsi" w:eastAsiaTheme="minorEastAsia" w:hAnsiTheme="minorHAnsi" w:cstheme="minorBidi"/>
              <w:noProof/>
              <w:sz w:val="22"/>
              <w:szCs w:val="22"/>
            </w:rPr>
          </w:pPr>
          <w:hyperlink w:anchor="_Toc103024710" w:history="1">
            <w:r w:rsidR="00987FC4" w:rsidRPr="00506F82">
              <w:rPr>
                <w:rStyle w:val="Hyperlink"/>
                <w:noProof/>
              </w:rPr>
              <w:t>3.1 Thiết kế sơ đồ mạng cấu hình cho thiết bị</w:t>
            </w:r>
            <w:r w:rsidR="00987FC4">
              <w:rPr>
                <w:noProof/>
                <w:webHidden/>
              </w:rPr>
              <w:tab/>
            </w:r>
            <w:r w:rsidR="00987FC4">
              <w:rPr>
                <w:noProof/>
                <w:webHidden/>
              </w:rPr>
              <w:fldChar w:fldCharType="begin"/>
            </w:r>
            <w:r w:rsidR="00987FC4">
              <w:rPr>
                <w:noProof/>
                <w:webHidden/>
              </w:rPr>
              <w:instrText xml:space="preserve"> PAGEREF _Toc103024710 \h </w:instrText>
            </w:r>
            <w:r w:rsidR="00987FC4">
              <w:rPr>
                <w:noProof/>
                <w:webHidden/>
              </w:rPr>
            </w:r>
            <w:r w:rsidR="00987FC4">
              <w:rPr>
                <w:noProof/>
                <w:webHidden/>
              </w:rPr>
              <w:fldChar w:fldCharType="separate"/>
            </w:r>
            <w:r w:rsidR="00CE6429">
              <w:rPr>
                <w:noProof/>
                <w:webHidden/>
              </w:rPr>
              <w:t>27</w:t>
            </w:r>
            <w:r w:rsidR="00987FC4">
              <w:rPr>
                <w:noProof/>
                <w:webHidden/>
              </w:rPr>
              <w:fldChar w:fldCharType="end"/>
            </w:r>
          </w:hyperlink>
        </w:p>
        <w:p w14:paraId="0965F793" w14:textId="4B511F22" w:rsidR="00987FC4" w:rsidRDefault="007F399A">
          <w:pPr>
            <w:pStyle w:val="TOC2"/>
            <w:tabs>
              <w:tab w:val="right" w:leader="dot" w:pos="9383"/>
            </w:tabs>
            <w:rPr>
              <w:rFonts w:asciiTheme="minorHAnsi" w:eastAsiaTheme="minorEastAsia" w:hAnsiTheme="minorHAnsi" w:cstheme="minorBidi"/>
              <w:noProof/>
              <w:sz w:val="22"/>
              <w:szCs w:val="22"/>
            </w:rPr>
          </w:pPr>
          <w:hyperlink w:anchor="_Toc103024711" w:history="1">
            <w:r w:rsidR="00987FC4" w:rsidRPr="00506F82">
              <w:rPr>
                <w:rStyle w:val="Hyperlink"/>
                <w:noProof/>
              </w:rPr>
              <w:t>3.2 Thêm thiết bị vào network controller APIC-EM</w:t>
            </w:r>
            <w:r w:rsidR="00987FC4">
              <w:rPr>
                <w:noProof/>
                <w:webHidden/>
              </w:rPr>
              <w:tab/>
            </w:r>
            <w:r w:rsidR="00987FC4">
              <w:rPr>
                <w:noProof/>
                <w:webHidden/>
              </w:rPr>
              <w:fldChar w:fldCharType="begin"/>
            </w:r>
            <w:r w:rsidR="00987FC4">
              <w:rPr>
                <w:noProof/>
                <w:webHidden/>
              </w:rPr>
              <w:instrText xml:space="preserve"> PAGEREF _Toc103024711 \h </w:instrText>
            </w:r>
            <w:r w:rsidR="00987FC4">
              <w:rPr>
                <w:noProof/>
                <w:webHidden/>
              </w:rPr>
            </w:r>
            <w:r w:rsidR="00987FC4">
              <w:rPr>
                <w:noProof/>
                <w:webHidden/>
              </w:rPr>
              <w:fldChar w:fldCharType="separate"/>
            </w:r>
            <w:r w:rsidR="00CE6429">
              <w:rPr>
                <w:noProof/>
                <w:webHidden/>
              </w:rPr>
              <w:t>27</w:t>
            </w:r>
            <w:r w:rsidR="00987FC4">
              <w:rPr>
                <w:noProof/>
                <w:webHidden/>
              </w:rPr>
              <w:fldChar w:fldCharType="end"/>
            </w:r>
          </w:hyperlink>
        </w:p>
        <w:p w14:paraId="27D78457" w14:textId="4286A58F" w:rsidR="00987FC4" w:rsidRDefault="007F399A">
          <w:pPr>
            <w:pStyle w:val="TOC3"/>
            <w:tabs>
              <w:tab w:val="right" w:leader="dot" w:pos="9383"/>
            </w:tabs>
            <w:rPr>
              <w:rFonts w:asciiTheme="minorHAnsi" w:eastAsiaTheme="minorEastAsia" w:hAnsiTheme="minorHAnsi" w:cstheme="minorBidi"/>
              <w:noProof/>
              <w:sz w:val="22"/>
              <w:szCs w:val="22"/>
            </w:rPr>
          </w:pPr>
          <w:hyperlink w:anchor="_Toc103024712" w:history="1">
            <w:r w:rsidR="00987FC4" w:rsidRPr="00506F82">
              <w:rPr>
                <w:rStyle w:val="Hyperlink"/>
                <w:noProof/>
              </w:rPr>
              <w:t>3.2.1 Tổng quan về network controller APIC-EM</w:t>
            </w:r>
            <w:r w:rsidR="00987FC4">
              <w:rPr>
                <w:noProof/>
                <w:webHidden/>
              </w:rPr>
              <w:tab/>
            </w:r>
            <w:r w:rsidR="00987FC4">
              <w:rPr>
                <w:noProof/>
                <w:webHidden/>
              </w:rPr>
              <w:fldChar w:fldCharType="begin"/>
            </w:r>
            <w:r w:rsidR="00987FC4">
              <w:rPr>
                <w:noProof/>
                <w:webHidden/>
              </w:rPr>
              <w:instrText xml:space="preserve"> PAGEREF _Toc103024712 \h </w:instrText>
            </w:r>
            <w:r w:rsidR="00987FC4">
              <w:rPr>
                <w:noProof/>
                <w:webHidden/>
              </w:rPr>
            </w:r>
            <w:r w:rsidR="00987FC4">
              <w:rPr>
                <w:noProof/>
                <w:webHidden/>
              </w:rPr>
              <w:fldChar w:fldCharType="separate"/>
            </w:r>
            <w:r w:rsidR="00CE6429">
              <w:rPr>
                <w:noProof/>
                <w:webHidden/>
              </w:rPr>
              <w:t>27</w:t>
            </w:r>
            <w:r w:rsidR="00987FC4">
              <w:rPr>
                <w:noProof/>
                <w:webHidden/>
              </w:rPr>
              <w:fldChar w:fldCharType="end"/>
            </w:r>
          </w:hyperlink>
        </w:p>
        <w:p w14:paraId="11FCD174" w14:textId="4B278C44" w:rsidR="00987FC4" w:rsidRDefault="007F399A">
          <w:pPr>
            <w:pStyle w:val="TOC3"/>
            <w:tabs>
              <w:tab w:val="right" w:leader="dot" w:pos="9383"/>
            </w:tabs>
            <w:rPr>
              <w:rFonts w:asciiTheme="minorHAnsi" w:eastAsiaTheme="minorEastAsia" w:hAnsiTheme="minorHAnsi" w:cstheme="minorBidi"/>
              <w:noProof/>
              <w:sz w:val="22"/>
              <w:szCs w:val="22"/>
            </w:rPr>
          </w:pPr>
          <w:hyperlink w:anchor="_Toc103024713" w:history="1">
            <w:r w:rsidR="00987FC4" w:rsidRPr="00506F82">
              <w:rPr>
                <w:rStyle w:val="Hyperlink"/>
                <w:noProof/>
              </w:rPr>
              <w:t>3.2.2 Giao diện APIC-EM</w:t>
            </w:r>
            <w:r w:rsidR="00987FC4">
              <w:rPr>
                <w:noProof/>
                <w:webHidden/>
              </w:rPr>
              <w:tab/>
            </w:r>
            <w:r w:rsidR="00987FC4">
              <w:rPr>
                <w:noProof/>
                <w:webHidden/>
              </w:rPr>
              <w:fldChar w:fldCharType="begin"/>
            </w:r>
            <w:r w:rsidR="00987FC4">
              <w:rPr>
                <w:noProof/>
                <w:webHidden/>
              </w:rPr>
              <w:instrText xml:space="preserve"> PAGEREF _Toc103024713 \h </w:instrText>
            </w:r>
            <w:r w:rsidR="00987FC4">
              <w:rPr>
                <w:noProof/>
                <w:webHidden/>
              </w:rPr>
            </w:r>
            <w:r w:rsidR="00987FC4">
              <w:rPr>
                <w:noProof/>
                <w:webHidden/>
              </w:rPr>
              <w:fldChar w:fldCharType="separate"/>
            </w:r>
            <w:r w:rsidR="00CE6429">
              <w:rPr>
                <w:noProof/>
                <w:webHidden/>
              </w:rPr>
              <w:t>28</w:t>
            </w:r>
            <w:r w:rsidR="00987FC4">
              <w:rPr>
                <w:noProof/>
                <w:webHidden/>
              </w:rPr>
              <w:fldChar w:fldCharType="end"/>
            </w:r>
          </w:hyperlink>
        </w:p>
        <w:p w14:paraId="2AFC0C6F" w14:textId="05DE1A40" w:rsidR="00987FC4" w:rsidRDefault="007F399A">
          <w:pPr>
            <w:pStyle w:val="TOC3"/>
            <w:tabs>
              <w:tab w:val="right" w:leader="dot" w:pos="9383"/>
            </w:tabs>
            <w:rPr>
              <w:rFonts w:asciiTheme="minorHAnsi" w:eastAsiaTheme="minorEastAsia" w:hAnsiTheme="minorHAnsi" w:cstheme="minorBidi"/>
              <w:noProof/>
              <w:sz w:val="22"/>
              <w:szCs w:val="22"/>
            </w:rPr>
          </w:pPr>
          <w:hyperlink w:anchor="_Toc103024714" w:history="1">
            <w:r w:rsidR="00987FC4" w:rsidRPr="00506F82">
              <w:rPr>
                <w:rStyle w:val="Hyperlink"/>
                <w:noProof/>
              </w:rPr>
              <w:t>3.2.3 Thêm thiết bị vào APIC-EM</w:t>
            </w:r>
            <w:r w:rsidR="00987FC4">
              <w:rPr>
                <w:noProof/>
                <w:webHidden/>
              </w:rPr>
              <w:tab/>
            </w:r>
            <w:r w:rsidR="00987FC4">
              <w:rPr>
                <w:noProof/>
                <w:webHidden/>
              </w:rPr>
              <w:fldChar w:fldCharType="begin"/>
            </w:r>
            <w:r w:rsidR="00987FC4">
              <w:rPr>
                <w:noProof/>
                <w:webHidden/>
              </w:rPr>
              <w:instrText xml:space="preserve"> PAGEREF _Toc103024714 \h </w:instrText>
            </w:r>
            <w:r w:rsidR="00987FC4">
              <w:rPr>
                <w:noProof/>
                <w:webHidden/>
              </w:rPr>
            </w:r>
            <w:r w:rsidR="00987FC4">
              <w:rPr>
                <w:noProof/>
                <w:webHidden/>
              </w:rPr>
              <w:fldChar w:fldCharType="separate"/>
            </w:r>
            <w:r w:rsidR="00CE6429">
              <w:rPr>
                <w:noProof/>
                <w:webHidden/>
              </w:rPr>
              <w:t>31</w:t>
            </w:r>
            <w:r w:rsidR="00987FC4">
              <w:rPr>
                <w:noProof/>
                <w:webHidden/>
              </w:rPr>
              <w:fldChar w:fldCharType="end"/>
            </w:r>
          </w:hyperlink>
        </w:p>
        <w:p w14:paraId="2275C821" w14:textId="3C089AC9" w:rsidR="00987FC4" w:rsidRDefault="007F399A">
          <w:pPr>
            <w:pStyle w:val="TOC2"/>
            <w:tabs>
              <w:tab w:val="right" w:leader="dot" w:pos="9383"/>
            </w:tabs>
            <w:rPr>
              <w:rFonts w:asciiTheme="minorHAnsi" w:eastAsiaTheme="minorEastAsia" w:hAnsiTheme="minorHAnsi" w:cstheme="minorBidi"/>
              <w:noProof/>
              <w:sz w:val="22"/>
              <w:szCs w:val="22"/>
            </w:rPr>
          </w:pPr>
          <w:hyperlink w:anchor="_Toc103024715" w:history="1">
            <w:r w:rsidR="00987FC4" w:rsidRPr="00506F82">
              <w:rPr>
                <w:rStyle w:val="Hyperlink"/>
                <w:noProof/>
              </w:rPr>
              <w:t>3.3 Sử dụng Postman lấy ticket, số lượng, danh sách thiết bị, thông tin cấu hình.</w:t>
            </w:r>
            <w:r w:rsidR="00987FC4">
              <w:rPr>
                <w:noProof/>
                <w:webHidden/>
              </w:rPr>
              <w:tab/>
            </w:r>
            <w:r w:rsidR="00987FC4">
              <w:rPr>
                <w:noProof/>
                <w:webHidden/>
              </w:rPr>
              <w:fldChar w:fldCharType="begin"/>
            </w:r>
            <w:r w:rsidR="00987FC4">
              <w:rPr>
                <w:noProof/>
                <w:webHidden/>
              </w:rPr>
              <w:instrText xml:space="preserve"> PAGEREF _Toc103024715 \h </w:instrText>
            </w:r>
            <w:r w:rsidR="00987FC4">
              <w:rPr>
                <w:noProof/>
                <w:webHidden/>
              </w:rPr>
            </w:r>
            <w:r w:rsidR="00987FC4">
              <w:rPr>
                <w:noProof/>
                <w:webHidden/>
              </w:rPr>
              <w:fldChar w:fldCharType="separate"/>
            </w:r>
            <w:r w:rsidR="00CE6429">
              <w:rPr>
                <w:noProof/>
                <w:webHidden/>
              </w:rPr>
              <w:t>38</w:t>
            </w:r>
            <w:r w:rsidR="00987FC4">
              <w:rPr>
                <w:noProof/>
                <w:webHidden/>
              </w:rPr>
              <w:fldChar w:fldCharType="end"/>
            </w:r>
          </w:hyperlink>
        </w:p>
        <w:p w14:paraId="1B8B709C" w14:textId="3CBF2F16" w:rsidR="00987FC4" w:rsidRDefault="007F399A">
          <w:pPr>
            <w:pStyle w:val="TOC3"/>
            <w:tabs>
              <w:tab w:val="right" w:leader="dot" w:pos="9383"/>
            </w:tabs>
            <w:rPr>
              <w:rFonts w:asciiTheme="minorHAnsi" w:eastAsiaTheme="minorEastAsia" w:hAnsiTheme="minorHAnsi" w:cstheme="minorBidi"/>
              <w:noProof/>
              <w:sz w:val="22"/>
              <w:szCs w:val="22"/>
            </w:rPr>
          </w:pPr>
          <w:hyperlink w:anchor="_Toc103024716" w:history="1">
            <w:r w:rsidR="00987FC4" w:rsidRPr="00506F82">
              <w:rPr>
                <w:rStyle w:val="Hyperlink"/>
                <w:noProof/>
              </w:rPr>
              <w:t>3.3.1 Tổng quan về Postman</w:t>
            </w:r>
            <w:r w:rsidR="00987FC4">
              <w:rPr>
                <w:noProof/>
                <w:webHidden/>
              </w:rPr>
              <w:tab/>
            </w:r>
            <w:r w:rsidR="00987FC4">
              <w:rPr>
                <w:noProof/>
                <w:webHidden/>
              </w:rPr>
              <w:fldChar w:fldCharType="begin"/>
            </w:r>
            <w:r w:rsidR="00987FC4">
              <w:rPr>
                <w:noProof/>
                <w:webHidden/>
              </w:rPr>
              <w:instrText xml:space="preserve"> PAGEREF _Toc103024716 \h </w:instrText>
            </w:r>
            <w:r w:rsidR="00987FC4">
              <w:rPr>
                <w:noProof/>
                <w:webHidden/>
              </w:rPr>
            </w:r>
            <w:r w:rsidR="00987FC4">
              <w:rPr>
                <w:noProof/>
                <w:webHidden/>
              </w:rPr>
              <w:fldChar w:fldCharType="separate"/>
            </w:r>
            <w:r w:rsidR="00CE6429">
              <w:rPr>
                <w:noProof/>
                <w:webHidden/>
              </w:rPr>
              <w:t>38</w:t>
            </w:r>
            <w:r w:rsidR="00987FC4">
              <w:rPr>
                <w:noProof/>
                <w:webHidden/>
              </w:rPr>
              <w:fldChar w:fldCharType="end"/>
            </w:r>
          </w:hyperlink>
        </w:p>
        <w:p w14:paraId="4F6BC33F" w14:textId="3DB33C6C" w:rsidR="00987FC4" w:rsidRDefault="007F399A">
          <w:pPr>
            <w:pStyle w:val="TOC3"/>
            <w:tabs>
              <w:tab w:val="right" w:leader="dot" w:pos="9383"/>
            </w:tabs>
            <w:rPr>
              <w:rFonts w:asciiTheme="minorHAnsi" w:eastAsiaTheme="minorEastAsia" w:hAnsiTheme="minorHAnsi" w:cstheme="minorBidi"/>
              <w:noProof/>
              <w:sz w:val="22"/>
              <w:szCs w:val="22"/>
            </w:rPr>
          </w:pPr>
          <w:hyperlink w:anchor="_Toc103024717" w:history="1">
            <w:r w:rsidR="00987FC4" w:rsidRPr="00506F82">
              <w:rPr>
                <w:rStyle w:val="Hyperlink"/>
                <w:noProof/>
              </w:rPr>
              <w:t>3.3.2 Sử dụng Postman lấy ticket, số lượng, danh sách thiết bị, thông tin cấu hình.</w:t>
            </w:r>
            <w:r w:rsidR="00987FC4">
              <w:rPr>
                <w:noProof/>
                <w:webHidden/>
              </w:rPr>
              <w:tab/>
            </w:r>
            <w:r w:rsidR="00987FC4">
              <w:rPr>
                <w:noProof/>
                <w:webHidden/>
              </w:rPr>
              <w:fldChar w:fldCharType="begin"/>
            </w:r>
            <w:r w:rsidR="00987FC4">
              <w:rPr>
                <w:noProof/>
                <w:webHidden/>
              </w:rPr>
              <w:instrText xml:space="preserve"> PAGEREF _Toc103024717 \h </w:instrText>
            </w:r>
            <w:r w:rsidR="00987FC4">
              <w:rPr>
                <w:noProof/>
                <w:webHidden/>
              </w:rPr>
            </w:r>
            <w:r w:rsidR="00987FC4">
              <w:rPr>
                <w:noProof/>
                <w:webHidden/>
              </w:rPr>
              <w:fldChar w:fldCharType="separate"/>
            </w:r>
            <w:r w:rsidR="00CE6429">
              <w:rPr>
                <w:noProof/>
                <w:webHidden/>
              </w:rPr>
              <w:t>40</w:t>
            </w:r>
            <w:r w:rsidR="00987FC4">
              <w:rPr>
                <w:noProof/>
                <w:webHidden/>
              </w:rPr>
              <w:fldChar w:fldCharType="end"/>
            </w:r>
          </w:hyperlink>
        </w:p>
        <w:p w14:paraId="742E3907" w14:textId="4D9BE434" w:rsidR="00987FC4" w:rsidRDefault="007F399A">
          <w:pPr>
            <w:pStyle w:val="TOC2"/>
            <w:tabs>
              <w:tab w:val="right" w:leader="dot" w:pos="9383"/>
            </w:tabs>
            <w:rPr>
              <w:rFonts w:asciiTheme="minorHAnsi" w:eastAsiaTheme="minorEastAsia" w:hAnsiTheme="minorHAnsi" w:cstheme="minorBidi"/>
              <w:noProof/>
              <w:sz w:val="22"/>
              <w:szCs w:val="22"/>
            </w:rPr>
          </w:pPr>
          <w:hyperlink w:anchor="_Toc103024718" w:history="1">
            <w:r w:rsidR="00987FC4" w:rsidRPr="00506F82">
              <w:rPr>
                <w:rStyle w:val="Hyperlink"/>
                <w:noProof/>
              </w:rPr>
              <w:t>3.4 Sử dụng thư viện requests lấy ticket, danh sách thiết bị</w:t>
            </w:r>
            <w:r w:rsidR="00987FC4">
              <w:rPr>
                <w:noProof/>
                <w:webHidden/>
              </w:rPr>
              <w:tab/>
            </w:r>
            <w:r w:rsidR="00987FC4">
              <w:rPr>
                <w:noProof/>
                <w:webHidden/>
              </w:rPr>
              <w:fldChar w:fldCharType="begin"/>
            </w:r>
            <w:r w:rsidR="00987FC4">
              <w:rPr>
                <w:noProof/>
                <w:webHidden/>
              </w:rPr>
              <w:instrText xml:space="preserve"> PAGEREF _Toc103024718 \h </w:instrText>
            </w:r>
            <w:r w:rsidR="00987FC4">
              <w:rPr>
                <w:noProof/>
                <w:webHidden/>
              </w:rPr>
            </w:r>
            <w:r w:rsidR="00987FC4">
              <w:rPr>
                <w:noProof/>
                <w:webHidden/>
              </w:rPr>
              <w:fldChar w:fldCharType="separate"/>
            </w:r>
            <w:r w:rsidR="00CE6429">
              <w:rPr>
                <w:noProof/>
                <w:webHidden/>
              </w:rPr>
              <w:t>51</w:t>
            </w:r>
            <w:r w:rsidR="00987FC4">
              <w:rPr>
                <w:noProof/>
                <w:webHidden/>
              </w:rPr>
              <w:fldChar w:fldCharType="end"/>
            </w:r>
          </w:hyperlink>
        </w:p>
        <w:p w14:paraId="2C4EA606" w14:textId="23F41888" w:rsidR="00987FC4" w:rsidRDefault="007F399A">
          <w:pPr>
            <w:pStyle w:val="TOC1"/>
            <w:tabs>
              <w:tab w:val="right" w:leader="dot" w:pos="9383"/>
            </w:tabs>
            <w:rPr>
              <w:rFonts w:asciiTheme="minorHAnsi" w:eastAsiaTheme="minorEastAsia" w:hAnsiTheme="minorHAnsi" w:cstheme="minorBidi"/>
              <w:noProof/>
              <w:sz w:val="22"/>
              <w:szCs w:val="22"/>
            </w:rPr>
          </w:pPr>
          <w:hyperlink w:anchor="_Toc103024719" w:history="1">
            <w:r w:rsidR="00987FC4" w:rsidRPr="00506F82">
              <w:rPr>
                <w:rStyle w:val="Hyperlink"/>
                <w:b/>
                <w:noProof/>
              </w:rPr>
              <w:t>CHƯƠNG 4 – TỔNG KẾT</w:t>
            </w:r>
            <w:r w:rsidR="00987FC4">
              <w:rPr>
                <w:noProof/>
                <w:webHidden/>
              </w:rPr>
              <w:tab/>
            </w:r>
            <w:r w:rsidR="00987FC4">
              <w:rPr>
                <w:noProof/>
                <w:webHidden/>
              </w:rPr>
              <w:fldChar w:fldCharType="begin"/>
            </w:r>
            <w:r w:rsidR="00987FC4">
              <w:rPr>
                <w:noProof/>
                <w:webHidden/>
              </w:rPr>
              <w:instrText xml:space="preserve"> PAGEREF _Toc103024719 \h </w:instrText>
            </w:r>
            <w:r w:rsidR="00987FC4">
              <w:rPr>
                <w:noProof/>
                <w:webHidden/>
              </w:rPr>
            </w:r>
            <w:r w:rsidR="00987FC4">
              <w:rPr>
                <w:noProof/>
                <w:webHidden/>
              </w:rPr>
              <w:fldChar w:fldCharType="separate"/>
            </w:r>
            <w:r w:rsidR="00CE6429">
              <w:rPr>
                <w:noProof/>
                <w:webHidden/>
              </w:rPr>
              <w:t>56</w:t>
            </w:r>
            <w:r w:rsidR="00987FC4">
              <w:rPr>
                <w:noProof/>
                <w:webHidden/>
              </w:rPr>
              <w:fldChar w:fldCharType="end"/>
            </w:r>
          </w:hyperlink>
        </w:p>
        <w:p w14:paraId="6043FDFB" w14:textId="39D9F122" w:rsidR="00987FC4" w:rsidRDefault="007F399A">
          <w:pPr>
            <w:pStyle w:val="TOC1"/>
            <w:tabs>
              <w:tab w:val="right" w:leader="dot" w:pos="9383"/>
            </w:tabs>
            <w:rPr>
              <w:rFonts w:asciiTheme="minorHAnsi" w:eastAsiaTheme="minorEastAsia" w:hAnsiTheme="minorHAnsi" w:cstheme="minorBidi"/>
              <w:noProof/>
              <w:sz w:val="22"/>
              <w:szCs w:val="22"/>
            </w:rPr>
          </w:pPr>
          <w:hyperlink w:anchor="_Toc103024720" w:history="1">
            <w:r w:rsidR="00987FC4" w:rsidRPr="00506F82">
              <w:rPr>
                <w:rStyle w:val="Hyperlink"/>
                <w:noProof/>
              </w:rPr>
              <w:t>TÀI LIỆU THAM KHẢO</w:t>
            </w:r>
            <w:r w:rsidR="00987FC4">
              <w:rPr>
                <w:noProof/>
                <w:webHidden/>
              </w:rPr>
              <w:tab/>
            </w:r>
            <w:r w:rsidR="00987FC4">
              <w:rPr>
                <w:noProof/>
                <w:webHidden/>
              </w:rPr>
              <w:fldChar w:fldCharType="begin"/>
            </w:r>
            <w:r w:rsidR="00987FC4">
              <w:rPr>
                <w:noProof/>
                <w:webHidden/>
              </w:rPr>
              <w:instrText xml:space="preserve"> PAGEREF _Toc103024720 \h </w:instrText>
            </w:r>
            <w:r w:rsidR="00987FC4">
              <w:rPr>
                <w:noProof/>
                <w:webHidden/>
              </w:rPr>
            </w:r>
            <w:r w:rsidR="00987FC4">
              <w:rPr>
                <w:noProof/>
                <w:webHidden/>
              </w:rPr>
              <w:fldChar w:fldCharType="separate"/>
            </w:r>
            <w:r w:rsidR="00CE6429">
              <w:rPr>
                <w:noProof/>
                <w:webHidden/>
              </w:rPr>
              <w:t>57</w:t>
            </w:r>
            <w:r w:rsidR="00987FC4">
              <w:rPr>
                <w:noProof/>
                <w:webHidden/>
              </w:rPr>
              <w:fldChar w:fldCharType="end"/>
            </w:r>
          </w:hyperlink>
        </w:p>
        <w:p w14:paraId="2B73832A" w14:textId="3BC155C9" w:rsidR="00987FC4" w:rsidRDefault="007F399A">
          <w:pPr>
            <w:pStyle w:val="TOC1"/>
            <w:tabs>
              <w:tab w:val="right" w:leader="dot" w:pos="9383"/>
            </w:tabs>
            <w:rPr>
              <w:rFonts w:asciiTheme="minorHAnsi" w:eastAsiaTheme="minorEastAsia" w:hAnsiTheme="minorHAnsi" w:cstheme="minorBidi"/>
              <w:noProof/>
              <w:sz w:val="22"/>
              <w:szCs w:val="22"/>
            </w:rPr>
          </w:pPr>
          <w:hyperlink w:anchor="_Toc103024721" w:history="1">
            <w:r w:rsidR="00987FC4" w:rsidRPr="00506F82">
              <w:rPr>
                <w:rStyle w:val="Hyperlink"/>
                <w:noProof/>
              </w:rPr>
              <w:t>Bibliography</w:t>
            </w:r>
            <w:r w:rsidR="00987FC4">
              <w:rPr>
                <w:noProof/>
                <w:webHidden/>
              </w:rPr>
              <w:tab/>
            </w:r>
            <w:r w:rsidR="00987FC4">
              <w:rPr>
                <w:noProof/>
                <w:webHidden/>
              </w:rPr>
              <w:fldChar w:fldCharType="begin"/>
            </w:r>
            <w:r w:rsidR="00987FC4">
              <w:rPr>
                <w:noProof/>
                <w:webHidden/>
              </w:rPr>
              <w:instrText xml:space="preserve"> PAGEREF _Toc103024721 \h </w:instrText>
            </w:r>
            <w:r w:rsidR="00987FC4">
              <w:rPr>
                <w:noProof/>
                <w:webHidden/>
              </w:rPr>
            </w:r>
            <w:r w:rsidR="00987FC4">
              <w:rPr>
                <w:noProof/>
                <w:webHidden/>
              </w:rPr>
              <w:fldChar w:fldCharType="separate"/>
            </w:r>
            <w:r w:rsidR="00CE6429">
              <w:rPr>
                <w:noProof/>
                <w:webHidden/>
              </w:rPr>
              <w:t>57</w:t>
            </w:r>
            <w:r w:rsidR="00987FC4">
              <w:rPr>
                <w:noProof/>
                <w:webHidden/>
              </w:rPr>
              <w:fldChar w:fldCharType="end"/>
            </w:r>
          </w:hyperlink>
        </w:p>
        <w:p w14:paraId="62901FC5" w14:textId="1A4A489A" w:rsidR="00440483" w:rsidRDefault="00440483">
          <w:r>
            <w:rPr>
              <w:b/>
              <w:bCs/>
              <w:noProof/>
            </w:rPr>
            <w:fldChar w:fldCharType="end"/>
          </w:r>
        </w:p>
      </w:sdtContent>
    </w:sdt>
    <w:p w14:paraId="7CA3C9F0" w14:textId="59DF4CBE" w:rsidR="00440483" w:rsidRDefault="00C75086" w:rsidP="00440483">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p>
    <w:p w14:paraId="18977E05" w14:textId="05D66445" w:rsidR="00DC2276" w:rsidRDefault="00DC2276">
      <w:pPr>
        <w:pStyle w:val="TOC3"/>
        <w:tabs>
          <w:tab w:val="right" w:leader="dot" w:pos="9111"/>
        </w:tabs>
        <w:rPr>
          <w:rFonts w:asciiTheme="minorHAnsi" w:eastAsiaTheme="minorEastAsia" w:hAnsiTheme="minorHAnsi" w:cstheme="minorBidi"/>
          <w:noProof/>
          <w:sz w:val="22"/>
          <w:szCs w:val="22"/>
        </w:rPr>
      </w:pPr>
    </w:p>
    <w:p w14:paraId="06CA4882" w14:textId="77777777" w:rsidR="00C75086" w:rsidRDefault="00C75086">
      <w:pPr>
        <w:spacing w:after="200" w:line="276" w:lineRule="auto"/>
        <w:rPr>
          <w:sz w:val="26"/>
          <w:szCs w:val="26"/>
        </w:rPr>
      </w:pPr>
      <w:r>
        <w:rPr>
          <w:sz w:val="26"/>
          <w:szCs w:val="26"/>
        </w:rPr>
        <w:fldChar w:fldCharType="end"/>
      </w:r>
    </w:p>
    <w:p w14:paraId="194C49AB" w14:textId="77777777" w:rsidR="007E6AB9" w:rsidRDefault="007E6AB9">
      <w:pPr>
        <w:spacing w:after="200" w:line="276" w:lineRule="auto"/>
        <w:rPr>
          <w:sz w:val="26"/>
          <w:szCs w:val="26"/>
        </w:rPr>
      </w:pPr>
      <w:r>
        <w:rPr>
          <w:sz w:val="26"/>
          <w:szCs w:val="26"/>
        </w:rPr>
        <w:br w:type="page"/>
      </w:r>
    </w:p>
    <w:p w14:paraId="1509FCCA" w14:textId="225C369B" w:rsidR="00D46FC6" w:rsidRDefault="00D46FC6" w:rsidP="006667C0">
      <w:pPr>
        <w:pStyle w:val="Heading1"/>
        <w:spacing w:line="360" w:lineRule="auto"/>
        <w:rPr>
          <w:rFonts w:ascii="Times New Roman" w:hAnsi="Times New Roman" w:cs="Times New Roman"/>
          <w:color w:val="auto"/>
          <w:sz w:val="32"/>
          <w:szCs w:val="32"/>
        </w:rPr>
      </w:pPr>
      <w:bookmarkStart w:id="7" w:name="_Toc103024691"/>
      <w:r w:rsidRPr="00D46FC6">
        <w:rPr>
          <w:rFonts w:ascii="Times New Roman" w:hAnsi="Times New Roman" w:cs="Times New Roman"/>
          <w:color w:val="auto"/>
          <w:sz w:val="32"/>
          <w:szCs w:val="32"/>
        </w:rPr>
        <w:lastRenderedPageBreak/>
        <w:t>DANH MỤC HÌNH</w:t>
      </w:r>
      <w:bookmarkEnd w:id="7"/>
    </w:p>
    <w:p w14:paraId="2DAA31B5" w14:textId="4EE39B35" w:rsidR="00164F10" w:rsidRDefault="00164F10" w:rsidP="00A2137E">
      <w:pPr>
        <w:pStyle w:val="TableofFigures"/>
        <w:tabs>
          <w:tab w:val="right" w:leader="dot" w:pos="9383"/>
        </w:tabs>
        <w:spacing w:line="240" w:lineRule="auto"/>
        <w:rPr>
          <w:rFonts w:asciiTheme="minorHAnsi" w:eastAsiaTheme="minorEastAsia" w:hAnsiTheme="minorHAnsi" w:cstheme="minorBidi"/>
          <w:noProof/>
          <w:sz w:val="22"/>
          <w:szCs w:val="22"/>
        </w:rPr>
      </w:pP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1.1.1" </w:instrText>
      </w:r>
      <w:r>
        <w:rPr>
          <w:rFonts w:asciiTheme="minorHAnsi" w:eastAsiaTheme="minorEastAsia" w:hAnsiTheme="minorHAnsi" w:cstheme="minorBidi"/>
          <w:noProof/>
          <w:sz w:val="22"/>
          <w:szCs w:val="22"/>
        </w:rPr>
        <w:fldChar w:fldCharType="separate"/>
      </w:r>
      <w:hyperlink w:anchor="_Toc103025101" w:history="1">
        <w:r w:rsidRPr="005A2C9F">
          <w:rPr>
            <w:rStyle w:val="Hyperlink"/>
            <w:noProof/>
          </w:rPr>
          <w:t>Hình 1.1.1 Lộ trình đào tạo 1</w:t>
        </w:r>
        <w:r>
          <w:rPr>
            <w:noProof/>
            <w:webHidden/>
          </w:rPr>
          <w:tab/>
        </w:r>
        <w:r>
          <w:rPr>
            <w:noProof/>
            <w:webHidden/>
          </w:rPr>
          <w:fldChar w:fldCharType="begin"/>
        </w:r>
        <w:r>
          <w:rPr>
            <w:noProof/>
            <w:webHidden/>
          </w:rPr>
          <w:instrText xml:space="preserve"> PAGEREF _Toc103025101 \h </w:instrText>
        </w:r>
        <w:r>
          <w:rPr>
            <w:noProof/>
            <w:webHidden/>
          </w:rPr>
        </w:r>
        <w:r>
          <w:rPr>
            <w:noProof/>
            <w:webHidden/>
          </w:rPr>
          <w:fldChar w:fldCharType="separate"/>
        </w:r>
        <w:r w:rsidR="00CE6429">
          <w:rPr>
            <w:noProof/>
            <w:webHidden/>
          </w:rPr>
          <w:t>7</w:t>
        </w:r>
        <w:r>
          <w:rPr>
            <w:noProof/>
            <w:webHidden/>
          </w:rPr>
          <w:fldChar w:fldCharType="end"/>
        </w:r>
      </w:hyperlink>
    </w:p>
    <w:p w14:paraId="4D97EDB6" w14:textId="77777777" w:rsidR="00164F10" w:rsidRDefault="00164F10"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1.1.2" </w:instrText>
      </w:r>
      <w:r>
        <w:rPr>
          <w:rFonts w:asciiTheme="minorHAnsi" w:eastAsiaTheme="minorEastAsia" w:hAnsiTheme="minorHAnsi" w:cstheme="minorBidi"/>
          <w:noProof/>
          <w:sz w:val="22"/>
          <w:szCs w:val="22"/>
        </w:rPr>
        <w:fldChar w:fldCharType="separate"/>
      </w:r>
    </w:p>
    <w:p w14:paraId="58873403" w14:textId="28E0A580" w:rsidR="00164F10"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25116" w:history="1">
        <w:r w:rsidR="00164F10" w:rsidRPr="00E82353">
          <w:rPr>
            <w:rStyle w:val="Hyperlink"/>
            <w:noProof/>
          </w:rPr>
          <w:t>Hình 1.1.2 Thiết bị tại VnPro 1</w:t>
        </w:r>
        <w:r w:rsidR="00164F10">
          <w:rPr>
            <w:noProof/>
            <w:webHidden/>
          </w:rPr>
          <w:tab/>
        </w:r>
        <w:r w:rsidR="00164F10">
          <w:rPr>
            <w:noProof/>
            <w:webHidden/>
          </w:rPr>
          <w:fldChar w:fldCharType="begin"/>
        </w:r>
        <w:r w:rsidR="00164F10">
          <w:rPr>
            <w:noProof/>
            <w:webHidden/>
          </w:rPr>
          <w:instrText xml:space="preserve"> PAGEREF _Toc103025116 \h </w:instrText>
        </w:r>
        <w:r w:rsidR="00164F10">
          <w:rPr>
            <w:noProof/>
            <w:webHidden/>
          </w:rPr>
        </w:r>
        <w:r w:rsidR="00164F10">
          <w:rPr>
            <w:noProof/>
            <w:webHidden/>
          </w:rPr>
          <w:fldChar w:fldCharType="separate"/>
        </w:r>
        <w:r w:rsidR="00CE6429">
          <w:rPr>
            <w:noProof/>
            <w:webHidden/>
          </w:rPr>
          <w:t>8</w:t>
        </w:r>
        <w:r w:rsidR="00164F10">
          <w:rPr>
            <w:noProof/>
            <w:webHidden/>
          </w:rPr>
          <w:fldChar w:fldCharType="end"/>
        </w:r>
      </w:hyperlink>
    </w:p>
    <w:p w14:paraId="24A04D4A" w14:textId="77777777" w:rsidR="00164F10" w:rsidRDefault="00164F10"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2.1.1" </w:instrText>
      </w:r>
      <w:r>
        <w:rPr>
          <w:rFonts w:asciiTheme="minorHAnsi" w:eastAsiaTheme="minorEastAsia" w:hAnsiTheme="minorHAnsi" w:cstheme="minorBidi"/>
          <w:noProof/>
          <w:sz w:val="22"/>
          <w:szCs w:val="22"/>
        </w:rPr>
        <w:fldChar w:fldCharType="separate"/>
      </w:r>
    </w:p>
    <w:p w14:paraId="34C1DB09" w14:textId="43F9F1F5" w:rsidR="00164F10"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25154" w:history="1">
        <w:r w:rsidR="00164F10" w:rsidRPr="00B53FD5">
          <w:rPr>
            <w:rStyle w:val="Hyperlink"/>
            <w:noProof/>
          </w:rPr>
          <w:t>Hình 2.1.1 Minh họa API 1</w:t>
        </w:r>
        <w:r w:rsidR="00164F10">
          <w:rPr>
            <w:noProof/>
            <w:webHidden/>
          </w:rPr>
          <w:tab/>
        </w:r>
        <w:r w:rsidR="00164F10">
          <w:rPr>
            <w:noProof/>
            <w:webHidden/>
          </w:rPr>
          <w:fldChar w:fldCharType="begin"/>
        </w:r>
        <w:r w:rsidR="00164F10">
          <w:rPr>
            <w:noProof/>
            <w:webHidden/>
          </w:rPr>
          <w:instrText xml:space="preserve"> PAGEREF _Toc103025154 \h </w:instrText>
        </w:r>
        <w:r w:rsidR="00164F10">
          <w:rPr>
            <w:noProof/>
            <w:webHidden/>
          </w:rPr>
        </w:r>
        <w:r w:rsidR="00164F10">
          <w:rPr>
            <w:noProof/>
            <w:webHidden/>
          </w:rPr>
          <w:fldChar w:fldCharType="separate"/>
        </w:r>
        <w:r w:rsidR="00CE6429">
          <w:rPr>
            <w:noProof/>
            <w:webHidden/>
          </w:rPr>
          <w:t>10</w:t>
        </w:r>
        <w:r w:rsidR="00164F10">
          <w:rPr>
            <w:noProof/>
            <w:webHidden/>
          </w:rPr>
          <w:fldChar w:fldCharType="end"/>
        </w:r>
      </w:hyperlink>
    </w:p>
    <w:p w14:paraId="50E05481" w14:textId="77777777" w:rsidR="00164F10" w:rsidRDefault="00164F10"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2.1.2" </w:instrText>
      </w:r>
      <w:r>
        <w:rPr>
          <w:rFonts w:asciiTheme="minorHAnsi" w:eastAsiaTheme="minorEastAsia" w:hAnsiTheme="minorHAnsi" w:cstheme="minorBidi"/>
          <w:noProof/>
          <w:sz w:val="22"/>
          <w:szCs w:val="22"/>
        </w:rPr>
        <w:fldChar w:fldCharType="separate"/>
      </w:r>
    </w:p>
    <w:p w14:paraId="4916BE8A" w14:textId="0EEFFFAB" w:rsidR="00164F10"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25234" w:history="1">
        <w:r w:rsidR="00164F10" w:rsidRPr="00EE75A5">
          <w:rPr>
            <w:rStyle w:val="Hyperlink"/>
            <w:noProof/>
          </w:rPr>
          <w:t>Hình 2.1.2.1 Ví dụ API 1</w:t>
        </w:r>
        <w:r w:rsidR="00164F10">
          <w:rPr>
            <w:noProof/>
            <w:webHidden/>
          </w:rPr>
          <w:tab/>
        </w:r>
        <w:r w:rsidR="00164F10">
          <w:rPr>
            <w:noProof/>
            <w:webHidden/>
          </w:rPr>
          <w:fldChar w:fldCharType="begin"/>
        </w:r>
        <w:r w:rsidR="00164F10">
          <w:rPr>
            <w:noProof/>
            <w:webHidden/>
          </w:rPr>
          <w:instrText xml:space="preserve"> PAGEREF _Toc103025234 \h </w:instrText>
        </w:r>
        <w:r w:rsidR="00164F10">
          <w:rPr>
            <w:noProof/>
            <w:webHidden/>
          </w:rPr>
        </w:r>
        <w:r w:rsidR="00164F10">
          <w:rPr>
            <w:noProof/>
            <w:webHidden/>
          </w:rPr>
          <w:fldChar w:fldCharType="separate"/>
        </w:r>
        <w:r w:rsidR="00CE6429">
          <w:rPr>
            <w:noProof/>
            <w:webHidden/>
          </w:rPr>
          <w:t>11</w:t>
        </w:r>
        <w:r w:rsidR="00164F10">
          <w:rPr>
            <w:noProof/>
            <w:webHidden/>
          </w:rPr>
          <w:fldChar w:fldCharType="end"/>
        </w:r>
      </w:hyperlink>
    </w:p>
    <w:p w14:paraId="60865BD7" w14:textId="77777777" w:rsidR="00164F10" w:rsidRDefault="00164F10"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2.1.2.2" </w:instrText>
      </w:r>
      <w:r>
        <w:rPr>
          <w:rFonts w:asciiTheme="minorHAnsi" w:eastAsiaTheme="minorEastAsia" w:hAnsiTheme="minorHAnsi" w:cstheme="minorBidi"/>
          <w:noProof/>
          <w:sz w:val="22"/>
          <w:szCs w:val="22"/>
        </w:rPr>
        <w:fldChar w:fldCharType="separate"/>
      </w:r>
    </w:p>
    <w:p w14:paraId="1D7E340E" w14:textId="521448C3" w:rsidR="00164F10"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25331" w:history="1">
        <w:r w:rsidR="00164F10" w:rsidRPr="00AA5748">
          <w:rPr>
            <w:rStyle w:val="Hyperlink"/>
            <w:noProof/>
          </w:rPr>
          <w:t>Hình 2.1.2.2 Ví dụ đặt vé máy bay ứng dụng API 1</w:t>
        </w:r>
        <w:r w:rsidR="00164F10">
          <w:rPr>
            <w:noProof/>
            <w:webHidden/>
          </w:rPr>
          <w:tab/>
        </w:r>
        <w:r w:rsidR="00164F10">
          <w:rPr>
            <w:noProof/>
            <w:webHidden/>
          </w:rPr>
          <w:fldChar w:fldCharType="begin"/>
        </w:r>
        <w:r w:rsidR="00164F10">
          <w:rPr>
            <w:noProof/>
            <w:webHidden/>
          </w:rPr>
          <w:instrText xml:space="preserve"> PAGEREF _Toc103025331 \h </w:instrText>
        </w:r>
        <w:r w:rsidR="00164F10">
          <w:rPr>
            <w:noProof/>
            <w:webHidden/>
          </w:rPr>
        </w:r>
        <w:r w:rsidR="00164F10">
          <w:rPr>
            <w:noProof/>
            <w:webHidden/>
          </w:rPr>
          <w:fldChar w:fldCharType="separate"/>
        </w:r>
        <w:r w:rsidR="00CE6429">
          <w:rPr>
            <w:noProof/>
            <w:webHidden/>
          </w:rPr>
          <w:t>12</w:t>
        </w:r>
        <w:r w:rsidR="00164F10">
          <w:rPr>
            <w:noProof/>
            <w:webHidden/>
          </w:rPr>
          <w:fldChar w:fldCharType="end"/>
        </w:r>
      </w:hyperlink>
    </w:p>
    <w:p w14:paraId="7B938EE3" w14:textId="77777777" w:rsidR="00335B3E" w:rsidRDefault="00164F10"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sidR="00335B3E">
        <w:rPr>
          <w:rFonts w:asciiTheme="minorHAnsi" w:eastAsiaTheme="minorEastAsia" w:hAnsiTheme="minorHAnsi" w:cstheme="minorBidi"/>
          <w:noProof/>
          <w:sz w:val="22"/>
          <w:szCs w:val="22"/>
        </w:rPr>
        <w:fldChar w:fldCharType="begin"/>
      </w:r>
      <w:r w:rsidR="00335B3E">
        <w:rPr>
          <w:rFonts w:asciiTheme="minorHAnsi" w:eastAsiaTheme="minorEastAsia" w:hAnsiTheme="minorHAnsi" w:cstheme="minorBidi"/>
          <w:noProof/>
          <w:sz w:val="22"/>
          <w:szCs w:val="22"/>
        </w:rPr>
        <w:instrText xml:space="preserve"> TOC \h \z \c "Hình 2.1.3.1" </w:instrText>
      </w:r>
      <w:r w:rsidR="00335B3E">
        <w:rPr>
          <w:rFonts w:asciiTheme="minorHAnsi" w:eastAsiaTheme="minorEastAsia" w:hAnsiTheme="minorHAnsi" w:cstheme="minorBidi"/>
          <w:noProof/>
          <w:sz w:val="22"/>
          <w:szCs w:val="22"/>
        </w:rPr>
        <w:fldChar w:fldCharType="separate"/>
      </w:r>
    </w:p>
    <w:p w14:paraId="66DD8B61" w14:textId="5E57B28A" w:rsidR="00335B3E"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25486" w:history="1">
        <w:r w:rsidR="00335B3E" w:rsidRPr="00625A4E">
          <w:rPr>
            <w:rStyle w:val="Hyperlink"/>
            <w:noProof/>
          </w:rPr>
          <w:t>Hình 2.1.3.1 Sử dụng API cung cấp dịch vụ 1</w:t>
        </w:r>
        <w:r w:rsidR="00335B3E">
          <w:rPr>
            <w:noProof/>
            <w:webHidden/>
          </w:rPr>
          <w:tab/>
        </w:r>
        <w:r w:rsidR="00335B3E">
          <w:rPr>
            <w:noProof/>
            <w:webHidden/>
          </w:rPr>
          <w:fldChar w:fldCharType="begin"/>
        </w:r>
        <w:r w:rsidR="00335B3E">
          <w:rPr>
            <w:noProof/>
            <w:webHidden/>
          </w:rPr>
          <w:instrText xml:space="preserve"> PAGEREF _Toc103025486 \h </w:instrText>
        </w:r>
        <w:r w:rsidR="00335B3E">
          <w:rPr>
            <w:noProof/>
            <w:webHidden/>
          </w:rPr>
        </w:r>
        <w:r w:rsidR="00335B3E">
          <w:rPr>
            <w:noProof/>
            <w:webHidden/>
          </w:rPr>
          <w:fldChar w:fldCharType="separate"/>
        </w:r>
        <w:r w:rsidR="00CE6429">
          <w:rPr>
            <w:noProof/>
            <w:webHidden/>
          </w:rPr>
          <w:t>14</w:t>
        </w:r>
        <w:r w:rsidR="00335B3E">
          <w:rPr>
            <w:noProof/>
            <w:webHidden/>
          </w:rPr>
          <w:fldChar w:fldCharType="end"/>
        </w:r>
      </w:hyperlink>
    </w:p>
    <w:p w14:paraId="23025437" w14:textId="77777777" w:rsidR="00335B3E" w:rsidRDefault="00335B3E"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2.1.3.2" </w:instrText>
      </w:r>
      <w:r>
        <w:rPr>
          <w:rFonts w:asciiTheme="minorHAnsi" w:eastAsiaTheme="minorEastAsia" w:hAnsiTheme="minorHAnsi" w:cstheme="minorBidi"/>
          <w:noProof/>
          <w:sz w:val="22"/>
          <w:szCs w:val="22"/>
        </w:rPr>
        <w:fldChar w:fldCharType="separate"/>
      </w:r>
    </w:p>
    <w:p w14:paraId="2B6597B3" w14:textId="144F39D9" w:rsidR="00335B3E"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25585" w:history="1">
        <w:r w:rsidR="00335B3E" w:rsidRPr="00610F57">
          <w:rPr>
            <w:rStyle w:val="Hyperlink"/>
            <w:noProof/>
          </w:rPr>
          <w:t>Hình 2.1.3.2 Sử dụng API cung cấp thông tin 1</w:t>
        </w:r>
        <w:r w:rsidR="00335B3E">
          <w:rPr>
            <w:noProof/>
            <w:webHidden/>
          </w:rPr>
          <w:tab/>
        </w:r>
        <w:r w:rsidR="00335B3E">
          <w:rPr>
            <w:noProof/>
            <w:webHidden/>
          </w:rPr>
          <w:fldChar w:fldCharType="begin"/>
        </w:r>
        <w:r w:rsidR="00335B3E">
          <w:rPr>
            <w:noProof/>
            <w:webHidden/>
          </w:rPr>
          <w:instrText xml:space="preserve"> PAGEREF _Toc103025585 \h </w:instrText>
        </w:r>
        <w:r w:rsidR="00335B3E">
          <w:rPr>
            <w:noProof/>
            <w:webHidden/>
          </w:rPr>
        </w:r>
        <w:r w:rsidR="00335B3E">
          <w:rPr>
            <w:noProof/>
            <w:webHidden/>
          </w:rPr>
          <w:fldChar w:fldCharType="separate"/>
        </w:r>
        <w:r w:rsidR="00CE6429">
          <w:rPr>
            <w:noProof/>
            <w:webHidden/>
          </w:rPr>
          <w:t>14</w:t>
        </w:r>
        <w:r w:rsidR="00335B3E">
          <w:rPr>
            <w:noProof/>
            <w:webHidden/>
          </w:rPr>
          <w:fldChar w:fldCharType="end"/>
        </w:r>
      </w:hyperlink>
    </w:p>
    <w:p w14:paraId="3354064A" w14:textId="77777777" w:rsidR="00335B3E" w:rsidRDefault="00335B3E"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2.1.3.3" </w:instrText>
      </w:r>
      <w:r>
        <w:rPr>
          <w:rFonts w:asciiTheme="minorHAnsi" w:eastAsiaTheme="minorEastAsia" w:hAnsiTheme="minorHAnsi" w:cstheme="minorBidi"/>
          <w:noProof/>
          <w:sz w:val="22"/>
          <w:szCs w:val="22"/>
        </w:rPr>
        <w:fldChar w:fldCharType="separate"/>
      </w:r>
    </w:p>
    <w:p w14:paraId="39821668" w14:textId="2B51D101" w:rsidR="00335B3E"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26092" w:history="1">
        <w:r w:rsidR="00335B3E" w:rsidRPr="001D2F14">
          <w:rPr>
            <w:rStyle w:val="Hyperlink"/>
            <w:noProof/>
          </w:rPr>
          <w:t>Hình 2.1.3.3 Sử dụng API ứng dụng phần cứng 1</w:t>
        </w:r>
        <w:r w:rsidR="00335B3E">
          <w:rPr>
            <w:noProof/>
            <w:webHidden/>
          </w:rPr>
          <w:tab/>
        </w:r>
        <w:r w:rsidR="00335B3E">
          <w:rPr>
            <w:noProof/>
            <w:webHidden/>
          </w:rPr>
          <w:fldChar w:fldCharType="begin"/>
        </w:r>
        <w:r w:rsidR="00335B3E">
          <w:rPr>
            <w:noProof/>
            <w:webHidden/>
          </w:rPr>
          <w:instrText xml:space="preserve"> PAGEREF _Toc103026092 \h </w:instrText>
        </w:r>
        <w:r w:rsidR="00335B3E">
          <w:rPr>
            <w:noProof/>
            <w:webHidden/>
          </w:rPr>
        </w:r>
        <w:r w:rsidR="00335B3E">
          <w:rPr>
            <w:noProof/>
            <w:webHidden/>
          </w:rPr>
          <w:fldChar w:fldCharType="separate"/>
        </w:r>
        <w:r w:rsidR="00CE6429">
          <w:rPr>
            <w:noProof/>
            <w:webHidden/>
          </w:rPr>
          <w:t>15</w:t>
        </w:r>
        <w:r w:rsidR="00335B3E">
          <w:rPr>
            <w:noProof/>
            <w:webHidden/>
          </w:rPr>
          <w:fldChar w:fldCharType="end"/>
        </w:r>
      </w:hyperlink>
    </w:p>
    <w:p w14:paraId="6567AC9F" w14:textId="77777777" w:rsidR="00335B3E" w:rsidRDefault="00335B3E"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sidRPr="00327667">
        <w:rPr>
          <w:rFonts w:asciiTheme="minorHAnsi" w:eastAsiaTheme="minorEastAsia" w:hAnsiTheme="minorHAnsi" w:cstheme="minorBidi"/>
          <w:noProof/>
          <w:sz w:val="22"/>
          <w:szCs w:val="22"/>
        </w:rPr>
        <w:t xml:space="preserve"> </w:t>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2.2.1 Cách hoạt động của REST API" </w:instrText>
      </w:r>
      <w:r>
        <w:rPr>
          <w:rFonts w:asciiTheme="minorHAnsi" w:eastAsiaTheme="minorEastAsia" w:hAnsiTheme="minorHAnsi" w:cstheme="minorBidi"/>
          <w:noProof/>
          <w:sz w:val="22"/>
          <w:szCs w:val="22"/>
        </w:rPr>
        <w:fldChar w:fldCharType="separate"/>
      </w:r>
    </w:p>
    <w:p w14:paraId="55563DE8" w14:textId="3543C1FB" w:rsidR="00335B3E"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26403" w:history="1">
        <w:r w:rsidR="00335B3E" w:rsidRPr="00F04820">
          <w:rPr>
            <w:rStyle w:val="Hyperlink"/>
            <w:noProof/>
          </w:rPr>
          <w:t>Hình 2.2.1 Cách hoạt động của REST API 1</w:t>
        </w:r>
        <w:r w:rsidR="00335B3E">
          <w:rPr>
            <w:noProof/>
            <w:webHidden/>
          </w:rPr>
          <w:tab/>
        </w:r>
        <w:r w:rsidR="00335B3E">
          <w:rPr>
            <w:noProof/>
            <w:webHidden/>
          </w:rPr>
          <w:fldChar w:fldCharType="begin"/>
        </w:r>
        <w:r w:rsidR="00335B3E">
          <w:rPr>
            <w:noProof/>
            <w:webHidden/>
          </w:rPr>
          <w:instrText xml:space="preserve"> PAGEREF _Toc103026403 \h </w:instrText>
        </w:r>
        <w:r w:rsidR="00335B3E">
          <w:rPr>
            <w:noProof/>
            <w:webHidden/>
          </w:rPr>
        </w:r>
        <w:r w:rsidR="00335B3E">
          <w:rPr>
            <w:noProof/>
            <w:webHidden/>
          </w:rPr>
          <w:fldChar w:fldCharType="separate"/>
        </w:r>
        <w:r w:rsidR="00CE6429">
          <w:rPr>
            <w:noProof/>
            <w:webHidden/>
          </w:rPr>
          <w:t>18</w:t>
        </w:r>
        <w:r w:rsidR="00335B3E">
          <w:rPr>
            <w:noProof/>
            <w:webHidden/>
          </w:rPr>
          <w:fldChar w:fldCharType="end"/>
        </w:r>
      </w:hyperlink>
    </w:p>
    <w:p w14:paraId="586B8896" w14:textId="77777777" w:rsidR="00FE53A5" w:rsidRDefault="00335B3E"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sidR="00FE53A5">
        <w:rPr>
          <w:rFonts w:asciiTheme="minorHAnsi" w:eastAsiaTheme="minorEastAsia" w:hAnsiTheme="minorHAnsi" w:cstheme="minorBidi"/>
          <w:noProof/>
          <w:sz w:val="22"/>
          <w:szCs w:val="22"/>
        </w:rPr>
        <w:fldChar w:fldCharType="begin"/>
      </w:r>
      <w:r w:rsidR="00FE53A5">
        <w:rPr>
          <w:rFonts w:asciiTheme="minorHAnsi" w:eastAsiaTheme="minorEastAsia" w:hAnsiTheme="minorHAnsi" w:cstheme="minorBidi"/>
          <w:noProof/>
          <w:sz w:val="22"/>
          <w:szCs w:val="22"/>
        </w:rPr>
        <w:instrText xml:space="preserve"> TOC \h \z \c "Hình 2.2.2" </w:instrText>
      </w:r>
      <w:r w:rsidR="00FE53A5">
        <w:rPr>
          <w:rFonts w:asciiTheme="minorHAnsi" w:eastAsiaTheme="minorEastAsia" w:hAnsiTheme="minorHAnsi" w:cstheme="minorBidi"/>
          <w:noProof/>
          <w:sz w:val="22"/>
          <w:szCs w:val="22"/>
        </w:rPr>
        <w:fldChar w:fldCharType="separate"/>
      </w:r>
    </w:p>
    <w:p w14:paraId="3063CD7E" w14:textId="4CBD29E4" w:rsidR="00FE53A5"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27631" w:history="1">
        <w:r w:rsidR="00FE53A5" w:rsidRPr="0014675B">
          <w:rPr>
            <w:rStyle w:val="Hyperlink"/>
            <w:noProof/>
          </w:rPr>
          <w:t>Hình 2.2.2 Các phương thức client sử dụng khi gọi API 1</w:t>
        </w:r>
        <w:r w:rsidR="00FE53A5">
          <w:rPr>
            <w:noProof/>
            <w:webHidden/>
          </w:rPr>
          <w:tab/>
        </w:r>
        <w:r w:rsidR="00FE53A5">
          <w:rPr>
            <w:noProof/>
            <w:webHidden/>
          </w:rPr>
          <w:fldChar w:fldCharType="begin"/>
        </w:r>
        <w:r w:rsidR="00FE53A5">
          <w:rPr>
            <w:noProof/>
            <w:webHidden/>
          </w:rPr>
          <w:instrText xml:space="preserve"> PAGEREF _Toc103027631 \h </w:instrText>
        </w:r>
        <w:r w:rsidR="00FE53A5">
          <w:rPr>
            <w:noProof/>
            <w:webHidden/>
          </w:rPr>
        </w:r>
        <w:r w:rsidR="00FE53A5">
          <w:rPr>
            <w:noProof/>
            <w:webHidden/>
          </w:rPr>
          <w:fldChar w:fldCharType="separate"/>
        </w:r>
        <w:r w:rsidR="00CE6429">
          <w:rPr>
            <w:noProof/>
            <w:webHidden/>
          </w:rPr>
          <w:t>19</w:t>
        </w:r>
        <w:r w:rsidR="00FE53A5">
          <w:rPr>
            <w:noProof/>
            <w:webHidden/>
          </w:rPr>
          <w:fldChar w:fldCharType="end"/>
        </w:r>
      </w:hyperlink>
    </w:p>
    <w:p w14:paraId="05DECB75" w14:textId="77777777" w:rsidR="00D74844" w:rsidRDefault="00FE53A5"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sidR="00D74844">
        <w:rPr>
          <w:rFonts w:asciiTheme="minorHAnsi" w:eastAsiaTheme="minorEastAsia" w:hAnsiTheme="minorHAnsi" w:cstheme="minorBidi"/>
          <w:noProof/>
          <w:sz w:val="22"/>
          <w:szCs w:val="22"/>
        </w:rPr>
        <w:fldChar w:fldCharType="begin"/>
      </w:r>
      <w:r w:rsidR="00D74844">
        <w:rPr>
          <w:rFonts w:asciiTheme="minorHAnsi" w:eastAsiaTheme="minorEastAsia" w:hAnsiTheme="minorHAnsi" w:cstheme="minorBidi"/>
          <w:noProof/>
          <w:sz w:val="22"/>
          <w:szCs w:val="22"/>
        </w:rPr>
        <w:instrText xml:space="preserve"> TOC \h \z \c "Hình 2.3.1.1" </w:instrText>
      </w:r>
      <w:r w:rsidR="00D74844">
        <w:rPr>
          <w:rFonts w:asciiTheme="minorHAnsi" w:eastAsiaTheme="minorEastAsia" w:hAnsiTheme="minorHAnsi" w:cstheme="minorBidi"/>
          <w:noProof/>
          <w:sz w:val="22"/>
          <w:szCs w:val="22"/>
        </w:rPr>
        <w:fldChar w:fldCharType="separate"/>
      </w:r>
    </w:p>
    <w:p w14:paraId="4F300E3D" w14:textId="75F04788" w:rsidR="00D74844"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27808" w:history="1">
        <w:r w:rsidR="00D74844" w:rsidRPr="00906EFA">
          <w:rPr>
            <w:rStyle w:val="Hyperlink"/>
            <w:noProof/>
          </w:rPr>
          <w:t>Hình 2.3.1.1 Thành phần hạ tầng ứng dụng công nghệ SDN 1</w:t>
        </w:r>
        <w:r w:rsidR="00D74844">
          <w:rPr>
            <w:noProof/>
            <w:webHidden/>
          </w:rPr>
          <w:tab/>
        </w:r>
        <w:r w:rsidR="00D74844">
          <w:rPr>
            <w:noProof/>
            <w:webHidden/>
          </w:rPr>
          <w:fldChar w:fldCharType="begin"/>
        </w:r>
        <w:r w:rsidR="00D74844">
          <w:rPr>
            <w:noProof/>
            <w:webHidden/>
          </w:rPr>
          <w:instrText xml:space="preserve"> PAGEREF _Toc103027808 \h </w:instrText>
        </w:r>
        <w:r w:rsidR="00D74844">
          <w:rPr>
            <w:noProof/>
            <w:webHidden/>
          </w:rPr>
        </w:r>
        <w:r w:rsidR="00D74844">
          <w:rPr>
            <w:noProof/>
            <w:webHidden/>
          </w:rPr>
          <w:fldChar w:fldCharType="separate"/>
        </w:r>
        <w:r w:rsidR="00CE6429">
          <w:rPr>
            <w:noProof/>
            <w:webHidden/>
          </w:rPr>
          <w:t>24</w:t>
        </w:r>
        <w:r w:rsidR="00D74844">
          <w:rPr>
            <w:noProof/>
            <w:webHidden/>
          </w:rPr>
          <w:fldChar w:fldCharType="end"/>
        </w:r>
      </w:hyperlink>
    </w:p>
    <w:p w14:paraId="74B02C82" w14:textId="77777777" w:rsidR="00D74844" w:rsidRDefault="00D74844"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3.1.1" </w:instrText>
      </w:r>
      <w:r>
        <w:rPr>
          <w:rFonts w:asciiTheme="minorHAnsi" w:eastAsiaTheme="minorEastAsia" w:hAnsiTheme="minorHAnsi" w:cstheme="minorBidi"/>
          <w:noProof/>
          <w:sz w:val="22"/>
          <w:szCs w:val="22"/>
        </w:rPr>
        <w:fldChar w:fldCharType="separate"/>
      </w:r>
    </w:p>
    <w:p w14:paraId="25A86C0B" w14:textId="5DC95BF1" w:rsidR="00D74844"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27851" w:history="1">
        <w:r w:rsidR="00D74844" w:rsidRPr="00B7092A">
          <w:rPr>
            <w:rStyle w:val="Hyperlink"/>
            <w:noProof/>
          </w:rPr>
          <w:t>Hình 3.1.1 Sơ đồ thiết bị mạng 1</w:t>
        </w:r>
        <w:r w:rsidR="00D74844">
          <w:rPr>
            <w:noProof/>
            <w:webHidden/>
          </w:rPr>
          <w:tab/>
        </w:r>
        <w:r w:rsidR="00D74844">
          <w:rPr>
            <w:noProof/>
            <w:webHidden/>
          </w:rPr>
          <w:fldChar w:fldCharType="begin"/>
        </w:r>
        <w:r w:rsidR="00D74844">
          <w:rPr>
            <w:noProof/>
            <w:webHidden/>
          </w:rPr>
          <w:instrText xml:space="preserve"> PAGEREF _Toc103027851 \h </w:instrText>
        </w:r>
        <w:r w:rsidR="00D74844">
          <w:rPr>
            <w:noProof/>
            <w:webHidden/>
          </w:rPr>
        </w:r>
        <w:r w:rsidR="00D74844">
          <w:rPr>
            <w:noProof/>
            <w:webHidden/>
          </w:rPr>
          <w:fldChar w:fldCharType="separate"/>
        </w:r>
        <w:r w:rsidR="00CE6429">
          <w:rPr>
            <w:noProof/>
            <w:webHidden/>
          </w:rPr>
          <w:t>27</w:t>
        </w:r>
        <w:r w:rsidR="00D74844">
          <w:rPr>
            <w:noProof/>
            <w:webHidden/>
          </w:rPr>
          <w:fldChar w:fldCharType="end"/>
        </w:r>
      </w:hyperlink>
    </w:p>
    <w:p w14:paraId="270F1559" w14:textId="77777777" w:rsidR="00D74844" w:rsidRDefault="00D74844"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3.2.2.1" </w:instrText>
      </w:r>
      <w:r>
        <w:rPr>
          <w:rFonts w:asciiTheme="minorHAnsi" w:eastAsiaTheme="minorEastAsia" w:hAnsiTheme="minorHAnsi" w:cstheme="minorBidi"/>
          <w:noProof/>
          <w:sz w:val="22"/>
          <w:szCs w:val="22"/>
        </w:rPr>
        <w:fldChar w:fldCharType="separate"/>
      </w:r>
    </w:p>
    <w:p w14:paraId="08B2AF3B" w14:textId="70BD1D29" w:rsidR="00D74844"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27964" w:history="1">
        <w:r w:rsidR="00D74844" w:rsidRPr="004A74B5">
          <w:rPr>
            <w:rStyle w:val="Hyperlink"/>
            <w:noProof/>
          </w:rPr>
          <w:t>Hình 3.2.2.1 Giao diện đăng nhập 1</w:t>
        </w:r>
        <w:r w:rsidR="00D74844">
          <w:rPr>
            <w:noProof/>
            <w:webHidden/>
          </w:rPr>
          <w:tab/>
        </w:r>
        <w:r w:rsidR="00D74844">
          <w:rPr>
            <w:noProof/>
            <w:webHidden/>
          </w:rPr>
          <w:fldChar w:fldCharType="begin"/>
        </w:r>
        <w:r w:rsidR="00D74844">
          <w:rPr>
            <w:noProof/>
            <w:webHidden/>
          </w:rPr>
          <w:instrText xml:space="preserve"> PAGEREF _Toc103027964 \h </w:instrText>
        </w:r>
        <w:r w:rsidR="00D74844">
          <w:rPr>
            <w:noProof/>
            <w:webHidden/>
          </w:rPr>
        </w:r>
        <w:r w:rsidR="00D74844">
          <w:rPr>
            <w:noProof/>
            <w:webHidden/>
          </w:rPr>
          <w:fldChar w:fldCharType="separate"/>
        </w:r>
        <w:r w:rsidR="00CE6429">
          <w:rPr>
            <w:noProof/>
            <w:webHidden/>
          </w:rPr>
          <w:t>28</w:t>
        </w:r>
        <w:r w:rsidR="00D74844">
          <w:rPr>
            <w:noProof/>
            <w:webHidden/>
          </w:rPr>
          <w:fldChar w:fldCharType="end"/>
        </w:r>
      </w:hyperlink>
    </w:p>
    <w:p w14:paraId="4D81906B" w14:textId="77777777" w:rsidR="00D74844" w:rsidRDefault="00D74844"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3.2.2.2" </w:instrText>
      </w:r>
      <w:r>
        <w:rPr>
          <w:rFonts w:asciiTheme="minorHAnsi" w:eastAsiaTheme="minorEastAsia" w:hAnsiTheme="minorHAnsi" w:cstheme="minorBidi"/>
          <w:noProof/>
          <w:sz w:val="22"/>
          <w:szCs w:val="22"/>
        </w:rPr>
        <w:fldChar w:fldCharType="separate"/>
      </w:r>
    </w:p>
    <w:p w14:paraId="7E8E36E7" w14:textId="0E25A9BB" w:rsidR="00D74844"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30997" w:history="1">
        <w:r w:rsidR="00D74844" w:rsidRPr="00B13922">
          <w:rPr>
            <w:rStyle w:val="Hyperlink"/>
            <w:noProof/>
          </w:rPr>
          <w:t>Hình 3.2.2.2 Giao diện Dashboard 1</w:t>
        </w:r>
        <w:r w:rsidR="00D74844">
          <w:rPr>
            <w:noProof/>
            <w:webHidden/>
          </w:rPr>
          <w:tab/>
        </w:r>
        <w:r w:rsidR="00D74844">
          <w:rPr>
            <w:noProof/>
            <w:webHidden/>
          </w:rPr>
          <w:fldChar w:fldCharType="begin"/>
        </w:r>
        <w:r w:rsidR="00D74844">
          <w:rPr>
            <w:noProof/>
            <w:webHidden/>
          </w:rPr>
          <w:instrText xml:space="preserve"> PAGEREF _Toc103030997 \h </w:instrText>
        </w:r>
        <w:r w:rsidR="00D74844">
          <w:rPr>
            <w:noProof/>
            <w:webHidden/>
          </w:rPr>
        </w:r>
        <w:r w:rsidR="00D74844">
          <w:rPr>
            <w:noProof/>
            <w:webHidden/>
          </w:rPr>
          <w:fldChar w:fldCharType="separate"/>
        </w:r>
        <w:r w:rsidR="00CE6429">
          <w:rPr>
            <w:noProof/>
            <w:webHidden/>
          </w:rPr>
          <w:t>29</w:t>
        </w:r>
        <w:r w:rsidR="00D74844">
          <w:rPr>
            <w:noProof/>
            <w:webHidden/>
          </w:rPr>
          <w:fldChar w:fldCharType="end"/>
        </w:r>
      </w:hyperlink>
    </w:p>
    <w:p w14:paraId="7E417EE5" w14:textId="77777777" w:rsidR="00D74844" w:rsidRDefault="00D74844"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3.2.2.3" </w:instrText>
      </w:r>
      <w:r>
        <w:rPr>
          <w:rFonts w:asciiTheme="minorHAnsi" w:eastAsiaTheme="minorEastAsia" w:hAnsiTheme="minorHAnsi" w:cstheme="minorBidi"/>
          <w:noProof/>
          <w:sz w:val="22"/>
          <w:szCs w:val="22"/>
        </w:rPr>
        <w:fldChar w:fldCharType="separate"/>
      </w:r>
    </w:p>
    <w:p w14:paraId="31AE15D2" w14:textId="0757F56E" w:rsidR="00D74844"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31019" w:history="1">
        <w:r w:rsidR="00D74844" w:rsidRPr="001440B9">
          <w:rPr>
            <w:rStyle w:val="Hyperlink"/>
            <w:noProof/>
          </w:rPr>
          <w:t>Hình 3.2.2.3 Giao diện Discovery 1</w:t>
        </w:r>
        <w:r w:rsidR="00D74844">
          <w:rPr>
            <w:noProof/>
            <w:webHidden/>
          </w:rPr>
          <w:tab/>
        </w:r>
        <w:r w:rsidR="00D74844">
          <w:rPr>
            <w:noProof/>
            <w:webHidden/>
          </w:rPr>
          <w:fldChar w:fldCharType="begin"/>
        </w:r>
        <w:r w:rsidR="00D74844">
          <w:rPr>
            <w:noProof/>
            <w:webHidden/>
          </w:rPr>
          <w:instrText xml:space="preserve"> PAGEREF _Toc103031019 \h </w:instrText>
        </w:r>
        <w:r w:rsidR="00D74844">
          <w:rPr>
            <w:noProof/>
            <w:webHidden/>
          </w:rPr>
        </w:r>
        <w:r w:rsidR="00D74844">
          <w:rPr>
            <w:noProof/>
            <w:webHidden/>
          </w:rPr>
          <w:fldChar w:fldCharType="separate"/>
        </w:r>
        <w:r w:rsidR="00CE6429">
          <w:rPr>
            <w:noProof/>
            <w:webHidden/>
          </w:rPr>
          <w:t>29</w:t>
        </w:r>
        <w:r w:rsidR="00D74844">
          <w:rPr>
            <w:noProof/>
            <w:webHidden/>
          </w:rPr>
          <w:fldChar w:fldCharType="end"/>
        </w:r>
      </w:hyperlink>
    </w:p>
    <w:p w14:paraId="2BCFEC27" w14:textId="77777777" w:rsidR="006F4F9C" w:rsidRDefault="00D74844"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sidR="006F4F9C">
        <w:rPr>
          <w:rFonts w:asciiTheme="minorHAnsi" w:eastAsiaTheme="minorEastAsia" w:hAnsiTheme="minorHAnsi" w:cstheme="minorBidi"/>
          <w:noProof/>
          <w:sz w:val="22"/>
          <w:szCs w:val="22"/>
        </w:rPr>
        <w:fldChar w:fldCharType="begin"/>
      </w:r>
      <w:r w:rsidR="006F4F9C">
        <w:rPr>
          <w:rFonts w:asciiTheme="minorHAnsi" w:eastAsiaTheme="minorEastAsia" w:hAnsiTheme="minorHAnsi" w:cstheme="minorBidi"/>
          <w:noProof/>
          <w:sz w:val="22"/>
          <w:szCs w:val="22"/>
        </w:rPr>
        <w:instrText xml:space="preserve"> TOC \h \z \c "Hình 3.2.2.4 " </w:instrText>
      </w:r>
      <w:r w:rsidR="006F4F9C">
        <w:rPr>
          <w:rFonts w:asciiTheme="minorHAnsi" w:eastAsiaTheme="minorEastAsia" w:hAnsiTheme="minorHAnsi" w:cstheme="minorBidi"/>
          <w:noProof/>
          <w:sz w:val="22"/>
          <w:szCs w:val="22"/>
        </w:rPr>
        <w:fldChar w:fldCharType="separate"/>
      </w:r>
    </w:p>
    <w:p w14:paraId="62A36E28" w14:textId="47297B4D" w:rsidR="006F4F9C"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31154" w:history="1">
        <w:r w:rsidR="006F4F9C" w:rsidRPr="00BF0C54">
          <w:rPr>
            <w:rStyle w:val="Hyperlink"/>
            <w:noProof/>
          </w:rPr>
          <w:t>Hình 3.2.2.4 Giao diện Device Inventory  1</w:t>
        </w:r>
        <w:r w:rsidR="006F4F9C">
          <w:rPr>
            <w:noProof/>
            <w:webHidden/>
          </w:rPr>
          <w:tab/>
        </w:r>
        <w:r w:rsidR="006F4F9C">
          <w:rPr>
            <w:noProof/>
            <w:webHidden/>
          </w:rPr>
          <w:fldChar w:fldCharType="begin"/>
        </w:r>
        <w:r w:rsidR="006F4F9C">
          <w:rPr>
            <w:noProof/>
            <w:webHidden/>
          </w:rPr>
          <w:instrText xml:space="preserve"> PAGEREF _Toc103031154 \h </w:instrText>
        </w:r>
        <w:r w:rsidR="006F4F9C">
          <w:rPr>
            <w:noProof/>
            <w:webHidden/>
          </w:rPr>
        </w:r>
        <w:r w:rsidR="006F4F9C">
          <w:rPr>
            <w:noProof/>
            <w:webHidden/>
          </w:rPr>
          <w:fldChar w:fldCharType="separate"/>
        </w:r>
        <w:r w:rsidR="00CE6429">
          <w:rPr>
            <w:noProof/>
            <w:webHidden/>
          </w:rPr>
          <w:t>30</w:t>
        </w:r>
        <w:r w:rsidR="006F4F9C">
          <w:rPr>
            <w:noProof/>
            <w:webHidden/>
          </w:rPr>
          <w:fldChar w:fldCharType="end"/>
        </w:r>
      </w:hyperlink>
    </w:p>
    <w:p w14:paraId="6EDFCDF9" w14:textId="77777777" w:rsidR="006F4F9C" w:rsidRDefault="006F4F9C"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3.2.2.5" </w:instrText>
      </w:r>
      <w:r>
        <w:rPr>
          <w:rFonts w:asciiTheme="minorHAnsi" w:eastAsiaTheme="minorEastAsia" w:hAnsiTheme="minorHAnsi" w:cstheme="minorBidi"/>
          <w:noProof/>
          <w:sz w:val="22"/>
          <w:szCs w:val="22"/>
        </w:rPr>
        <w:fldChar w:fldCharType="separate"/>
      </w:r>
    </w:p>
    <w:p w14:paraId="1AEDBF79" w14:textId="5673A339" w:rsidR="006F4F9C"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31167" w:history="1">
        <w:r w:rsidR="006F4F9C" w:rsidRPr="009915AC">
          <w:rPr>
            <w:rStyle w:val="Hyperlink"/>
            <w:noProof/>
          </w:rPr>
          <w:t>Hình 3.2.2.5 Giao diện host inventory 1</w:t>
        </w:r>
        <w:r w:rsidR="006F4F9C">
          <w:rPr>
            <w:noProof/>
            <w:webHidden/>
          </w:rPr>
          <w:tab/>
        </w:r>
        <w:r w:rsidR="006F4F9C">
          <w:rPr>
            <w:noProof/>
            <w:webHidden/>
          </w:rPr>
          <w:fldChar w:fldCharType="begin"/>
        </w:r>
        <w:r w:rsidR="006F4F9C">
          <w:rPr>
            <w:noProof/>
            <w:webHidden/>
          </w:rPr>
          <w:instrText xml:space="preserve"> PAGEREF _Toc103031167 \h </w:instrText>
        </w:r>
        <w:r w:rsidR="006F4F9C">
          <w:rPr>
            <w:noProof/>
            <w:webHidden/>
          </w:rPr>
        </w:r>
        <w:r w:rsidR="006F4F9C">
          <w:rPr>
            <w:noProof/>
            <w:webHidden/>
          </w:rPr>
          <w:fldChar w:fldCharType="separate"/>
        </w:r>
        <w:r w:rsidR="00CE6429">
          <w:rPr>
            <w:noProof/>
            <w:webHidden/>
          </w:rPr>
          <w:t>30</w:t>
        </w:r>
        <w:r w:rsidR="006F4F9C">
          <w:rPr>
            <w:noProof/>
            <w:webHidden/>
          </w:rPr>
          <w:fldChar w:fldCharType="end"/>
        </w:r>
      </w:hyperlink>
    </w:p>
    <w:p w14:paraId="525064D3" w14:textId="77777777" w:rsidR="006F4F9C" w:rsidRDefault="006F4F9C"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3.2.2.6" </w:instrText>
      </w:r>
      <w:r>
        <w:rPr>
          <w:rFonts w:asciiTheme="minorHAnsi" w:eastAsiaTheme="minorEastAsia" w:hAnsiTheme="minorHAnsi" w:cstheme="minorBidi"/>
          <w:noProof/>
          <w:sz w:val="22"/>
          <w:szCs w:val="22"/>
        </w:rPr>
        <w:fldChar w:fldCharType="separate"/>
      </w:r>
    </w:p>
    <w:p w14:paraId="7138C226" w14:textId="7FA9CFF2" w:rsidR="006F4F9C"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31245" w:history="1">
        <w:r w:rsidR="006F4F9C" w:rsidRPr="001A7D75">
          <w:rPr>
            <w:rStyle w:val="Hyperlink"/>
            <w:noProof/>
          </w:rPr>
          <w:t>Hình 3.2.2.6 Giao diện Topology 1</w:t>
        </w:r>
        <w:r w:rsidR="006F4F9C">
          <w:rPr>
            <w:noProof/>
            <w:webHidden/>
          </w:rPr>
          <w:tab/>
        </w:r>
        <w:r w:rsidR="006F4F9C">
          <w:rPr>
            <w:noProof/>
            <w:webHidden/>
          </w:rPr>
          <w:fldChar w:fldCharType="begin"/>
        </w:r>
        <w:r w:rsidR="006F4F9C">
          <w:rPr>
            <w:noProof/>
            <w:webHidden/>
          </w:rPr>
          <w:instrText xml:space="preserve"> PAGEREF _Toc103031245 \h </w:instrText>
        </w:r>
        <w:r w:rsidR="006F4F9C">
          <w:rPr>
            <w:noProof/>
            <w:webHidden/>
          </w:rPr>
        </w:r>
        <w:r w:rsidR="006F4F9C">
          <w:rPr>
            <w:noProof/>
            <w:webHidden/>
          </w:rPr>
          <w:fldChar w:fldCharType="separate"/>
        </w:r>
        <w:r w:rsidR="00CE6429">
          <w:rPr>
            <w:noProof/>
            <w:webHidden/>
          </w:rPr>
          <w:t>31</w:t>
        </w:r>
        <w:r w:rsidR="006F4F9C">
          <w:rPr>
            <w:noProof/>
            <w:webHidden/>
          </w:rPr>
          <w:fldChar w:fldCharType="end"/>
        </w:r>
      </w:hyperlink>
    </w:p>
    <w:p w14:paraId="3EC740E3" w14:textId="4EDDBF20" w:rsidR="006F4F9C" w:rsidRPr="00842C81" w:rsidRDefault="006F4F9C" w:rsidP="00A2137E">
      <w:pPr>
        <w:pStyle w:val="TableofFigures"/>
        <w:tabs>
          <w:tab w:val="right" w:leader="dot" w:pos="9383"/>
        </w:tabs>
        <w:spacing w:line="240" w:lineRule="auto"/>
        <w:rPr>
          <w:rFonts w:asciiTheme="minorHAnsi" w:eastAsiaTheme="minorEastAsia" w:hAnsiTheme="minorHAnsi" w:cstheme="minorBidi"/>
          <w:noProof/>
          <w:sz w:val="22"/>
          <w:szCs w:val="22"/>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3.2.3.1" </w:instrText>
      </w:r>
      <w:r>
        <w:rPr>
          <w:rFonts w:asciiTheme="minorHAnsi" w:eastAsiaTheme="minorEastAsia" w:hAnsiTheme="minorHAnsi" w:cstheme="minorBidi"/>
          <w:noProof/>
          <w:sz w:val="22"/>
          <w:szCs w:val="22"/>
        </w:rPr>
        <w:fldChar w:fldCharType="separate"/>
      </w:r>
    </w:p>
    <w:p w14:paraId="7D110832" w14:textId="55FC39D1" w:rsidR="006F4F9C"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31289" w:history="1">
        <w:r w:rsidR="006F4F9C" w:rsidRPr="00511F2A">
          <w:rPr>
            <w:rStyle w:val="Hyperlink"/>
            <w:noProof/>
          </w:rPr>
          <w:t>Hình 3.2.3.1 Giao diện Dashboard 1</w:t>
        </w:r>
        <w:r w:rsidR="006F4F9C">
          <w:rPr>
            <w:noProof/>
            <w:webHidden/>
          </w:rPr>
          <w:tab/>
        </w:r>
        <w:r w:rsidR="006F4F9C">
          <w:rPr>
            <w:noProof/>
            <w:webHidden/>
          </w:rPr>
          <w:fldChar w:fldCharType="begin"/>
        </w:r>
        <w:r w:rsidR="006F4F9C">
          <w:rPr>
            <w:noProof/>
            <w:webHidden/>
          </w:rPr>
          <w:instrText xml:space="preserve"> PAGEREF _Toc103031289 \h </w:instrText>
        </w:r>
        <w:r w:rsidR="006F4F9C">
          <w:rPr>
            <w:noProof/>
            <w:webHidden/>
          </w:rPr>
        </w:r>
        <w:r w:rsidR="006F4F9C">
          <w:rPr>
            <w:noProof/>
            <w:webHidden/>
          </w:rPr>
          <w:fldChar w:fldCharType="separate"/>
        </w:r>
        <w:r w:rsidR="00CE6429">
          <w:rPr>
            <w:noProof/>
            <w:webHidden/>
          </w:rPr>
          <w:t>31</w:t>
        </w:r>
        <w:r w:rsidR="006F4F9C">
          <w:rPr>
            <w:noProof/>
            <w:webHidden/>
          </w:rPr>
          <w:fldChar w:fldCharType="end"/>
        </w:r>
      </w:hyperlink>
    </w:p>
    <w:p w14:paraId="4A44849F" w14:textId="77777777" w:rsidR="006F4F9C" w:rsidRDefault="006F4F9C"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3.2.3.2" </w:instrText>
      </w:r>
      <w:r>
        <w:rPr>
          <w:rFonts w:asciiTheme="minorHAnsi" w:eastAsiaTheme="minorEastAsia" w:hAnsiTheme="minorHAnsi" w:cstheme="minorBidi"/>
          <w:noProof/>
          <w:sz w:val="22"/>
          <w:szCs w:val="22"/>
        </w:rPr>
        <w:fldChar w:fldCharType="separate"/>
      </w:r>
    </w:p>
    <w:p w14:paraId="41A09BE8" w14:textId="490EACDE" w:rsidR="006F4F9C"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31316" w:history="1">
        <w:r w:rsidR="006F4F9C" w:rsidRPr="009B3873">
          <w:rPr>
            <w:rStyle w:val="Hyperlink"/>
            <w:noProof/>
          </w:rPr>
          <w:t>Hình 3.2.3.2 Giao diện thêm thiết bị vào APIC-EM 1</w:t>
        </w:r>
        <w:r w:rsidR="006F4F9C">
          <w:rPr>
            <w:noProof/>
            <w:webHidden/>
          </w:rPr>
          <w:tab/>
        </w:r>
        <w:r w:rsidR="006F4F9C">
          <w:rPr>
            <w:noProof/>
            <w:webHidden/>
          </w:rPr>
          <w:fldChar w:fldCharType="begin"/>
        </w:r>
        <w:r w:rsidR="006F4F9C">
          <w:rPr>
            <w:noProof/>
            <w:webHidden/>
          </w:rPr>
          <w:instrText xml:space="preserve"> PAGEREF _Toc103031316 \h </w:instrText>
        </w:r>
        <w:r w:rsidR="006F4F9C">
          <w:rPr>
            <w:noProof/>
            <w:webHidden/>
          </w:rPr>
        </w:r>
        <w:r w:rsidR="006F4F9C">
          <w:rPr>
            <w:noProof/>
            <w:webHidden/>
          </w:rPr>
          <w:fldChar w:fldCharType="separate"/>
        </w:r>
        <w:r w:rsidR="00CE6429">
          <w:rPr>
            <w:noProof/>
            <w:webHidden/>
          </w:rPr>
          <w:t>32</w:t>
        </w:r>
        <w:r w:rsidR="006F4F9C">
          <w:rPr>
            <w:noProof/>
            <w:webHidden/>
          </w:rPr>
          <w:fldChar w:fldCharType="end"/>
        </w:r>
      </w:hyperlink>
    </w:p>
    <w:p w14:paraId="6488F4FE" w14:textId="77777777" w:rsidR="006F4F9C" w:rsidRDefault="006F4F9C"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lastRenderedPageBreak/>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3.2.3.3" </w:instrText>
      </w:r>
      <w:r>
        <w:rPr>
          <w:rFonts w:asciiTheme="minorHAnsi" w:eastAsiaTheme="minorEastAsia" w:hAnsiTheme="minorHAnsi" w:cstheme="minorBidi"/>
          <w:noProof/>
          <w:sz w:val="22"/>
          <w:szCs w:val="22"/>
        </w:rPr>
        <w:fldChar w:fldCharType="separate"/>
      </w:r>
    </w:p>
    <w:p w14:paraId="752BA0D7" w14:textId="56DE75B7" w:rsidR="006F4F9C"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31338" w:history="1">
        <w:r w:rsidR="006F4F9C" w:rsidRPr="00132D03">
          <w:rPr>
            <w:rStyle w:val="Hyperlink"/>
            <w:noProof/>
          </w:rPr>
          <w:t>Hình 3.2.3.3 Kiểm tra IP thiết bị cấu hình SSH 1</w:t>
        </w:r>
        <w:r w:rsidR="006F4F9C">
          <w:rPr>
            <w:noProof/>
            <w:webHidden/>
          </w:rPr>
          <w:tab/>
        </w:r>
        <w:r w:rsidR="006F4F9C">
          <w:rPr>
            <w:noProof/>
            <w:webHidden/>
          </w:rPr>
          <w:fldChar w:fldCharType="begin"/>
        </w:r>
        <w:r w:rsidR="006F4F9C">
          <w:rPr>
            <w:noProof/>
            <w:webHidden/>
          </w:rPr>
          <w:instrText xml:space="preserve"> PAGEREF _Toc103031338 \h </w:instrText>
        </w:r>
        <w:r w:rsidR="006F4F9C">
          <w:rPr>
            <w:noProof/>
            <w:webHidden/>
          </w:rPr>
        </w:r>
        <w:r w:rsidR="006F4F9C">
          <w:rPr>
            <w:noProof/>
            <w:webHidden/>
          </w:rPr>
          <w:fldChar w:fldCharType="separate"/>
        </w:r>
        <w:r w:rsidR="00CE6429">
          <w:rPr>
            <w:noProof/>
            <w:webHidden/>
          </w:rPr>
          <w:t>33</w:t>
        </w:r>
        <w:r w:rsidR="006F4F9C">
          <w:rPr>
            <w:noProof/>
            <w:webHidden/>
          </w:rPr>
          <w:fldChar w:fldCharType="end"/>
        </w:r>
      </w:hyperlink>
    </w:p>
    <w:p w14:paraId="1891C3E1" w14:textId="77777777" w:rsidR="006F4F9C" w:rsidRDefault="006F4F9C"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3.2.3.4" </w:instrText>
      </w:r>
      <w:r>
        <w:rPr>
          <w:rFonts w:asciiTheme="minorHAnsi" w:eastAsiaTheme="minorEastAsia" w:hAnsiTheme="minorHAnsi" w:cstheme="minorBidi"/>
          <w:noProof/>
          <w:sz w:val="22"/>
          <w:szCs w:val="22"/>
        </w:rPr>
        <w:fldChar w:fldCharType="separate"/>
      </w:r>
    </w:p>
    <w:p w14:paraId="2B14443D" w14:textId="2DF0148F" w:rsidR="006F4F9C"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31352" w:history="1">
        <w:r w:rsidR="006F4F9C" w:rsidRPr="00F6594A">
          <w:rPr>
            <w:rStyle w:val="Hyperlink"/>
            <w:noProof/>
          </w:rPr>
          <w:t>Hình 3.2.3.4 Điền thông tin để thêm thiết bị 1</w:t>
        </w:r>
        <w:r w:rsidR="006F4F9C">
          <w:rPr>
            <w:noProof/>
            <w:webHidden/>
          </w:rPr>
          <w:tab/>
        </w:r>
        <w:r w:rsidR="006F4F9C">
          <w:rPr>
            <w:noProof/>
            <w:webHidden/>
          </w:rPr>
          <w:fldChar w:fldCharType="begin"/>
        </w:r>
        <w:r w:rsidR="006F4F9C">
          <w:rPr>
            <w:noProof/>
            <w:webHidden/>
          </w:rPr>
          <w:instrText xml:space="preserve"> PAGEREF _Toc103031352 \h </w:instrText>
        </w:r>
        <w:r w:rsidR="006F4F9C">
          <w:rPr>
            <w:noProof/>
            <w:webHidden/>
          </w:rPr>
        </w:r>
        <w:r w:rsidR="006F4F9C">
          <w:rPr>
            <w:noProof/>
            <w:webHidden/>
          </w:rPr>
          <w:fldChar w:fldCharType="separate"/>
        </w:r>
        <w:r w:rsidR="00CE6429">
          <w:rPr>
            <w:noProof/>
            <w:webHidden/>
          </w:rPr>
          <w:t>33</w:t>
        </w:r>
        <w:r w:rsidR="006F4F9C">
          <w:rPr>
            <w:noProof/>
            <w:webHidden/>
          </w:rPr>
          <w:fldChar w:fldCharType="end"/>
        </w:r>
      </w:hyperlink>
    </w:p>
    <w:p w14:paraId="6FDF8AC8" w14:textId="77777777" w:rsidR="006F4F9C" w:rsidRDefault="006F4F9C"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sidR="00D74844" w:rsidRPr="00327667">
        <w:rPr>
          <w:rFonts w:asciiTheme="minorHAnsi" w:eastAsiaTheme="minorEastAsia" w:hAnsiTheme="minorHAnsi" w:cstheme="minorBidi"/>
          <w:noProof/>
          <w:sz w:val="22"/>
          <w:szCs w:val="22"/>
        </w:rPr>
        <w:t xml:space="preserve"> </w:t>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3.2.3.5" </w:instrText>
      </w:r>
      <w:r>
        <w:rPr>
          <w:rFonts w:asciiTheme="minorHAnsi" w:eastAsiaTheme="minorEastAsia" w:hAnsiTheme="minorHAnsi" w:cstheme="minorBidi"/>
          <w:noProof/>
          <w:sz w:val="22"/>
          <w:szCs w:val="22"/>
        </w:rPr>
        <w:fldChar w:fldCharType="separate"/>
      </w:r>
    </w:p>
    <w:p w14:paraId="6DDBFC23" w14:textId="47AF0A1A" w:rsidR="006F4F9C"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31522" w:history="1">
        <w:r w:rsidR="006F4F9C" w:rsidRPr="00777CBE">
          <w:rPr>
            <w:rStyle w:val="Hyperlink"/>
            <w:noProof/>
          </w:rPr>
          <w:t>Hình 3.2.3.5 Điền username và password SSH 1</w:t>
        </w:r>
        <w:r w:rsidR="006F4F9C">
          <w:rPr>
            <w:noProof/>
            <w:webHidden/>
          </w:rPr>
          <w:tab/>
        </w:r>
        <w:r w:rsidR="006F4F9C">
          <w:rPr>
            <w:noProof/>
            <w:webHidden/>
          </w:rPr>
          <w:fldChar w:fldCharType="begin"/>
        </w:r>
        <w:r w:rsidR="006F4F9C">
          <w:rPr>
            <w:noProof/>
            <w:webHidden/>
          </w:rPr>
          <w:instrText xml:space="preserve"> PAGEREF _Toc103031522 \h </w:instrText>
        </w:r>
        <w:r w:rsidR="006F4F9C">
          <w:rPr>
            <w:noProof/>
            <w:webHidden/>
          </w:rPr>
        </w:r>
        <w:r w:rsidR="006F4F9C">
          <w:rPr>
            <w:noProof/>
            <w:webHidden/>
          </w:rPr>
          <w:fldChar w:fldCharType="separate"/>
        </w:r>
        <w:r w:rsidR="00CE6429">
          <w:rPr>
            <w:noProof/>
            <w:webHidden/>
          </w:rPr>
          <w:t>34</w:t>
        </w:r>
        <w:r w:rsidR="006F4F9C">
          <w:rPr>
            <w:noProof/>
            <w:webHidden/>
          </w:rPr>
          <w:fldChar w:fldCharType="end"/>
        </w:r>
      </w:hyperlink>
    </w:p>
    <w:p w14:paraId="5A598BCE" w14:textId="77777777" w:rsidR="006F4F9C" w:rsidRDefault="006F4F9C"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3.2.3.6" </w:instrText>
      </w:r>
      <w:r>
        <w:rPr>
          <w:rFonts w:asciiTheme="minorHAnsi" w:eastAsiaTheme="minorEastAsia" w:hAnsiTheme="minorHAnsi" w:cstheme="minorBidi"/>
          <w:noProof/>
          <w:sz w:val="22"/>
          <w:szCs w:val="22"/>
        </w:rPr>
        <w:fldChar w:fldCharType="separate"/>
      </w:r>
    </w:p>
    <w:p w14:paraId="3855386D" w14:textId="634716FC" w:rsidR="006F4F9C"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031543" w:history="1">
        <w:r w:rsidR="006F4F9C" w:rsidRPr="00E750D1">
          <w:rPr>
            <w:rStyle w:val="Hyperlink"/>
            <w:noProof/>
          </w:rPr>
          <w:t>Hình 3.2.3.6 Nhập thông tin SSH và SNMP 1</w:t>
        </w:r>
        <w:r w:rsidR="006F4F9C">
          <w:rPr>
            <w:noProof/>
            <w:webHidden/>
          </w:rPr>
          <w:tab/>
        </w:r>
        <w:r w:rsidR="006F4F9C">
          <w:rPr>
            <w:noProof/>
            <w:webHidden/>
          </w:rPr>
          <w:fldChar w:fldCharType="begin"/>
        </w:r>
        <w:r w:rsidR="006F4F9C">
          <w:rPr>
            <w:noProof/>
            <w:webHidden/>
          </w:rPr>
          <w:instrText xml:space="preserve"> PAGEREF _Toc103031543 \h </w:instrText>
        </w:r>
        <w:r w:rsidR="006F4F9C">
          <w:rPr>
            <w:noProof/>
            <w:webHidden/>
          </w:rPr>
        </w:r>
        <w:r w:rsidR="006F4F9C">
          <w:rPr>
            <w:noProof/>
            <w:webHidden/>
          </w:rPr>
          <w:fldChar w:fldCharType="separate"/>
        </w:r>
        <w:r w:rsidR="00CE6429">
          <w:rPr>
            <w:noProof/>
            <w:webHidden/>
          </w:rPr>
          <w:t>35</w:t>
        </w:r>
        <w:r w:rsidR="006F4F9C">
          <w:rPr>
            <w:noProof/>
            <w:webHidden/>
          </w:rPr>
          <w:fldChar w:fldCharType="end"/>
        </w:r>
      </w:hyperlink>
    </w:p>
    <w:p w14:paraId="246C4536" w14:textId="77777777" w:rsidR="00842C81" w:rsidRDefault="006F4F9C"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sidR="00842C81">
        <w:rPr>
          <w:rFonts w:asciiTheme="minorHAnsi" w:eastAsiaTheme="minorEastAsia" w:hAnsiTheme="minorHAnsi" w:cstheme="minorBidi"/>
          <w:noProof/>
          <w:sz w:val="22"/>
          <w:szCs w:val="22"/>
        </w:rPr>
        <w:fldChar w:fldCharType="begin"/>
      </w:r>
      <w:r w:rsidR="00842C81">
        <w:rPr>
          <w:rFonts w:asciiTheme="minorHAnsi" w:eastAsiaTheme="minorEastAsia" w:hAnsiTheme="minorHAnsi" w:cstheme="minorBidi"/>
          <w:noProof/>
          <w:sz w:val="22"/>
          <w:szCs w:val="22"/>
        </w:rPr>
        <w:instrText xml:space="preserve"> TOC \h \z \c "Hình 3.2.3.7" </w:instrText>
      </w:r>
      <w:r w:rsidR="00842C81">
        <w:rPr>
          <w:rFonts w:asciiTheme="minorHAnsi" w:eastAsiaTheme="minorEastAsia" w:hAnsiTheme="minorHAnsi" w:cstheme="minorBidi"/>
          <w:noProof/>
          <w:sz w:val="22"/>
          <w:szCs w:val="22"/>
        </w:rPr>
        <w:fldChar w:fldCharType="separate"/>
      </w:r>
    </w:p>
    <w:p w14:paraId="68A7EC0D" w14:textId="5C3084B7" w:rsidR="00842C81"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60605" w:history="1">
        <w:r w:rsidR="00842C81" w:rsidRPr="00F04FE2">
          <w:rPr>
            <w:rStyle w:val="Hyperlink"/>
            <w:noProof/>
          </w:rPr>
          <w:t>Hình 3.2.3.7 Điền thông tin cấu hình SNMP 1</w:t>
        </w:r>
        <w:r w:rsidR="00842C81">
          <w:rPr>
            <w:noProof/>
            <w:webHidden/>
          </w:rPr>
          <w:tab/>
        </w:r>
        <w:r w:rsidR="00842C81">
          <w:rPr>
            <w:noProof/>
            <w:webHidden/>
          </w:rPr>
          <w:fldChar w:fldCharType="begin"/>
        </w:r>
        <w:r w:rsidR="00842C81">
          <w:rPr>
            <w:noProof/>
            <w:webHidden/>
          </w:rPr>
          <w:instrText xml:space="preserve"> PAGEREF _Toc103160605 \h </w:instrText>
        </w:r>
        <w:r w:rsidR="00842C81">
          <w:rPr>
            <w:noProof/>
            <w:webHidden/>
          </w:rPr>
        </w:r>
        <w:r w:rsidR="00842C81">
          <w:rPr>
            <w:noProof/>
            <w:webHidden/>
          </w:rPr>
          <w:fldChar w:fldCharType="separate"/>
        </w:r>
        <w:r w:rsidR="00CE6429">
          <w:rPr>
            <w:noProof/>
            <w:webHidden/>
          </w:rPr>
          <w:t>36</w:t>
        </w:r>
        <w:r w:rsidR="00842C81">
          <w:rPr>
            <w:noProof/>
            <w:webHidden/>
          </w:rPr>
          <w:fldChar w:fldCharType="end"/>
        </w:r>
      </w:hyperlink>
    </w:p>
    <w:p w14:paraId="4594F6CA" w14:textId="77777777" w:rsidR="00842C81" w:rsidRDefault="00842C81"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3.2.3.8" </w:instrText>
      </w:r>
      <w:r>
        <w:rPr>
          <w:rFonts w:asciiTheme="minorHAnsi" w:eastAsiaTheme="minorEastAsia" w:hAnsiTheme="minorHAnsi" w:cstheme="minorBidi"/>
          <w:noProof/>
          <w:sz w:val="22"/>
          <w:szCs w:val="22"/>
        </w:rPr>
        <w:fldChar w:fldCharType="separate"/>
      </w:r>
    </w:p>
    <w:p w14:paraId="7ECC7EA4" w14:textId="25AC8ACE" w:rsidR="00842C81"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60616" w:history="1">
        <w:r w:rsidR="00842C81" w:rsidRPr="00642B46">
          <w:rPr>
            <w:rStyle w:val="Hyperlink"/>
            <w:noProof/>
          </w:rPr>
          <w:t>Hình 3.2.3.8 Bấm Start để bắt đầu tiến trình  1</w:t>
        </w:r>
        <w:r w:rsidR="00842C81">
          <w:rPr>
            <w:noProof/>
            <w:webHidden/>
          </w:rPr>
          <w:tab/>
        </w:r>
        <w:r w:rsidR="00842C81">
          <w:rPr>
            <w:noProof/>
            <w:webHidden/>
          </w:rPr>
          <w:fldChar w:fldCharType="begin"/>
        </w:r>
        <w:r w:rsidR="00842C81">
          <w:rPr>
            <w:noProof/>
            <w:webHidden/>
          </w:rPr>
          <w:instrText xml:space="preserve"> PAGEREF _Toc103160616 \h </w:instrText>
        </w:r>
        <w:r w:rsidR="00842C81">
          <w:rPr>
            <w:noProof/>
            <w:webHidden/>
          </w:rPr>
        </w:r>
        <w:r w:rsidR="00842C81">
          <w:rPr>
            <w:noProof/>
            <w:webHidden/>
          </w:rPr>
          <w:fldChar w:fldCharType="separate"/>
        </w:r>
        <w:r w:rsidR="00CE6429">
          <w:rPr>
            <w:noProof/>
            <w:webHidden/>
          </w:rPr>
          <w:t>36</w:t>
        </w:r>
        <w:r w:rsidR="00842C81">
          <w:rPr>
            <w:noProof/>
            <w:webHidden/>
          </w:rPr>
          <w:fldChar w:fldCharType="end"/>
        </w:r>
      </w:hyperlink>
    </w:p>
    <w:p w14:paraId="6D0028DE" w14:textId="77777777" w:rsidR="00842C81" w:rsidRDefault="00842C81"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3.2.3.9" </w:instrText>
      </w:r>
      <w:r>
        <w:rPr>
          <w:rFonts w:asciiTheme="minorHAnsi" w:eastAsiaTheme="minorEastAsia" w:hAnsiTheme="minorHAnsi" w:cstheme="minorBidi"/>
          <w:noProof/>
          <w:sz w:val="22"/>
          <w:szCs w:val="22"/>
        </w:rPr>
        <w:fldChar w:fldCharType="separate"/>
      </w:r>
    </w:p>
    <w:p w14:paraId="3A2CCAC1" w14:textId="5F18658B" w:rsidR="00842C81"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60630" w:history="1">
        <w:r w:rsidR="00842C81" w:rsidRPr="00830E47">
          <w:rPr>
            <w:rStyle w:val="Hyperlink"/>
            <w:noProof/>
          </w:rPr>
          <w:t>Hình 3.2.3.9 Tiến trình đang thực hiện 1</w:t>
        </w:r>
        <w:r w:rsidR="00842C81">
          <w:rPr>
            <w:noProof/>
            <w:webHidden/>
          </w:rPr>
          <w:tab/>
        </w:r>
        <w:r w:rsidR="00842C81">
          <w:rPr>
            <w:noProof/>
            <w:webHidden/>
          </w:rPr>
          <w:fldChar w:fldCharType="begin"/>
        </w:r>
        <w:r w:rsidR="00842C81">
          <w:rPr>
            <w:noProof/>
            <w:webHidden/>
          </w:rPr>
          <w:instrText xml:space="preserve"> PAGEREF _Toc103160630 \h </w:instrText>
        </w:r>
        <w:r w:rsidR="00842C81">
          <w:rPr>
            <w:noProof/>
            <w:webHidden/>
          </w:rPr>
        </w:r>
        <w:r w:rsidR="00842C81">
          <w:rPr>
            <w:noProof/>
            <w:webHidden/>
          </w:rPr>
          <w:fldChar w:fldCharType="separate"/>
        </w:r>
        <w:r w:rsidR="00CE6429">
          <w:rPr>
            <w:noProof/>
            <w:webHidden/>
          </w:rPr>
          <w:t>37</w:t>
        </w:r>
        <w:r w:rsidR="00842C81">
          <w:rPr>
            <w:noProof/>
            <w:webHidden/>
          </w:rPr>
          <w:fldChar w:fldCharType="end"/>
        </w:r>
      </w:hyperlink>
    </w:p>
    <w:p w14:paraId="4C1B442F" w14:textId="77777777" w:rsidR="00374F79" w:rsidRDefault="00842C81"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sidR="00374F79">
        <w:rPr>
          <w:rFonts w:asciiTheme="minorHAnsi" w:eastAsiaTheme="minorEastAsia" w:hAnsiTheme="minorHAnsi" w:cstheme="minorBidi"/>
          <w:noProof/>
          <w:sz w:val="22"/>
          <w:szCs w:val="22"/>
        </w:rPr>
        <w:fldChar w:fldCharType="begin"/>
      </w:r>
      <w:r w:rsidR="00374F79">
        <w:rPr>
          <w:rFonts w:asciiTheme="minorHAnsi" w:eastAsiaTheme="minorEastAsia" w:hAnsiTheme="minorHAnsi" w:cstheme="minorBidi"/>
          <w:noProof/>
          <w:sz w:val="22"/>
          <w:szCs w:val="22"/>
        </w:rPr>
        <w:instrText xml:space="preserve"> TOC \h \z \c "Hình 3.2.3.10" </w:instrText>
      </w:r>
      <w:r w:rsidR="00374F79">
        <w:rPr>
          <w:rFonts w:asciiTheme="minorHAnsi" w:eastAsiaTheme="minorEastAsia" w:hAnsiTheme="minorHAnsi" w:cstheme="minorBidi"/>
          <w:noProof/>
          <w:sz w:val="22"/>
          <w:szCs w:val="22"/>
        </w:rPr>
        <w:fldChar w:fldCharType="separate"/>
      </w:r>
    </w:p>
    <w:p w14:paraId="4D13AE6B" w14:textId="7E1035D7"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502" w:history="1">
        <w:r w:rsidR="00374F79" w:rsidRPr="00272F78">
          <w:rPr>
            <w:rStyle w:val="Hyperlink"/>
            <w:noProof/>
          </w:rPr>
          <w:t>Hình 3.2.3.10 Thực hiện thêm thông tin thiết bị vừa quét đc 1</w:t>
        </w:r>
        <w:r w:rsidR="00374F79">
          <w:rPr>
            <w:noProof/>
            <w:webHidden/>
          </w:rPr>
          <w:tab/>
        </w:r>
        <w:r w:rsidR="00374F79">
          <w:rPr>
            <w:noProof/>
            <w:webHidden/>
          </w:rPr>
          <w:fldChar w:fldCharType="begin"/>
        </w:r>
        <w:r w:rsidR="00374F79">
          <w:rPr>
            <w:noProof/>
            <w:webHidden/>
          </w:rPr>
          <w:instrText xml:space="preserve"> PAGEREF _Toc103199502 \h </w:instrText>
        </w:r>
        <w:r w:rsidR="00374F79">
          <w:rPr>
            <w:noProof/>
            <w:webHidden/>
          </w:rPr>
        </w:r>
        <w:r w:rsidR="00374F79">
          <w:rPr>
            <w:noProof/>
            <w:webHidden/>
          </w:rPr>
          <w:fldChar w:fldCharType="separate"/>
        </w:r>
        <w:r w:rsidR="00CE6429">
          <w:rPr>
            <w:noProof/>
            <w:webHidden/>
          </w:rPr>
          <w:t>38</w:t>
        </w:r>
        <w:r w:rsidR="00374F79">
          <w:rPr>
            <w:noProof/>
            <w:webHidden/>
          </w:rPr>
          <w:fldChar w:fldCharType="end"/>
        </w:r>
      </w:hyperlink>
    </w:p>
    <w:p w14:paraId="17D63A48"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3.2.3.11" </w:instrText>
      </w:r>
      <w:r>
        <w:rPr>
          <w:rFonts w:asciiTheme="minorHAnsi" w:eastAsiaTheme="minorEastAsia" w:hAnsiTheme="minorHAnsi" w:cstheme="minorBidi"/>
          <w:noProof/>
          <w:sz w:val="22"/>
          <w:szCs w:val="22"/>
        </w:rPr>
        <w:fldChar w:fldCharType="separate"/>
      </w:r>
    </w:p>
    <w:p w14:paraId="1086A211" w14:textId="2F3D4B9A"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510" w:history="1">
        <w:r w:rsidR="00374F79" w:rsidRPr="001561DF">
          <w:rPr>
            <w:rStyle w:val="Hyperlink"/>
            <w:noProof/>
          </w:rPr>
          <w:t>Hình 3.2.3.11 Thiết bị đã được thêm vào 1</w:t>
        </w:r>
        <w:r w:rsidR="00374F79">
          <w:rPr>
            <w:noProof/>
            <w:webHidden/>
          </w:rPr>
          <w:tab/>
        </w:r>
        <w:r w:rsidR="00374F79">
          <w:rPr>
            <w:noProof/>
            <w:webHidden/>
          </w:rPr>
          <w:fldChar w:fldCharType="begin"/>
        </w:r>
        <w:r w:rsidR="00374F79">
          <w:rPr>
            <w:noProof/>
            <w:webHidden/>
          </w:rPr>
          <w:instrText xml:space="preserve"> PAGEREF _Toc103199510 \h </w:instrText>
        </w:r>
        <w:r w:rsidR="00374F79">
          <w:rPr>
            <w:noProof/>
            <w:webHidden/>
          </w:rPr>
        </w:r>
        <w:r w:rsidR="00374F79">
          <w:rPr>
            <w:noProof/>
            <w:webHidden/>
          </w:rPr>
          <w:fldChar w:fldCharType="separate"/>
        </w:r>
        <w:r w:rsidR="00CE6429">
          <w:rPr>
            <w:noProof/>
            <w:webHidden/>
          </w:rPr>
          <w:t>38</w:t>
        </w:r>
        <w:r w:rsidR="00374F79">
          <w:rPr>
            <w:noProof/>
            <w:webHidden/>
          </w:rPr>
          <w:fldChar w:fldCharType="end"/>
        </w:r>
      </w:hyperlink>
    </w:p>
    <w:p w14:paraId="765A7DCB"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3.3.2.1" </w:instrText>
      </w:r>
      <w:r>
        <w:rPr>
          <w:rFonts w:asciiTheme="minorHAnsi" w:eastAsiaTheme="minorEastAsia" w:hAnsiTheme="minorHAnsi" w:cstheme="minorBidi"/>
          <w:noProof/>
          <w:sz w:val="22"/>
          <w:szCs w:val="22"/>
        </w:rPr>
        <w:fldChar w:fldCharType="separate"/>
      </w:r>
    </w:p>
    <w:p w14:paraId="0898C704" w14:textId="1521F805"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589" w:history="1">
        <w:r w:rsidR="00374F79" w:rsidRPr="00873BFE">
          <w:rPr>
            <w:rStyle w:val="Hyperlink"/>
            <w:noProof/>
          </w:rPr>
          <w:t>Hình 3.3.2.1 Tạo WorkSpaces 1</w:t>
        </w:r>
        <w:r w:rsidR="00374F79">
          <w:rPr>
            <w:noProof/>
            <w:webHidden/>
          </w:rPr>
          <w:tab/>
        </w:r>
        <w:r w:rsidR="00374F79">
          <w:rPr>
            <w:noProof/>
            <w:webHidden/>
          </w:rPr>
          <w:fldChar w:fldCharType="begin"/>
        </w:r>
        <w:r w:rsidR="00374F79">
          <w:rPr>
            <w:noProof/>
            <w:webHidden/>
          </w:rPr>
          <w:instrText xml:space="preserve"> PAGEREF _Toc103199589 \h </w:instrText>
        </w:r>
        <w:r w:rsidR="00374F79">
          <w:rPr>
            <w:noProof/>
            <w:webHidden/>
          </w:rPr>
        </w:r>
        <w:r w:rsidR="00374F79">
          <w:rPr>
            <w:noProof/>
            <w:webHidden/>
          </w:rPr>
          <w:fldChar w:fldCharType="separate"/>
        </w:r>
        <w:r w:rsidR="00CE6429">
          <w:rPr>
            <w:noProof/>
            <w:webHidden/>
          </w:rPr>
          <w:t>40</w:t>
        </w:r>
        <w:r w:rsidR="00374F79">
          <w:rPr>
            <w:noProof/>
            <w:webHidden/>
          </w:rPr>
          <w:fldChar w:fldCharType="end"/>
        </w:r>
      </w:hyperlink>
    </w:p>
    <w:p w14:paraId="07D912F3"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3.3.2.2" </w:instrText>
      </w:r>
      <w:r>
        <w:rPr>
          <w:rFonts w:asciiTheme="minorHAnsi" w:eastAsiaTheme="minorEastAsia" w:hAnsiTheme="minorHAnsi" w:cstheme="minorBidi"/>
          <w:noProof/>
          <w:sz w:val="22"/>
          <w:szCs w:val="22"/>
        </w:rPr>
        <w:fldChar w:fldCharType="separate"/>
      </w:r>
    </w:p>
    <w:p w14:paraId="2DB8AD99" w14:textId="21AB2F9A"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623" w:history="1">
        <w:r w:rsidR="00374F79" w:rsidRPr="005028CD">
          <w:rPr>
            <w:rStyle w:val="Hyperlink"/>
            <w:noProof/>
          </w:rPr>
          <w:t>Hình 3.3.2.2 WorkSpace được tạo 1</w:t>
        </w:r>
        <w:r w:rsidR="00374F79">
          <w:rPr>
            <w:noProof/>
            <w:webHidden/>
          </w:rPr>
          <w:tab/>
        </w:r>
        <w:r w:rsidR="00374F79">
          <w:rPr>
            <w:noProof/>
            <w:webHidden/>
          </w:rPr>
          <w:fldChar w:fldCharType="begin"/>
        </w:r>
        <w:r w:rsidR="00374F79">
          <w:rPr>
            <w:noProof/>
            <w:webHidden/>
          </w:rPr>
          <w:instrText xml:space="preserve"> PAGEREF _Toc103199623 \h </w:instrText>
        </w:r>
        <w:r w:rsidR="00374F79">
          <w:rPr>
            <w:noProof/>
            <w:webHidden/>
          </w:rPr>
        </w:r>
        <w:r w:rsidR="00374F79">
          <w:rPr>
            <w:noProof/>
            <w:webHidden/>
          </w:rPr>
          <w:fldChar w:fldCharType="separate"/>
        </w:r>
        <w:r w:rsidR="00CE6429">
          <w:rPr>
            <w:noProof/>
            <w:webHidden/>
          </w:rPr>
          <w:t>41</w:t>
        </w:r>
        <w:r w:rsidR="00374F79">
          <w:rPr>
            <w:noProof/>
            <w:webHidden/>
          </w:rPr>
          <w:fldChar w:fldCharType="end"/>
        </w:r>
      </w:hyperlink>
    </w:p>
    <w:p w14:paraId="478579B8"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3.3.2.3" </w:instrText>
      </w:r>
      <w:r>
        <w:rPr>
          <w:rFonts w:asciiTheme="minorHAnsi" w:eastAsiaTheme="minorEastAsia" w:hAnsiTheme="minorHAnsi" w:cstheme="minorBidi"/>
          <w:noProof/>
          <w:sz w:val="22"/>
          <w:szCs w:val="22"/>
        </w:rPr>
        <w:fldChar w:fldCharType="separate"/>
      </w:r>
    </w:p>
    <w:p w14:paraId="669B6162" w14:textId="2AF7796E"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643" w:history="1">
        <w:r w:rsidR="00374F79" w:rsidRPr="00A244D8">
          <w:rPr>
            <w:rStyle w:val="Hyperlink"/>
            <w:noProof/>
          </w:rPr>
          <w:t>Hình 3.3.2.3 Tạo Collection 1</w:t>
        </w:r>
        <w:r w:rsidR="00374F79">
          <w:rPr>
            <w:noProof/>
            <w:webHidden/>
          </w:rPr>
          <w:tab/>
        </w:r>
        <w:r w:rsidR="00374F79">
          <w:rPr>
            <w:noProof/>
            <w:webHidden/>
          </w:rPr>
          <w:fldChar w:fldCharType="begin"/>
        </w:r>
        <w:r w:rsidR="00374F79">
          <w:rPr>
            <w:noProof/>
            <w:webHidden/>
          </w:rPr>
          <w:instrText xml:space="preserve"> PAGEREF _Toc103199643 \h </w:instrText>
        </w:r>
        <w:r w:rsidR="00374F79">
          <w:rPr>
            <w:noProof/>
            <w:webHidden/>
          </w:rPr>
        </w:r>
        <w:r w:rsidR="00374F79">
          <w:rPr>
            <w:noProof/>
            <w:webHidden/>
          </w:rPr>
          <w:fldChar w:fldCharType="separate"/>
        </w:r>
        <w:r w:rsidR="00CE6429">
          <w:rPr>
            <w:noProof/>
            <w:webHidden/>
          </w:rPr>
          <w:t>41</w:t>
        </w:r>
        <w:r w:rsidR="00374F79">
          <w:rPr>
            <w:noProof/>
            <w:webHidden/>
          </w:rPr>
          <w:fldChar w:fldCharType="end"/>
        </w:r>
      </w:hyperlink>
    </w:p>
    <w:p w14:paraId="7598B6DB"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3.3.2.4" </w:instrText>
      </w:r>
      <w:r>
        <w:rPr>
          <w:rFonts w:asciiTheme="minorHAnsi" w:eastAsiaTheme="minorEastAsia" w:hAnsiTheme="minorHAnsi" w:cstheme="minorBidi"/>
          <w:noProof/>
          <w:sz w:val="22"/>
          <w:szCs w:val="22"/>
        </w:rPr>
        <w:fldChar w:fldCharType="separate"/>
      </w:r>
    </w:p>
    <w:p w14:paraId="7EABE784" w14:textId="061497A9"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658" w:history="1">
        <w:r w:rsidR="00374F79" w:rsidRPr="00131175">
          <w:rPr>
            <w:rStyle w:val="Hyperlink"/>
            <w:noProof/>
          </w:rPr>
          <w:t>Hình 3.3.2.4 Collection được tạo 1</w:t>
        </w:r>
        <w:r w:rsidR="00374F79">
          <w:rPr>
            <w:noProof/>
            <w:webHidden/>
          </w:rPr>
          <w:tab/>
        </w:r>
        <w:r w:rsidR="00374F79">
          <w:rPr>
            <w:noProof/>
            <w:webHidden/>
          </w:rPr>
          <w:fldChar w:fldCharType="begin"/>
        </w:r>
        <w:r w:rsidR="00374F79">
          <w:rPr>
            <w:noProof/>
            <w:webHidden/>
          </w:rPr>
          <w:instrText xml:space="preserve"> PAGEREF _Toc103199658 \h </w:instrText>
        </w:r>
        <w:r w:rsidR="00374F79">
          <w:rPr>
            <w:noProof/>
            <w:webHidden/>
          </w:rPr>
        </w:r>
        <w:r w:rsidR="00374F79">
          <w:rPr>
            <w:noProof/>
            <w:webHidden/>
          </w:rPr>
          <w:fldChar w:fldCharType="separate"/>
        </w:r>
        <w:r w:rsidR="00CE6429">
          <w:rPr>
            <w:noProof/>
            <w:webHidden/>
          </w:rPr>
          <w:t>41</w:t>
        </w:r>
        <w:r w:rsidR="00374F79">
          <w:rPr>
            <w:noProof/>
            <w:webHidden/>
          </w:rPr>
          <w:fldChar w:fldCharType="end"/>
        </w:r>
      </w:hyperlink>
    </w:p>
    <w:p w14:paraId="6A559E3C"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3.3.2.5" </w:instrText>
      </w:r>
      <w:r>
        <w:rPr>
          <w:rFonts w:asciiTheme="minorHAnsi" w:eastAsiaTheme="minorEastAsia" w:hAnsiTheme="minorHAnsi" w:cstheme="minorBidi"/>
          <w:noProof/>
          <w:sz w:val="22"/>
          <w:szCs w:val="22"/>
        </w:rPr>
        <w:fldChar w:fldCharType="separate"/>
      </w:r>
    </w:p>
    <w:p w14:paraId="71A45ADB" w14:textId="3CF2D76E"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669" w:history="1">
        <w:r w:rsidR="00374F79" w:rsidRPr="00934896">
          <w:rPr>
            <w:rStyle w:val="Hyperlink"/>
            <w:noProof/>
          </w:rPr>
          <w:t>Hình 3.3.2.5 Tạo Request xin ticket 1</w:t>
        </w:r>
        <w:r w:rsidR="00374F79">
          <w:rPr>
            <w:noProof/>
            <w:webHidden/>
          </w:rPr>
          <w:tab/>
        </w:r>
        <w:r w:rsidR="00374F79">
          <w:rPr>
            <w:noProof/>
            <w:webHidden/>
          </w:rPr>
          <w:fldChar w:fldCharType="begin"/>
        </w:r>
        <w:r w:rsidR="00374F79">
          <w:rPr>
            <w:noProof/>
            <w:webHidden/>
          </w:rPr>
          <w:instrText xml:space="preserve"> PAGEREF _Toc103199669 \h </w:instrText>
        </w:r>
        <w:r w:rsidR="00374F79">
          <w:rPr>
            <w:noProof/>
            <w:webHidden/>
          </w:rPr>
        </w:r>
        <w:r w:rsidR="00374F79">
          <w:rPr>
            <w:noProof/>
            <w:webHidden/>
          </w:rPr>
          <w:fldChar w:fldCharType="separate"/>
        </w:r>
        <w:r w:rsidR="00CE6429">
          <w:rPr>
            <w:noProof/>
            <w:webHidden/>
          </w:rPr>
          <w:t>42</w:t>
        </w:r>
        <w:r w:rsidR="00374F79">
          <w:rPr>
            <w:noProof/>
            <w:webHidden/>
          </w:rPr>
          <w:fldChar w:fldCharType="end"/>
        </w:r>
      </w:hyperlink>
    </w:p>
    <w:p w14:paraId="1B8FCB74"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3.3.2.6" </w:instrText>
      </w:r>
      <w:r>
        <w:rPr>
          <w:rFonts w:asciiTheme="minorHAnsi" w:eastAsiaTheme="minorEastAsia" w:hAnsiTheme="minorHAnsi" w:cstheme="minorBidi"/>
          <w:noProof/>
          <w:sz w:val="22"/>
          <w:szCs w:val="22"/>
        </w:rPr>
        <w:fldChar w:fldCharType="separate"/>
      </w:r>
    </w:p>
    <w:p w14:paraId="767CE9AB" w14:textId="5A16CE51"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684" w:history="1">
        <w:r w:rsidR="00374F79" w:rsidRPr="00AC12CE">
          <w:rPr>
            <w:rStyle w:val="Hyperlink"/>
            <w:noProof/>
          </w:rPr>
          <w:t>Hình 3.3.2.6 Tài liệu API của network controller APIC-EM 1</w:t>
        </w:r>
        <w:r w:rsidR="00374F79">
          <w:rPr>
            <w:noProof/>
            <w:webHidden/>
          </w:rPr>
          <w:tab/>
        </w:r>
        <w:r w:rsidR="00374F79">
          <w:rPr>
            <w:noProof/>
            <w:webHidden/>
          </w:rPr>
          <w:fldChar w:fldCharType="begin"/>
        </w:r>
        <w:r w:rsidR="00374F79">
          <w:rPr>
            <w:noProof/>
            <w:webHidden/>
          </w:rPr>
          <w:instrText xml:space="preserve"> PAGEREF _Toc103199684 \h </w:instrText>
        </w:r>
        <w:r w:rsidR="00374F79">
          <w:rPr>
            <w:noProof/>
            <w:webHidden/>
          </w:rPr>
        </w:r>
        <w:r w:rsidR="00374F79">
          <w:rPr>
            <w:noProof/>
            <w:webHidden/>
          </w:rPr>
          <w:fldChar w:fldCharType="separate"/>
        </w:r>
        <w:r w:rsidR="00CE6429">
          <w:rPr>
            <w:noProof/>
            <w:webHidden/>
          </w:rPr>
          <w:t>42</w:t>
        </w:r>
        <w:r w:rsidR="00374F79">
          <w:rPr>
            <w:noProof/>
            <w:webHidden/>
          </w:rPr>
          <w:fldChar w:fldCharType="end"/>
        </w:r>
      </w:hyperlink>
    </w:p>
    <w:p w14:paraId="1D837118"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3.3.2.7" </w:instrText>
      </w:r>
      <w:r>
        <w:rPr>
          <w:rFonts w:asciiTheme="minorHAnsi" w:eastAsiaTheme="minorEastAsia" w:hAnsiTheme="minorHAnsi" w:cstheme="minorBidi"/>
          <w:noProof/>
          <w:sz w:val="22"/>
          <w:szCs w:val="22"/>
        </w:rPr>
        <w:fldChar w:fldCharType="separate"/>
      </w:r>
    </w:p>
    <w:p w14:paraId="56966243" w14:textId="7100B7F8"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704" w:history="1">
        <w:r w:rsidR="00374F79" w:rsidRPr="003B5291">
          <w:rPr>
            <w:rStyle w:val="Hyperlink"/>
            <w:noProof/>
          </w:rPr>
          <w:t>Hình 3.3.2.7 Tạo môi trường để lưu các biến.  1</w:t>
        </w:r>
        <w:r w:rsidR="00374F79">
          <w:rPr>
            <w:noProof/>
            <w:webHidden/>
          </w:rPr>
          <w:tab/>
        </w:r>
        <w:r w:rsidR="00374F79">
          <w:rPr>
            <w:noProof/>
            <w:webHidden/>
          </w:rPr>
          <w:fldChar w:fldCharType="begin"/>
        </w:r>
        <w:r w:rsidR="00374F79">
          <w:rPr>
            <w:noProof/>
            <w:webHidden/>
          </w:rPr>
          <w:instrText xml:space="preserve"> PAGEREF _Toc103199704 \h </w:instrText>
        </w:r>
        <w:r w:rsidR="00374F79">
          <w:rPr>
            <w:noProof/>
            <w:webHidden/>
          </w:rPr>
        </w:r>
        <w:r w:rsidR="00374F79">
          <w:rPr>
            <w:noProof/>
            <w:webHidden/>
          </w:rPr>
          <w:fldChar w:fldCharType="separate"/>
        </w:r>
        <w:r w:rsidR="00CE6429">
          <w:rPr>
            <w:noProof/>
            <w:webHidden/>
          </w:rPr>
          <w:t>43</w:t>
        </w:r>
        <w:r w:rsidR="00374F79">
          <w:rPr>
            <w:noProof/>
            <w:webHidden/>
          </w:rPr>
          <w:fldChar w:fldCharType="end"/>
        </w:r>
      </w:hyperlink>
    </w:p>
    <w:p w14:paraId="2D4D25C7"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3.3.2.8" </w:instrText>
      </w:r>
      <w:r>
        <w:rPr>
          <w:rFonts w:asciiTheme="minorHAnsi" w:eastAsiaTheme="minorEastAsia" w:hAnsiTheme="minorHAnsi" w:cstheme="minorBidi"/>
          <w:noProof/>
          <w:sz w:val="22"/>
          <w:szCs w:val="22"/>
        </w:rPr>
        <w:fldChar w:fldCharType="separate"/>
      </w:r>
    </w:p>
    <w:p w14:paraId="03AEFF04" w14:textId="37F32976"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714" w:history="1">
        <w:r w:rsidR="00374F79" w:rsidRPr="00C465DC">
          <w:rPr>
            <w:rStyle w:val="Hyperlink"/>
            <w:noProof/>
          </w:rPr>
          <w:t>Hình 3.3.2.8 Tạo biến môi trường để gán các giá trị. 1</w:t>
        </w:r>
        <w:r w:rsidR="00374F79">
          <w:rPr>
            <w:noProof/>
            <w:webHidden/>
          </w:rPr>
          <w:tab/>
        </w:r>
        <w:r w:rsidR="00374F79">
          <w:rPr>
            <w:noProof/>
            <w:webHidden/>
          </w:rPr>
          <w:fldChar w:fldCharType="begin"/>
        </w:r>
        <w:r w:rsidR="00374F79">
          <w:rPr>
            <w:noProof/>
            <w:webHidden/>
          </w:rPr>
          <w:instrText xml:space="preserve"> PAGEREF _Toc103199714 \h </w:instrText>
        </w:r>
        <w:r w:rsidR="00374F79">
          <w:rPr>
            <w:noProof/>
            <w:webHidden/>
          </w:rPr>
        </w:r>
        <w:r w:rsidR="00374F79">
          <w:rPr>
            <w:noProof/>
            <w:webHidden/>
          </w:rPr>
          <w:fldChar w:fldCharType="separate"/>
        </w:r>
        <w:r w:rsidR="00CE6429">
          <w:rPr>
            <w:noProof/>
            <w:webHidden/>
          </w:rPr>
          <w:t>43</w:t>
        </w:r>
        <w:r w:rsidR="00374F79">
          <w:rPr>
            <w:noProof/>
            <w:webHidden/>
          </w:rPr>
          <w:fldChar w:fldCharType="end"/>
        </w:r>
      </w:hyperlink>
    </w:p>
    <w:p w14:paraId="18B786D3"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3.3.2.9" </w:instrText>
      </w:r>
      <w:r>
        <w:rPr>
          <w:rFonts w:asciiTheme="minorHAnsi" w:eastAsiaTheme="minorEastAsia" w:hAnsiTheme="minorHAnsi" w:cstheme="minorBidi"/>
          <w:noProof/>
          <w:sz w:val="22"/>
          <w:szCs w:val="22"/>
        </w:rPr>
        <w:fldChar w:fldCharType="separate"/>
      </w:r>
    </w:p>
    <w:p w14:paraId="53BC055F" w14:textId="062CBB1D"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724" w:history="1">
        <w:r w:rsidR="00374F79" w:rsidRPr="00A20251">
          <w:rPr>
            <w:rStyle w:val="Hyperlink"/>
            <w:noProof/>
          </w:rPr>
          <w:t>Hình 3.3.2.9 Điền URL 1</w:t>
        </w:r>
        <w:r w:rsidR="00374F79">
          <w:rPr>
            <w:noProof/>
            <w:webHidden/>
          </w:rPr>
          <w:tab/>
        </w:r>
        <w:r w:rsidR="00374F79">
          <w:rPr>
            <w:noProof/>
            <w:webHidden/>
          </w:rPr>
          <w:fldChar w:fldCharType="begin"/>
        </w:r>
        <w:r w:rsidR="00374F79">
          <w:rPr>
            <w:noProof/>
            <w:webHidden/>
          </w:rPr>
          <w:instrText xml:space="preserve"> PAGEREF _Toc103199724 \h </w:instrText>
        </w:r>
        <w:r w:rsidR="00374F79">
          <w:rPr>
            <w:noProof/>
            <w:webHidden/>
          </w:rPr>
        </w:r>
        <w:r w:rsidR="00374F79">
          <w:rPr>
            <w:noProof/>
            <w:webHidden/>
          </w:rPr>
          <w:fldChar w:fldCharType="separate"/>
        </w:r>
        <w:r w:rsidR="00CE6429">
          <w:rPr>
            <w:noProof/>
            <w:webHidden/>
          </w:rPr>
          <w:t>44</w:t>
        </w:r>
        <w:r w:rsidR="00374F79">
          <w:rPr>
            <w:noProof/>
            <w:webHidden/>
          </w:rPr>
          <w:fldChar w:fldCharType="end"/>
        </w:r>
      </w:hyperlink>
    </w:p>
    <w:p w14:paraId="094701B3"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3.3.2.10" </w:instrText>
      </w:r>
      <w:r>
        <w:rPr>
          <w:rFonts w:asciiTheme="minorHAnsi" w:eastAsiaTheme="minorEastAsia" w:hAnsiTheme="minorHAnsi" w:cstheme="minorBidi"/>
          <w:noProof/>
          <w:sz w:val="22"/>
          <w:szCs w:val="22"/>
        </w:rPr>
        <w:fldChar w:fldCharType="separate"/>
      </w:r>
    </w:p>
    <w:p w14:paraId="0418D86B" w14:textId="5B515DFA"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738" w:history="1">
        <w:r w:rsidR="00374F79" w:rsidRPr="002E52E7">
          <w:rPr>
            <w:rStyle w:val="Hyperlink"/>
            <w:noProof/>
          </w:rPr>
          <w:t>Hình 3.3.2.10 Điền kiểu dữ liệu trả về. 1</w:t>
        </w:r>
        <w:r w:rsidR="00374F79">
          <w:rPr>
            <w:noProof/>
            <w:webHidden/>
          </w:rPr>
          <w:tab/>
        </w:r>
        <w:r w:rsidR="00374F79">
          <w:rPr>
            <w:noProof/>
            <w:webHidden/>
          </w:rPr>
          <w:fldChar w:fldCharType="begin"/>
        </w:r>
        <w:r w:rsidR="00374F79">
          <w:rPr>
            <w:noProof/>
            <w:webHidden/>
          </w:rPr>
          <w:instrText xml:space="preserve"> PAGEREF _Toc103199738 \h </w:instrText>
        </w:r>
        <w:r w:rsidR="00374F79">
          <w:rPr>
            <w:noProof/>
            <w:webHidden/>
          </w:rPr>
        </w:r>
        <w:r w:rsidR="00374F79">
          <w:rPr>
            <w:noProof/>
            <w:webHidden/>
          </w:rPr>
          <w:fldChar w:fldCharType="separate"/>
        </w:r>
        <w:r w:rsidR="00CE6429">
          <w:rPr>
            <w:noProof/>
            <w:webHidden/>
          </w:rPr>
          <w:t>44</w:t>
        </w:r>
        <w:r w:rsidR="00374F79">
          <w:rPr>
            <w:noProof/>
            <w:webHidden/>
          </w:rPr>
          <w:fldChar w:fldCharType="end"/>
        </w:r>
      </w:hyperlink>
    </w:p>
    <w:p w14:paraId="56923EA6"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3.3.2.11" </w:instrText>
      </w:r>
      <w:r>
        <w:rPr>
          <w:rFonts w:asciiTheme="minorHAnsi" w:eastAsiaTheme="minorEastAsia" w:hAnsiTheme="minorHAnsi" w:cstheme="minorBidi"/>
          <w:noProof/>
          <w:sz w:val="22"/>
          <w:szCs w:val="22"/>
        </w:rPr>
        <w:fldChar w:fldCharType="separate"/>
      </w:r>
    </w:p>
    <w:p w14:paraId="437A37D4" w14:textId="1E959A83"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748" w:history="1">
        <w:r w:rsidR="00374F79" w:rsidRPr="00C40098">
          <w:rPr>
            <w:rStyle w:val="Hyperlink"/>
            <w:noProof/>
          </w:rPr>
          <w:t>Hình 3.3.2.11 Khai báo thông tin username và password đăng nhập vào APIC-EM 1</w:t>
        </w:r>
        <w:r w:rsidR="00374F79">
          <w:rPr>
            <w:noProof/>
            <w:webHidden/>
          </w:rPr>
          <w:tab/>
        </w:r>
        <w:r w:rsidR="00374F79">
          <w:rPr>
            <w:noProof/>
            <w:webHidden/>
          </w:rPr>
          <w:fldChar w:fldCharType="begin"/>
        </w:r>
        <w:r w:rsidR="00374F79">
          <w:rPr>
            <w:noProof/>
            <w:webHidden/>
          </w:rPr>
          <w:instrText xml:space="preserve"> PAGEREF _Toc103199748 \h </w:instrText>
        </w:r>
        <w:r w:rsidR="00374F79">
          <w:rPr>
            <w:noProof/>
            <w:webHidden/>
          </w:rPr>
        </w:r>
        <w:r w:rsidR="00374F79">
          <w:rPr>
            <w:noProof/>
            <w:webHidden/>
          </w:rPr>
          <w:fldChar w:fldCharType="separate"/>
        </w:r>
        <w:r w:rsidR="00CE6429">
          <w:rPr>
            <w:noProof/>
            <w:webHidden/>
          </w:rPr>
          <w:t>45</w:t>
        </w:r>
        <w:r w:rsidR="00374F79">
          <w:rPr>
            <w:noProof/>
            <w:webHidden/>
          </w:rPr>
          <w:fldChar w:fldCharType="end"/>
        </w:r>
      </w:hyperlink>
    </w:p>
    <w:p w14:paraId="01A9375B"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3.3.2.12" </w:instrText>
      </w:r>
      <w:r>
        <w:rPr>
          <w:rFonts w:asciiTheme="minorHAnsi" w:eastAsiaTheme="minorEastAsia" w:hAnsiTheme="minorHAnsi" w:cstheme="minorBidi"/>
          <w:noProof/>
          <w:sz w:val="22"/>
          <w:szCs w:val="22"/>
        </w:rPr>
        <w:fldChar w:fldCharType="separate"/>
      </w:r>
    </w:p>
    <w:p w14:paraId="53BD5B0D" w14:textId="230C3561"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759" w:history="1">
        <w:r w:rsidR="00374F79" w:rsidRPr="00B82B60">
          <w:rPr>
            <w:rStyle w:val="Hyperlink"/>
            <w:noProof/>
          </w:rPr>
          <w:t>Hình 3.3.2.12 Thông tin ticket được trả về. 1</w:t>
        </w:r>
        <w:r w:rsidR="00374F79">
          <w:rPr>
            <w:noProof/>
            <w:webHidden/>
          </w:rPr>
          <w:tab/>
        </w:r>
        <w:r w:rsidR="00374F79">
          <w:rPr>
            <w:noProof/>
            <w:webHidden/>
          </w:rPr>
          <w:fldChar w:fldCharType="begin"/>
        </w:r>
        <w:r w:rsidR="00374F79">
          <w:rPr>
            <w:noProof/>
            <w:webHidden/>
          </w:rPr>
          <w:instrText xml:space="preserve"> PAGEREF _Toc103199759 \h </w:instrText>
        </w:r>
        <w:r w:rsidR="00374F79">
          <w:rPr>
            <w:noProof/>
            <w:webHidden/>
          </w:rPr>
        </w:r>
        <w:r w:rsidR="00374F79">
          <w:rPr>
            <w:noProof/>
            <w:webHidden/>
          </w:rPr>
          <w:fldChar w:fldCharType="separate"/>
        </w:r>
        <w:r w:rsidR="00CE6429">
          <w:rPr>
            <w:noProof/>
            <w:webHidden/>
          </w:rPr>
          <w:t>46</w:t>
        </w:r>
        <w:r w:rsidR="00374F79">
          <w:rPr>
            <w:noProof/>
            <w:webHidden/>
          </w:rPr>
          <w:fldChar w:fldCharType="end"/>
        </w:r>
      </w:hyperlink>
    </w:p>
    <w:p w14:paraId="65DBCC96"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3.3.2.13" </w:instrText>
      </w:r>
      <w:r>
        <w:rPr>
          <w:rFonts w:asciiTheme="minorHAnsi" w:eastAsiaTheme="minorEastAsia" w:hAnsiTheme="minorHAnsi" w:cstheme="minorBidi"/>
          <w:noProof/>
          <w:sz w:val="22"/>
          <w:szCs w:val="22"/>
        </w:rPr>
        <w:fldChar w:fldCharType="separate"/>
      </w:r>
    </w:p>
    <w:p w14:paraId="3C4488D5" w14:textId="130497A3"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768" w:history="1">
        <w:r w:rsidR="00374F79" w:rsidRPr="003077CB">
          <w:rPr>
            <w:rStyle w:val="Hyperlink"/>
            <w:noProof/>
          </w:rPr>
          <w:t>Hình 3.3.2.13 Tạo biến môi trường để lưu giá trị Ticket. 1</w:t>
        </w:r>
        <w:r w:rsidR="00374F79">
          <w:rPr>
            <w:noProof/>
            <w:webHidden/>
          </w:rPr>
          <w:tab/>
        </w:r>
        <w:r w:rsidR="00374F79">
          <w:rPr>
            <w:noProof/>
            <w:webHidden/>
          </w:rPr>
          <w:fldChar w:fldCharType="begin"/>
        </w:r>
        <w:r w:rsidR="00374F79">
          <w:rPr>
            <w:noProof/>
            <w:webHidden/>
          </w:rPr>
          <w:instrText xml:space="preserve"> PAGEREF _Toc103199768 \h </w:instrText>
        </w:r>
        <w:r w:rsidR="00374F79">
          <w:rPr>
            <w:noProof/>
            <w:webHidden/>
          </w:rPr>
        </w:r>
        <w:r w:rsidR="00374F79">
          <w:rPr>
            <w:noProof/>
            <w:webHidden/>
          </w:rPr>
          <w:fldChar w:fldCharType="separate"/>
        </w:r>
        <w:r w:rsidR="00CE6429">
          <w:rPr>
            <w:noProof/>
            <w:webHidden/>
          </w:rPr>
          <w:t>46</w:t>
        </w:r>
        <w:r w:rsidR="00374F79">
          <w:rPr>
            <w:noProof/>
            <w:webHidden/>
          </w:rPr>
          <w:fldChar w:fldCharType="end"/>
        </w:r>
      </w:hyperlink>
    </w:p>
    <w:p w14:paraId="7103E117"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3.3.2.14" </w:instrText>
      </w:r>
      <w:r>
        <w:rPr>
          <w:rFonts w:asciiTheme="minorHAnsi" w:eastAsiaTheme="minorEastAsia" w:hAnsiTheme="minorHAnsi" w:cstheme="minorBidi"/>
          <w:noProof/>
          <w:sz w:val="22"/>
          <w:szCs w:val="22"/>
        </w:rPr>
        <w:fldChar w:fldCharType="separate"/>
      </w:r>
    </w:p>
    <w:p w14:paraId="3CDF2DD6" w14:textId="76094081"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780" w:history="1">
        <w:r w:rsidR="00374F79" w:rsidRPr="00003C47">
          <w:rPr>
            <w:rStyle w:val="Hyperlink"/>
            <w:noProof/>
          </w:rPr>
          <w:t>Hình 3.3.2.14 Gán giá trị ticket cho biến vừa tạo 1</w:t>
        </w:r>
        <w:r w:rsidR="00374F79">
          <w:rPr>
            <w:noProof/>
            <w:webHidden/>
          </w:rPr>
          <w:tab/>
        </w:r>
        <w:r w:rsidR="00374F79">
          <w:rPr>
            <w:noProof/>
            <w:webHidden/>
          </w:rPr>
          <w:fldChar w:fldCharType="begin"/>
        </w:r>
        <w:r w:rsidR="00374F79">
          <w:rPr>
            <w:noProof/>
            <w:webHidden/>
          </w:rPr>
          <w:instrText xml:space="preserve"> PAGEREF _Toc103199780 \h </w:instrText>
        </w:r>
        <w:r w:rsidR="00374F79">
          <w:rPr>
            <w:noProof/>
            <w:webHidden/>
          </w:rPr>
        </w:r>
        <w:r w:rsidR="00374F79">
          <w:rPr>
            <w:noProof/>
            <w:webHidden/>
          </w:rPr>
          <w:fldChar w:fldCharType="separate"/>
        </w:r>
        <w:r w:rsidR="00CE6429">
          <w:rPr>
            <w:noProof/>
            <w:webHidden/>
          </w:rPr>
          <w:t>47</w:t>
        </w:r>
        <w:r w:rsidR="00374F79">
          <w:rPr>
            <w:noProof/>
            <w:webHidden/>
          </w:rPr>
          <w:fldChar w:fldCharType="end"/>
        </w:r>
      </w:hyperlink>
    </w:p>
    <w:p w14:paraId="18F2730A"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3.3.2.16" </w:instrText>
      </w:r>
      <w:r>
        <w:rPr>
          <w:rFonts w:asciiTheme="minorHAnsi" w:eastAsiaTheme="minorEastAsia" w:hAnsiTheme="minorHAnsi" w:cstheme="minorBidi"/>
          <w:noProof/>
          <w:sz w:val="22"/>
          <w:szCs w:val="22"/>
        </w:rPr>
        <w:fldChar w:fldCharType="separate"/>
      </w:r>
    </w:p>
    <w:p w14:paraId="283412B0" w14:textId="01BC1846"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794" w:history="1">
        <w:r w:rsidR="00374F79">
          <w:rPr>
            <w:rStyle w:val="Hyperlink"/>
            <w:noProof/>
          </w:rPr>
          <w:t>Hình 3.3.2.15</w:t>
        </w:r>
        <w:r w:rsidR="00374F79" w:rsidRPr="003B0F52">
          <w:rPr>
            <w:rStyle w:val="Hyperlink"/>
            <w:noProof/>
          </w:rPr>
          <w:t xml:space="preserve"> Điền thông tin URL để lấy thông tin thiết bị. 1</w:t>
        </w:r>
        <w:r w:rsidR="00374F79">
          <w:rPr>
            <w:noProof/>
            <w:webHidden/>
          </w:rPr>
          <w:tab/>
        </w:r>
        <w:r w:rsidR="00374F79">
          <w:rPr>
            <w:noProof/>
            <w:webHidden/>
          </w:rPr>
          <w:fldChar w:fldCharType="begin"/>
        </w:r>
        <w:r w:rsidR="00374F79">
          <w:rPr>
            <w:noProof/>
            <w:webHidden/>
          </w:rPr>
          <w:instrText xml:space="preserve"> PAGEREF _Toc103199794 \h </w:instrText>
        </w:r>
        <w:r w:rsidR="00374F79">
          <w:rPr>
            <w:noProof/>
            <w:webHidden/>
          </w:rPr>
        </w:r>
        <w:r w:rsidR="00374F79">
          <w:rPr>
            <w:noProof/>
            <w:webHidden/>
          </w:rPr>
          <w:fldChar w:fldCharType="separate"/>
        </w:r>
        <w:r w:rsidR="00CE6429">
          <w:rPr>
            <w:noProof/>
            <w:webHidden/>
          </w:rPr>
          <w:t>48</w:t>
        </w:r>
        <w:r w:rsidR="00374F79">
          <w:rPr>
            <w:noProof/>
            <w:webHidden/>
          </w:rPr>
          <w:fldChar w:fldCharType="end"/>
        </w:r>
      </w:hyperlink>
    </w:p>
    <w:p w14:paraId="75DF3C90"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3.3.2.17" </w:instrText>
      </w:r>
      <w:r>
        <w:rPr>
          <w:rFonts w:asciiTheme="minorHAnsi" w:eastAsiaTheme="minorEastAsia" w:hAnsiTheme="minorHAnsi" w:cstheme="minorBidi"/>
          <w:noProof/>
          <w:sz w:val="22"/>
          <w:szCs w:val="22"/>
        </w:rPr>
        <w:fldChar w:fldCharType="separate"/>
      </w:r>
    </w:p>
    <w:p w14:paraId="102368AF" w14:textId="076D6F16"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819" w:history="1">
        <w:r w:rsidR="00374F79" w:rsidRPr="003C790E">
          <w:rPr>
            <w:rStyle w:val="Hyperlink"/>
            <w:noProof/>
          </w:rPr>
          <w:t>Hình 3.3.2.17 Gọi lại biến có giá trị ticket vừa lưu 1</w:t>
        </w:r>
        <w:r w:rsidR="00374F79">
          <w:rPr>
            <w:noProof/>
            <w:webHidden/>
          </w:rPr>
          <w:tab/>
        </w:r>
        <w:r w:rsidR="00374F79">
          <w:rPr>
            <w:noProof/>
            <w:webHidden/>
          </w:rPr>
          <w:fldChar w:fldCharType="begin"/>
        </w:r>
        <w:r w:rsidR="00374F79">
          <w:rPr>
            <w:noProof/>
            <w:webHidden/>
          </w:rPr>
          <w:instrText xml:space="preserve"> PAGEREF _Toc103199819 \h </w:instrText>
        </w:r>
        <w:r w:rsidR="00374F79">
          <w:rPr>
            <w:noProof/>
            <w:webHidden/>
          </w:rPr>
        </w:r>
        <w:r w:rsidR="00374F79">
          <w:rPr>
            <w:noProof/>
            <w:webHidden/>
          </w:rPr>
          <w:fldChar w:fldCharType="separate"/>
        </w:r>
        <w:r w:rsidR="00CE6429">
          <w:rPr>
            <w:noProof/>
            <w:webHidden/>
          </w:rPr>
          <w:t>49</w:t>
        </w:r>
        <w:r w:rsidR="00374F79">
          <w:rPr>
            <w:noProof/>
            <w:webHidden/>
          </w:rPr>
          <w:fldChar w:fldCharType="end"/>
        </w:r>
      </w:hyperlink>
    </w:p>
    <w:p w14:paraId="7D68A456"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3.3.2.18" </w:instrText>
      </w:r>
      <w:r>
        <w:rPr>
          <w:rFonts w:asciiTheme="minorHAnsi" w:eastAsiaTheme="minorEastAsia" w:hAnsiTheme="minorHAnsi" w:cstheme="minorBidi"/>
          <w:noProof/>
          <w:sz w:val="22"/>
          <w:szCs w:val="22"/>
        </w:rPr>
        <w:fldChar w:fldCharType="separate"/>
      </w:r>
    </w:p>
    <w:p w14:paraId="32758216" w14:textId="420087BF"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829" w:history="1">
        <w:r w:rsidR="00374F79" w:rsidRPr="00C31DA0">
          <w:rPr>
            <w:rStyle w:val="Hyperlink"/>
            <w:noProof/>
          </w:rPr>
          <w:t>Hình 3.3.2.18 Thực hiện gửi yêu cầu để lấy thông tin thiết bị trong APIC-EM. 1</w:t>
        </w:r>
        <w:r w:rsidR="00374F79">
          <w:rPr>
            <w:noProof/>
            <w:webHidden/>
          </w:rPr>
          <w:tab/>
        </w:r>
        <w:r w:rsidR="00374F79">
          <w:rPr>
            <w:noProof/>
            <w:webHidden/>
          </w:rPr>
          <w:fldChar w:fldCharType="begin"/>
        </w:r>
        <w:r w:rsidR="00374F79">
          <w:rPr>
            <w:noProof/>
            <w:webHidden/>
          </w:rPr>
          <w:instrText xml:space="preserve"> PAGEREF _Toc103199829 \h </w:instrText>
        </w:r>
        <w:r w:rsidR="00374F79">
          <w:rPr>
            <w:noProof/>
            <w:webHidden/>
          </w:rPr>
        </w:r>
        <w:r w:rsidR="00374F79">
          <w:rPr>
            <w:noProof/>
            <w:webHidden/>
          </w:rPr>
          <w:fldChar w:fldCharType="separate"/>
        </w:r>
        <w:r w:rsidR="00CE6429">
          <w:rPr>
            <w:noProof/>
            <w:webHidden/>
          </w:rPr>
          <w:t>49</w:t>
        </w:r>
        <w:r w:rsidR="00374F79">
          <w:rPr>
            <w:noProof/>
            <w:webHidden/>
          </w:rPr>
          <w:fldChar w:fldCharType="end"/>
        </w:r>
      </w:hyperlink>
    </w:p>
    <w:p w14:paraId="051F1253"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3.3.2.19" </w:instrText>
      </w:r>
      <w:r>
        <w:rPr>
          <w:rFonts w:asciiTheme="minorHAnsi" w:eastAsiaTheme="minorEastAsia" w:hAnsiTheme="minorHAnsi" w:cstheme="minorBidi"/>
          <w:noProof/>
          <w:sz w:val="22"/>
          <w:szCs w:val="22"/>
        </w:rPr>
        <w:fldChar w:fldCharType="separate"/>
      </w:r>
    </w:p>
    <w:p w14:paraId="140EBC51" w14:textId="10C13047"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838" w:history="1">
        <w:r w:rsidR="00374F79" w:rsidRPr="00C86D56">
          <w:rPr>
            <w:rStyle w:val="Hyperlink"/>
            <w:noProof/>
          </w:rPr>
          <w:t>Hình 3.3.2.19 Tạo requests yêu cầu đểm số lượng thiết bị. 1</w:t>
        </w:r>
        <w:r w:rsidR="00374F79">
          <w:rPr>
            <w:noProof/>
            <w:webHidden/>
          </w:rPr>
          <w:tab/>
        </w:r>
        <w:r w:rsidR="00374F79">
          <w:rPr>
            <w:noProof/>
            <w:webHidden/>
          </w:rPr>
          <w:fldChar w:fldCharType="begin"/>
        </w:r>
        <w:r w:rsidR="00374F79">
          <w:rPr>
            <w:noProof/>
            <w:webHidden/>
          </w:rPr>
          <w:instrText xml:space="preserve"> PAGEREF _Toc103199838 \h </w:instrText>
        </w:r>
        <w:r w:rsidR="00374F79">
          <w:rPr>
            <w:noProof/>
            <w:webHidden/>
          </w:rPr>
        </w:r>
        <w:r w:rsidR="00374F79">
          <w:rPr>
            <w:noProof/>
            <w:webHidden/>
          </w:rPr>
          <w:fldChar w:fldCharType="separate"/>
        </w:r>
        <w:r w:rsidR="00CE6429">
          <w:rPr>
            <w:noProof/>
            <w:webHidden/>
          </w:rPr>
          <w:t>49</w:t>
        </w:r>
        <w:r w:rsidR="00374F79">
          <w:rPr>
            <w:noProof/>
            <w:webHidden/>
          </w:rPr>
          <w:fldChar w:fldCharType="end"/>
        </w:r>
      </w:hyperlink>
    </w:p>
    <w:p w14:paraId="13BF7F2D"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3.3.2.20" </w:instrText>
      </w:r>
      <w:r>
        <w:rPr>
          <w:rFonts w:asciiTheme="minorHAnsi" w:eastAsiaTheme="minorEastAsia" w:hAnsiTheme="minorHAnsi" w:cstheme="minorBidi"/>
          <w:noProof/>
          <w:sz w:val="22"/>
          <w:szCs w:val="22"/>
        </w:rPr>
        <w:fldChar w:fldCharType="separate"/>
      </w:r>
    </w:p>
    <w:p w14:paraId="347EA0D0" w14:textId="0526CAE0"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849" w:history="1">
        <w:r w:rsidR="00374F79" w:rsidRPr="00332507">
          <w:rPr>
            <w:rStyle w:val="Hyperlink"/>
            <w:noProof/>
          </w:rPr>
          <w:t>Hình 3.3.2.20 Thay đổi đường dẫn để đếm số lượng thiết bị 1</w:t>
        </w:r>
        <w:r w:rsidR="00374F79">
          <w:rPr>
            <w:noProof/>
            <w:webHidden/>
          </w:rPr>
          <w:tab/>
        </w:r>
        <w:r w:rsidR="00374F79">
          <w:rPr>
            <w:noProof/>
            <w:webHidden/>
          </w:rPr>
          <w:fldChar w:fldCharType="begin"/>
        </w:r>
        <w:r w:rsidR="00374F79">
          <w:rPr>
            <w:noProof/>
            <w:webHidden/>
          </w:rPr>
          <w:instrText xml:space="preserve"> PAGEREF _Toc103199849 \h </w:instrText>
        </w:r>
        <w:r w:rsidR="00374F79">
          <w:rPr>
            <w:noProof/>
            <w:webHidden/>
          </w:rPr>
        </w:r>
        <w:r w:rsidR="00374F79">
          <w:rPr>
            <w:noProof/>
            <w:webHidden/>
          </w:rPr>
          <w:fldChar w:fldCharType="separate"/>
        </w:r>
        <w:r w:rsidR="00CE6429">
          <w:rPr>
            <w:noProof/>
            <w:webHidden/>
          </w:rPr>
          <w:t>50</w:t>
        </w:r>
        <w:r w:rsidR="00374F79">
          <w:rPr>
            <w:noProof/>
            <w:webHidden/>
          </w:rPr>
          <w:fldChar w:fldCharType="end"/>
        </w:r>
      </w:hyperlink>
    </w:p>
    <w:p w14:paraId="152401AF"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3.3.2.21" </w:instrText>
      </w:r>
      <w:r>
        <w:rPr>
          <w:rFonts w:asciiTheme="minorHAnsi" w:eastAsiaTheme="minorEastAsia" w:hAnsiTheme="minorHAnsi" w:cstheme="minorBidi"/>
          <w:noProof/>
          <w:sz w:val="22"/>
          <w:szCs w:val="22"/>
        </w:rPr>
        <w:fldChar w:fldCharType="separate"/>
      </w:r>
    </w:p>
    <w:p w14:paraId="21614FE6" w14:textId="3DEA0806"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860" w:history="1">
        <w:r w:rsidR="00374F79" w:rsidRPr="0038634F">
          <w:rPr>
            <w:rStyle w:val="Hyperlink"/>
            <w:noProof/>
          </w:rPr>
          <w:t>Hình 3.3.2.21 Kết quả trả về số lượng thiết bị hiện có trong APIC-EM 1</w:t>
        </w:r>
        <w:r w:rsidR="00374F79">
          <w:rPr>
            <w:noProof/>
            <w:webHidden/>
          </w:rPr>
          <w:tab/>
        </w:r>
        <w:r w:rsidR="00374F79">
          <w:rPr>
            <w:noProof/>
            <w:webHidden/>
          </w:rPr>
          <w:fldChar w:fldCharType="begin"/>
        </w:r>
        <w:r w:rsidR="00374F79">
          <w:rPr>
            <w:noProof/>
            <w:webHidden/>
          </w:rPr>
          <w:instrText xml:space="preserve"> PAGEREF _Toc103199860 \h </w:instrText>
        </w:r>
        <w:r w:rsidR="00374F79">
          <w:rPr>
            <w:noProof/>
            <w:webHidden/>
          </w:rPr>
        </w:r>
        <w:r w:rsidR="00374F79">
          <w:rPr>
            <w:noProof/>
            <w:webHidden/>
          </w:rPr>
          <w:fldChar w:fldCharType="separate"/>
        </w:r>
        <w:r w:rsidR="00CE6429">
          <w:rPr>
            <w:noProof/>
            <w:webHidden/>
          </w:rPr>
          <w:t>50</w:t>
        </w:r>
        <w:r w:rsidR="00374F79">
          <w:rPr>
            <w:noProof/>
            <w:webHidden/>
          </w:rPr>
          <w:fldChar w:fldCharType="end"/>
        </w:r>
      </w:hyperlink>
    </w:p>
    <w:p w14:paraId="33CBE4D6"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3.3.2.22" </w:instrText>
      </w:r>
      <w:r>
        <w:rPr>
          <w:rFonts w:asciiTheme="minorHAnsi" w:eastAsiaTheme="minorEastAsia" w:hAnsiTheme="minorHAnsi" w:cstheme="minorBidi"/>
          <w:noProof/>
          <w:sz w:val="22"/>
          <w:szCs w:val="22"/>
        </w:rPr>
        <w:fldChar w:fldCharType="separate"/>
      </w:r>
    </w:p>
    <w:p w14:paraId="3016C4AD" w14:textId="540CB251"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871" w:history="1">
        <w:r w:rsidR="00374F79" w:rsidRPr="002D5A31">
          <w:rPr>
            <w:rStyle w:val="Hyperlink"/>
            <w:noProof/>
          </w:rPr>
          <w:t>Hình 3.3.2.22 Thay đổi đường dẫn để lấy thông tin cấu hình. 1</w:t>
        </w:r>
        <w:r w:rsidR="00374F79">
          <w:rPr>
            <w:noProof/>
            <w:webHidden/>
          </w:rPr>
          <w:tab/>
        </w:r>
        <w:r w:rsidR="00374F79">
          <w:rPr>
            <w:noProof/>
            <w:webHidden/>
          </w:rPr>
          <w:fldChar w:fldCharType="begin"/>
        </w:r>
        <w:r w:rsidR="00374F79">
          <w:rPr>
            <w:noProof/>
            <w:webHidden/>
          </w:rPr>
          <w:instrText xml:space="preserve"> PAGEREF _Toc103199871 \h </w:instrText>
        </w:r>
        <w:r w:rsidR="00374F79">
          <w:rPr>
            <w:noProof/>
            <w:webHidden/>
          </w:rPr>
        </w:r>
        <w:r w:rsidR="00374F79">
          <w:rPr>
            <w:noProof/>
            <w:webHidden/>
          </w:rPr>
          <w:fldChar w:fldCharType="separate"/>
        </w:r>
        <w:r w:rsidR="00CE6429">
          <w:rPr>
            <w:noProof/>
            <w:webHidden/>
          </w:rPr>
          <w:t>51</w:t>
        </w:r>
        <w:r w:rsidR="00374F79">
          <w:rPr>
            <w:noProof/>
            <w:webHidden/>
          </w:rPr>
          <w:fldChar w:fldCharType="end"/>
        </w:r>
      </w:hyperlink>
    </w:p>
    <w:p w14:paraId="1A730936"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3.4.1" </w:instrText>
      </w:r>
      <w:r>
        <w:rPr>
          <w:rFonts w:asciiTheme="minorHAnsi" w:eastAsiaTheme="minorEastAsia" w:hAnsiTheme="minorHAnsi" w:cstheme="minorBidi"/>
          <w:noProof/>
          <w:sz w:val="22"/>
          <w:szCs w:val="22"/>
        </w:rPr>
        <w:fldChar w:fldCharType="separate"/>
      </w:r>
    </w:p>
    <w:p w14:paraId="4A352D77" w14:textId="57A144C4"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889" w:history="1">
        <w:r w:rsidR="00374F79" w:rsidRPr="00B96FA5">
          <w:rPr>
            <w:rStyle w:val="Hyperlink"/>
            <w:noProof/>
          </w:rPr>
          <w:t>Hình 3.4.1 Kết quả Ticket được trả về 1</w:t>
        </w:r>
        <w:r w:rsidR="00374F79">
          <w:rPr>
            <w:noProof/>
            <w:webHidden/>
          </w:rPr>
          <w:tab/>
        </w:r>
        <w:r w:rsidR="00374F79">
          <w:rPr>
            <w:noProof/>
            <w:webHidden/>
          </w:rPr>
          <w:fldChar w:fldCharType="begin"/>
        </w:r>
        <w:r w:rsidR="00374F79">
          <w:rPr>
            <w:noProof/>
            <w:webHidden/>
          </w:rPr>
          <w:instrText xml:space="preserve"> PAGEREF _Toc103199889 \h </w:instrText>
        </w:r>
        <w:r w:rsidR="00374F79">
          <w:rPr>
            <w:noProof/>
            <w:webHidden/>
          </w:rPr>
        </w:r>
        <w:r w:rsidR="00374F79">
          <w:rPr>
            <w:noProof/>
            <w:webHidden/>
          </w:rPr>
          <w:fldChar w:fldCharType="separate"/>
        </w:r>
        <w:r w:rsidR="00CE6429">
          <w:rPr>
            <w:noProof/>
            <w:webHidden/>
          </w:rPr>
          <w:t>52</w:t>
        </w:r>
        <w:r w:rsidR="00374F79">
          <w:rPr>
            <w:noProof/>
            <w:webHidden/>
          </w:rPr>
          <w:fldChar w:fldCharType="end"/>
        </w:r>
      </w:hyperlink>
    </w:p>
    <w:p w14:paraId="4C495D54"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3.4.2" </w:instrText>
      </w:r>
      <w:r>
        <w:rPr>
          <w:rFonts w:asciiTheme="minorHAnsi" w:eastAsiaTheme="minorEastAsia" w:hAnsiTheme="minorHAnsi" w:cstheme="minorBidi"/>
          <w:noProof/>
          <w:sz w:val="22"/>
          <w:szCs w:val="22"/>
        </w:rPr>
        <w:fldChar w:fldCharType="separate"/>
      </w:r>
    </w:p>
    <w:p w14:paraId="358E32E9" w14:textId="5828FF99"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900" w:history="1">
        <w:r w:rsidR="00374F79" w:rsidRPr="00D807CE">
          <w:rPr>
            <w:rStyle w:val="Hyperlink"/>
            <w:noProof/>
          </w:rPr>
          <w:t>Hình 3.4.2 Danh sách thông tin thiết bị được trả về 1</w:t>
        </w:r>
        <w:r w:rsidR="00374F79">
          <w:rPr>
            <w:noProof/>
            <w:webHidden/>
          </w:rPr>
          <w:tab/>
        </w:r>
        <w:r w:rsidR="00374F79">
          <w:rPr>
            <w:noProof/>
            <w:webHidden/>
          </w:rPr>
          <w:fldChar w:fldCharType="begin"/>
        </w:r>
        <w:r w:rsidR="00374F79">
          <w:rPr>
            <w:noProof/>
            <w:webHidden/>
          </w:rPr>
          <w:instrText xml:space="preserve"> PAGEREF _Toc103199900 \h </w:instrText>
        </w:r>
        <w:r w:rsidR="00374F79">
          <w:rPr>
            <w:noProof/>
            <w:webHidden/>
          </w:rPr>
        </w:r>
        <w:r w:rsidR="00374F79">
          <w:rPr>
            <w:noProof/>
            <w:webHidden/>
          </w:rPr>
          <w:fldChar w:fldCharType="separate"/>
        </w:r>
        <w:r w:rsidR="00CE6429">
          <w:rPr>
            <w:noProof/>
            <w:webHidden/>
          </w:rPr>
          <w:t>54</w:t>
        </w:r>
        <w:r w:rsidR="00374F79">
          <w:rPr>
            <w:noProof/>
            <w:webHidden/>
          </w:rPr>
          <w:fldChar w:fldCharType="end"/>
        </w:r>
      </w:hyperlink>
    </w:p>
    <w:p w14:paraId="149B85B4"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3.4.3" </w:instrText>
      </w:r>
      <w:r>
        <w:rPr>
          <w:rFonts w:asciiTheme="minorHAnsi" w:eastAsiaTheme="minorEastAsia" w:hAnsiTheme="minorHAnsi" w:cstheme="minorBidi"/>
          <w:noProof/>
          <w:sz w:val="22"/>
          <w:szCs w:val="22"/>
        </w:rPr>
        <w:fldChar w:fldCharType="separate"/>
      </w:r>
    </w:p>
    <w:p w14:paraId="2D65080F" w14:textId="02FFCF96"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915" w:history="1">
        <w:r w:rsidR="00374F79" w:rsidRPr="00593027">
          <w:rPr>
            <w:rStyle w:val="Hyperlink"/>
            <w:noProof/>
          </w:rPr>
          <w:t>Hình 3.4.3 Thông tin cấu hình của thiết bị 1</w:t>
        </w:r>
        <w:r w:rsidR="00374F79">
          <w:rPr>
            <w:noProof/>
            <w:webHidden/>
          </w:rPr>
          <w:tab/>
        </w:r>
        <w:r w:rsidR="00374F79">
          <w:rPr>
            <w:noProof/>
            <w:webHidden/>
          </w:rPr>
          <w:fldChar w:fldCharType="begin"/>
        </w:r>
        <w:r w:rsidR="00374F79">
          <w:rPr>
            <w:noProof/>
            <w:webHidden/>
          </w:rPr>
          <w:instrText xml:space="preserve"> PAGEREF _Toc103199915 \h </w:instrText>
        </w:r>
        <w:r w:rsidR="00374F79">
          <w:rPr>
            <w:noProof/>
            <w:webHidden/>
          </w:rPr>
        </w:r>
        <w:r w:rsidR="00374F79">
          <w:rPr>
            <w:noProof/>
            <w:webHidden/>
          </w:rPr>
          <w:fldChar w:fldCharType="separate"/>
        </w:r>
        <w:r w:rsidR="00CE6429">
          <w:rPr>
            <w:noProof/>
            <w:webHidden/>
          </w:rPr>
          <w:t>54</w:t>
        </w:r>
        <w:r w:rsidR="00374F79">
          <w:rPr>
            <w:noProof/>
            <w:webHidden/>
          </w:rPr>
          <w:fldChar w:fldCharType="end"/>
        </w:r>
      </w:hyperlink>
    </w:p>
    <w:p w14:paraId="2EC82445" w14:textId="77777777" w:rsidR="00374F79" w:rsidRDefault="00374F79" w:rsidP="00A2137E">
      <w:pPr>
        <w:pStyle w:val="TableofFigures"/>
        <w:tabs>
          <w:tab w:val="right" w:leader="dot" w:pos="9383"/>
        </w:tabs>
        <w:spacing w:line="240" w:lineRule="auto"/>
        <w:rPr>
          <w:noProof/>
        </w:rPr>
      </w:pPr>
      <w:r>
        <w:rPr>
          <w:rFonts w:asciiTheme="minorHAnsi" w:eastAsiaTheme="minorEastAsia" w:hAnsiTheme="minorHAnsi" w:cstheme="minorBidi"/>
          <w:noProof/>
          <w:sz w:val="22"/>
          <w:szCs w:val="22"/>
        </w:rPr>
        <w:fldChar w:fldCharType="end"/>
      </w: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"Hình 3.4.4" </w:instrText>
      </w:r>
      <w:r>
        <w:rPr>
          <w:rFonts w:asciiTheme="minorHAnsi" w:eastAsiaTheme="minorEastAsia" w:hAnsiTheme="minorHAnsi" w:cstheme="minorBidi"/>
          <w:noProof/>
          <w:sz w:val="22"/>
          <w:szCs w:val="22"/>
        </w:rPr>
        <w:fldChar w:fldCharType="separate"/>
      </w:r>
    </w:p>
    <w:p w14:paraId="4F243B2A" w14:textId="548AFBD7" w:rsidR="00374F79"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199932" w:history="1">
        <w:r w:rsidR="00374F79" w:rsidRPr="008F5443">
          <w:rPr>
            <w:rStyle w:val="Hyperlink"/>
            <w:noProof/>
          </w:rPr>
          <w:t>Hình 3.4.4 Danh sách Id được truy xuất. 1</w:t>
        </w:r>
        <w:r w:rsidR="00374F79">
          <w:rPr>
            <w:noProof/>
            <w:webHidden/>
          </w:rPr>
          <w:tab/>
        </w:r>
        <w:r w:rsidR="00374F79">
          <w:rPr>
            <w:noProof/>
            <w:webHidden/>
          </w:rPr>
          <w:fldChar w:fldCharType="begin"/>
        </w:r>
        <w:r w:rsidR="00374F79">
          <w:rPr>
            <w:noProof/>
            <w:webHidden/>
          </w:rPr>
          <w:instrText xml:space="preserve"> PAGEREF _Toc103199932 \h </w:instrText>
        </w:r>
        <w:r w:rsidR="00374F79">
          <w:rPr>
            <w:noProof/>
            <w:webHidden/>
          </w:rPr>
        </w:r>
        <w:r w:rsidR="00374F79">
          <w:rPr>
            <w:noProof/>
            <w:webHidden/>
          </w:rPr>
          <w:fldChar w:fldCharType="separate"/>
        </w:r>
        <w:r w:rsidR="00CE6429">
          <w:rPr>
            <w:noProof/>
            <w:webHidden/>
          </w:rPr>
          <w:t>55</w:t>
        </w:r>
        <w:r w:rsidR="00374F79">
          <w:rPr>
            <w:noProof/>
            <w:webHidden/>
          </w:rPr>
          <w:fldChar w:fldCharType="end"/>
        </w:r>
      </w:hyperlink>
    </w:p>
    <w:p w14:paraId="46A79453" w14:textId="1F99EC16" w:rsidR="00644188" w:rsidRPr="00327667" w:rsidRDefault="00374F79" w:rsidP="00A2137E">
      <w:pPr>
        <w:pStyle w:val="TableofFigures"/>
        <w:tabs>
          <w:tab w:val="right" w:leader="dot" w:pos="9383"/>
        </w:tabs>
        <w:spacing w:line="240" w:lineRule="auto"/>
        <w:rPr>
          <w:rFonts w:asciiTheme="minorHAnsi" w:eastAsiaTheme="minorEastAsia" w:hAnsiTheme="minorHAnsi" w:cstheme="minorBidi"/>
          <w:noProof/>
          <w:sz w:val="22"/>
          <w:szCs w:val="22"/>
        </w:rPr>
      </w:pPr>
      <w:r>
        <w:rPr>
          <w:rFonts w:asciiTheme="minorHAnsi" w:eastAsiaTheme="minorEastAsia" w:hAnsiTheme="minorHAnsi" w:cstheme="minorBidi"/>
          <w:noProof/>
          <w:sz w:val="22"/>
          <w:szCs w:val="22"/>
        </w:rPr>
        <w:fldChar w:fldCharType="end"/>
      </w:r>
      <w:r w:rsidRPr="00327667">
        <w:rPr>
          <w:rFonts w:asciiTheme="minorHAnsi" w:eastAsiaTheme="minorEastAsia" w:hAnsiTheme="minorHAnsi" w:cstheme="minorBidi"/>
          <w:noProof/>
          <w:sz w:val="22"/>
          <w:szCs w:val="22"/>
        </w:rPr>
        <w:t xml:space="preserve"> </w:t>
      </w:r>
    </w:p>
    <w:p w14:paraId="284FC5FE" w14:textId="2973EA22" w:rsidR="00D46FC6" w:rsidRPr="005E75AF" w:rsidRDefault="00D46FC6" w:rsidP="00387812">
      <w:pPr>
        <w:pStyle w:val="Heading1"/>
        <w:spacing w:line="360" w:lineRule="auto"/>
        <w:rPr>
          <w:rFonts w:ascii="Times New Roman" w:hAnsi="Times New Roman" w:cs="Times New Roman"/>
          <w:color w:val="auto"/>
          <w:sz w:val="32"/>
          <w:szCs w:val="32"/>
        </w:rPr>
      </w:pPr>
      <w:bookmarkStart w:id="8" w:name="_Toc103024692"/>
      <w:r w:rsidRPr="00D46FC6">
        <w:rPr>
          <w:rFonts w:ascii="Times New Roman" w:hAnsi="Times New Roman" w:cs="Times New Roman"/>
          <w:color w:val="auto"/>
          <w:sz w:val="32"/>
          <w:szCs w:val="32"/>
        </w:rPr>
        <w:t>DANH MỤC BẢNG</w:t>
      </w:r>
      <w:bookmarkEnd w:id="8"/>
    </w:p>
    <w:p w14:paraId="21DD033B" w14:textId="6DD4A674" w:rsidR="0008336A" w:rsidRDefault="0008336A" w:rsidP="00A2137E">
      <w:pPr>
        <w:pStyle w:val="TableofFigures"/>
        <w:tabs>
          <w:tab w:val="right" w:leader="dot" w:pos="9383"/>
        </w:tabs>
        <w:spacing w:line="240" w:lineRule="auto"/>
        <w:rPr>
          <w:rFonts w:asciiTheme="minorHAnsi" w:eastAsiaTheme="minorEastAsia" w:hAnsiTheme="minorHAnsi" w:cstheme="minorBidi"/>
          <w:noProof/>
          <w:sz w:val="22"/>
          <w:szCs w:val="22"/>
        </w:rPr>
      </w:pPr>
      <w:r>
        <w:fldChar w:fldCharType="begin"/>
      </w:r>
      <w:r>
        <w:instrText xml:space="preserve"> TOC \h \z \c "Bảng 2.2.1" </w:instrText>
      </w:r>
      <w:r>
        <w:fldChar w:fldCharType="separate"/>
      </w:r>
      <w:hyperlink w:anchor="_Toc103200401" w:history="1">
        <w:r w:rsidRPr="004F447E">
          <w:rPr>
            <w:rStyle w:val="Hyperlink"/>
            <w:noProof/>
          </w:rPr>
          <w:t>Bảng 2.2.1 Các phương thức của REST API 1</w:t>
        </w:r>
        <w:r>
          <w:rPr>
            <w:noProof/>
            <w:webHidden/>
          </w:rPr>
          <w:tab/>
        </w:r>
        <w:r>
          <w:rPr>
            <w:noProof/>
            <w:webHidden/>
          </w:rPr>
          <w:fldChar w:fldCharType="begin"/>
        </w:r>
        <w:r>
          <w:rPr>
            <w:noProof/>
            <w:webHidden/>
          </w:rPr>
          <w:instrText xml:space="preserve"> PAGEREF _Toc103200401 \h </w:instrText>
        </w:r>
        <w:r>
          <w:rPr>
            <w:noProof/>
            <w:webHidden/>
          </w:rPr>
        </w:r>
        <w:r>
          <w:rPr>
            <w:noProof/>
            <w:webHidden/>
          </w:rPr>
          <w:fldChar w:fldCharType="separate"/>
        </w:r>
        <w:r w:rsidR="00CE6429">
          <w:rPr>
            <w:noProof/>
            <w:webHidden/>
          </w:rPr>
          <w:t>20</w:t>
        </w:r>
        <w:r>
          <w:rPr>
            <w:noProof/>
            <w:webHidden/>
          </w:rPr>
          <w:fldChar w:fldCharType="end"/>
        </w:r>
      </w:hyperlink>
    </w:p>
    <w:p w14:paraId="20F27C76" w14:textId="77777777" w:rsidR="0008336A" w:rsidRDefault="0008336A" w:rsidP="00A2137E">
      <w:pPr>
        <w:pStyle w:val="Nidungvnbn"/>
        <w:spacing w:line="240" w:lineRule="auto"/>
        <w:rPr>
          <w:noProof/>
        </w:rPr>
      </w:pPr>
      <w:r>
        <w:fldChar w:fldCharType="end"/>
      </w:r>
      <w:r>
        <w:fldChar w:fldCharType="begin"/>
      </w:r>
      <w:r>
        <w:instrText xml:space="preserve"> TOC \h \z \c "Bảng 2.2.2" </w:instrText>
      </w:r>
      <w:r>
        <w:fldChar w:fldCharType="separate"/>
      </w:r>
    </w:p>
    <w:p w14:paraId="119D898C" w14:textId="08E11800" w:rsidR="0008336A"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200411" w:history="1">
        <w:r w:rsidR="0008336A" w:rsidRPr="00283F3A">
          <w:rPr>
            <w:rStyle w:val="Hyperlink"/>
            <w:noProof/>
          </w:rPr>
          <w:t>Bảng 2.2.2 Dữ liệu của Headers 1</w:t>
        </w:r>
        <w:r w:rsidR="0008336A">
          <w:rPr>
            <w:noProof/>
            <w:webHidden/>
          </w:rPr>
          <w:tab/>
        </w:r>
        <w:r w:rsidR="0008336A">
          <w:rPr>
            <w:noProof/>
            <w:webHidden/>
          </w:rPr>
          <w:fldChar w:fldCharType="begin"/>
        </w:r>
        <w:r w:rsidR="0008336A">
          <w:rPr>
            <w:noProof/>
            <w:webHidden/>
          </w:rPr>
          <w:instrText xml:space="preserve"> PAGEREF _Toc103200411 \h </w:instrText>
        </w:r>
        <w:r w:rsidR="0008336A">
          <w:rPr>
            <w:noProof/>
            <w:webHidden/>
          </w:rPr>
        </w:r>
        <w:r w:rsidR="0008336A">
          <w:rPr>
            <w:noProof/>
            <w:webHidden/>
          </w:rPr>
          <w:fldChar w:fldCharType="separate"/>
        </w:r>
        <w:r w:rsidR="00CE6429">
          <w:rPr>
            <w:noProof/>
            <w:webHidden/>
          </w:rPr>
          <w:t>21</w:t>
        </w:r>
        <w:r w:rsidR="0008336A">
          <w:rPr>
            <w:noProof/>
            <w:webHidden/>
          </w:rPr>
          <w:fldChar w:fldCharType="end"/>
        </w:r>
      </w:hyperlink>
    </w:p>
    <w:p w14:paraId="5E857238" w14:textId="77777777" w:rsidR="0008336A" w:rsidRDefault="0008336A" w:rsidP="00A2137E">
      <w:pPr>
        <w:pStyle w:val="Nidungvnbn"/>
        <w:spacing w:line="240" w:lineRule="auto"/>
        <w:rPr>
          <w:noProof/>
        </w:rPr>
      </w:pPr>
      <w:r>
        <w:fldChar w:fldCharType="end"/>
      </w:r>
      <w:r>
        <w:fldChar w:fldCharType="begin"/>
      </w:r>
      <w:r>
        <w:instrText xml:space="preserve"> TOC \h \z \c "Bảng 2.2.3" </w:instrText>
      </w:r>
      <w:r>
        <w:fldChar w:fldCharType="separate"/>
      </w:r>
    </w:p>
    <w:p w14:paraId="407BBF1C" w14:textId="60911B30" w:rsidR="0008336A"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200419" w:history="1">
        <w:r w:rsidR="0008336A" w:rsidRPr="006B1102">
          <w:rPr>
            <w:rStyle w:val="Hyperlink"/>
            <w:noProof/>
          </w:rPr>
          <w:t>Bảng 2.2.3 Một số mã trạng thái phổ biến 1</w:t>
        </w:r>
        <w:r w:rsidR="0008336A">
          <w:rPr>
            <w:noProof/>
            <w:webHidden/>
          </w:rPr>
          <w:tab/>
        </w:r>
        <w:r w:rsidR="0008336A">
          <w:rPr>
            <w:noProof/>
            <w:webHidden/>
          </w:rPr>
          <w:fldChar w:fldCharType="begin"/>
        </w:r>
        <w:r w:rsidR="0008336A">
          <w:rPr>
            <w:noProof/>
            <w:webHidden/>
          </w:rPr>
          <w:instrText xml:space="preserve"> PAGEREF _Toc103200419 \h </w:instrText>
        </w:r>
        <w:r w:rsidR="0008336A">
          <w:rPr>
            <w:noProof/>
            <w:webHidden/>
          </w:rPr>
        </w:r>
        <w:r w:rsidR="0008336A">
          <w:rPr>
            <w:noProof/>
            <w:webHidden/>
          </w:rPr>
          <w:fldChar w:fldCharType="separate"/>
        </w:r>
        <w:r w:rsidR="00CE6429">
          <w:rPr>
            <w:noProof/>
            <w:webHidden/>
          </w:rPr>
          <w:t>22</w:t>
        </w:r>
        <w:r w:rsidR="0008336A">
          <w:rPr>
            <w:noProof/>
            <w:webHidden/>
          </w:rPr>
          <w:fldChar w:fldCharType="end"/>
        </w:r>
      </w:hyperlink>
    </w:p>
    <w:p w14:paraId="6978F788" w14:textId="77777777" w:rsidR="0008336A" w:rsidRDefault="0008336A" w:rsidP="00A2137E">
      <w:pPr>
        <w:pStyle w:val="Nidungvnbn"/>
        <w:spacing w:line="240" w:lineRule="auto"/>
        <w:rPr>
          <w:noProof/>
        </w:rPr>
      </w:pPr>
      <w:r>
        <w:fldChar w:fldCharType="end"/>
      </w:r>
      <w:r>
        <w:fldChar w:fldCharType="begin"/>
      </w:r>
      <w:r>
        <w:instrText xml:space="preserve"> TOC \h \z \c "Bảng 2.2.4" </w:instrText>
      </w:r>
      <w:r>
        <w:fldChar w:fldCharType="separate"/>
      </w:r>
    </w:p>
    <w:p w14:paraId="60BCFD5D" w14:textId="078D518A" w:rsidR="0008336A"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200432" w:history="1">
        <w:r w:rsidR="0008336A" w:rsidRPr="00D134F2">
          <w:rPr>
            <w:rStyle w:val="Hyperlink"/>
            <w:noProof/>
          </w:rPr>
          <w:t>Bảng 2.2.4 Dữ liệu Headers Request 1</w:t>
        </w:r>
        <w:r w:rsidR="0008336A">
          <w:rPr>
            <w:noProof/>
            <w:webHidden/>
          </w:rPr>
          <w:tab/>
        </w:r>
        <w:r w:rsidR="0008336A">
          <w:rPr>
            <w:noProof/>
            <w:webHidden/>
          </w:rPr>
          <w:fldChar w:fldCharType="begin"/>
        </w:r>
        <w:r w:rsidR="0008336A">
          <w:rPr>
            <w:noProof/>
            <w:webHidden/>
          </w:rPr>
          <w:instrText xml:space="preserve"> PAGEREF _Toc103200432 \h </w:instrText>
        </w:r>
        <w:r w:rsidR="0008336A">
          <w:rPr>
            <w:noProof/>
            <w:webHidden/>
          </w:rPr>
        </w:r>
        <w:r w:rsidR="0008336A">
          <w:rPr>
            <w:noProof/>
            <w:webHidden/>
          </w:rPr>
          <w:fldChar w:fldCharType="separate"/>
        </w:r>
        <w:r w:rsidR="00CE6429">
          <w:rPr>
            <w:noProof/>
            <w:webHidden/>
          </w:rPr>
          <w:t>23</w:t>
        </w:r>
        <w:r w:rsidR="0008336A">
          <w:rPr>
            <w:noProof/>
            <w:webHidden/>
          </w:rPr>
          <w:fldChar w:fldCharType="end"/>
        </w:r>
      </w:hyperlink>
    </w:p>
    <w:p w14:paraId="2E2AD34F" w14:textId="77777777" w:rsidR="0008336A" w:rsidRDefault="0008336A" w:rsidP="00A2137E">
      <w:pPr>
        <w:pStyle w:val="Nidungvnbn"/>
        <w:spacing w:line="240" w:lineRule="auto"/>
        <w:rPr>
          <w:noProof/>
        </w:rPr>
      </w:pPr>
      <w:r>
        <w:fldChar w:fldCharType="end"/>
      </w:r>
      <w:r>
        <w:fldChar w:fldCharType="begin"/>
      </w:r>
      <w:r>
        <w:instrText xml:space="preserve"> TOC \h \z \c "Bảng 2.2.5" </w:instrText>
      </w:r>
      <w:r>
        <w:fldChar w:fldCharType="separate"/>
      </w:r>
    </w:p>
    <w:p w14:paraId="3BF948C7" w14:textId="1D889B8B" w:rsidR="0008336A" w:rsidRDefault="007F399A" w:rsidP="00A2137E">
      <w:pPr>
        <w:pStyle w:val="TableofFigures"/>
        <w:tabs>
          <w:tab w:val="right" w:leader="dot" w:pos="9383"/>
        </w:tabs>
        <w:spacing w:line="240" w:lineRule="auto"/>
        <w:rPr>
          <w:rFonts w:asciiTheme="minorHAnsi" w:eastAsiaTheme="minorEastAsia" w:hAnsiTheme="minorHAnsi" w:cstheme="minorBidi"/>
          <w:noProof/>
          <w:sz w:val="22"/>
          <w:szCs w:val="22"/>
        </w:rPr>
      </w:pPr>
      <w:hyperlink w:anchor="_Toc103200439" w:history="1">
        <w:r w:rsidR="0008336A" w:rsidRPr="00234B61">
          <w:rPr>
            <w:rStyle w:val="Hyperlink"/>
            <w:noProof/>
          </w:rPr>
          <w:t>Bảng 2.2.5 Data format của dữ liệu trả về 1</w:t>
        </w:r>
        <w:r w:rsidR="0008336A">
          <w:rPr>
            <w:noProof/>
            <w:webHidden/>
          </w:rPr>
          <w:tab/>
        </w:r>
        <w:r w:rsidR="0008336A">
          <w:rPr>
            <w:noProof/>
            <w:webHidden/>
          </w:rPr>
          <w:fldChar w:fldCharType="begin"/>
        </w:r>
        <w:r w:rsidR="0008336A">
          <w:rPr>
            <w:noProof/>
            <w:webHidden/>
          </w:rPr>
          <w:instrText xml:space="preserve"> PAGEREF _Toc103200439 \h </w:instrText>
        </w:r>
        <w:r w:rsidR="0008336A">
          <w:rPr>
            <w:noProof/>
            <w:webHidden/>
          </w:rPr>
        </w:r>
        <w:r w:rsidR="0008336A">
          <w:rPr>
            <w:noProof/>
            <w:webHidden/>
          </w:rPr>
          <w:fldChar w:fldCharType="separate"/>
        </w:r>
        <w:r w:rsidR="00CE6429">
          <w:rPr>
            <w:noProof/>
            <w:webHidden/>
          </w:rPr>
          <w:t>23</w:t>
        </w:r>
        <w:r w:rsidR="0008336A">
          <w:rPr>
            <w:noProof/>
            <w:webHidden/>
          </w:rPr>
          <w:fldChar w:fldCharType="end"/>
        </w:r>
      </w:hyperlink>
    </w:p>
    <w:p w14:paraId="3DC80D7A" w14:textId="401985B2" w:rsidR="005E75AF" w:rsidRDefault="0008336A" w:rsidP="00A2137E">
      <w:pPr>
        <w:pStyle w:val="Nidungvnbn"/>
        <w:spacing w:line="240" w:lineRule="auto"/>
        <w:ind w:firstLine="0"/>
        <w:rPr>
          <w:rFonts w:eastAsiaTheme="majorEastAsia"/>
        </w:rPr>
      </w:pPr>
      <w:r>
        <w:fldChar w:fldCharType="end"/>
      </w:r>
      <w:r w:rsidR="005E75AF">
        <w:br w:type="page"/>
      </w:r>
    </w:p>
    <w:p w14:paraId="68B56D1D" w14:textId="6A20E05A" w:rsidR="003E4BF5" w:rsidRPr="00FE627C" w:rsidRDefault="007E6AB9" w:rsidP="00FE627C">
      <w:pPr>
        <w:pStyle w:val="Heading1"/>
        <w:spacing w:line="360" w:lineRule="auto"/>
        <w:rPr>
          <w:rFonts w:ascii="Times New Roman" w:hAnsi="Times New Roman" w:cs="Times New Roman"/>
          <w:color w:val="auto"/>
          <w:sz w:val="32"/>
          <w:szCs w:val="32"/>
        </w:rPr>
      </w:pPr>
      <w:bookmarkStart w:id="9" w:name="_Toc103024693"/>
      <w:r w:rsidRPr="00D46FC6">
        <w:rPr>
          <w:rFonts w:ascii="Times New Roman" w:hAnsi="Times New Roman" w:cs="Times New Roman"/>
          <w:color w:val="auto"/>
          <w:sz w:val="32"/>
          <w:szCs w:val="32"/>
        </w:rPr>
        <w:lastRenderedPageBreak/>
        <w:t>DANH MỤC KÍ HIỆU VÀ CHỮ VIẾT TẮT</w:t>
      </w:r>
      <w:bookmarkEnd w:id="9"/>
    </w:p>
    <w:p w14:paraId="4D8F3332" w14:textId="33401FB5" w:rsidR="00A2137E" w:rsidRDefault="00A2137E" w:rsidP="00FE627C">
      <w:pPr>
        <w:pStyle w:val="Nidungvnbn"/>
      </w:pPr>
      <w:r w:rsidRPr="009B12E3">
        <w:t>CCNA</w:t>
      </w:r>
      <w:r>
        <w:t>: Cisco Certification Network Assosiation</w:t>
      </w:r>
    </w:p>
    <w:p w14:paraId="3E0D316E" w14:textId="5872F2E3" w:rsidR="00A2137E" w:rsidRDefault="00A2137E" w:rsidP="00A2137E">
      <w:pPr>
        <w:pStyle w:val="Nidungvnbn"/>
      </w:pPr>
      <w:r>
        <w:t>CCNP: Cisco Certification Network Professional</w:t>
      </w:r>
    </w:p>
    <w:p w14:paraId="4CDCDB2F" w14:textId="10E2B74C" w:rsidR="00A2137E" w:rsidRDefault="00A2137E" w:rsidP="00A2137E">
      <w:pPr>
        <w:pStyle w:val="Nidungvnbn"/>
      </w:pPr>
      <w:r>
        <w:t>CCIE: Cisco Certification Internet Expert</w:t>
      </w:r>
    </w:p>
    <w:p w14:paraId="649E8C77" w14:textId="20DBC99B" w:rsidR="002E2EE7" w:rsidRDefault="002E2EE7" w:rsidP="00A2137E">
      <w:pPr>
        <w:pStyle w:val="Nidungvnbn"/>
      </w:pPr>
      <w:r>
        <w:t>API: Application Programing Interfaces</w:t>
      </w:r>
    </w:p>
    <w:p w14:paraId="7550D4DE" w14:textId="553E2E9D" w:rsidR="007B7FF5" w:rsidRPr="002E29AB" w:rsidRDefault="003E4BF5" w:rsidP="00FE627C">
      <w:pPr>
        <w:pStyle w:val="Nidungvnbn"/>
      </w:pPr>
      <w:r>
        <w:t>SDN : Software –Define</w:t>
      </w:r>
      <w:r w:rsidR="003325F8">
        <w:t>d</w:t>
      </w:r>
      <w:r>
        <w:t xml:space="preserve"> Networking</w:t>
      </w:r>
      <w:r w:rsidR="007B7FF5">
        <w:fldChar w:fldCharType="begin"/>
      </w:r>
      <w:r w:rsidR="007B7FF5">
        <w:instrText xml:space="preserve"> TOC \h \z \c "Bảng" </w:instrText>
      </w:r>
      <w:r w:rsidR="007B7FF5">
        <w:fldChar w:fldCharType="separate"/>
      </w:r>
    </w:p>
    <w:p w14:paraId="39034302" w14:textId="710FC9F0" w:rsidR="007B1A23" w:rsidRDefault="007B7FF5" w:rsidP="00FE627C">
      <w:pPr>
        <w:spacing w:after="200" w:line="360" w:lineRule="auto"/>
        <w:rPr>
          <w:sz w:val="26"/>
          <w:szCs w:val="26"/>
        </w:rPr>
      </w:pPr>
      <w:r>
        <w:rPr>
          <w:sz w:val="26"/>
          <w:szCs w:val="26"/>
        </w:rPr>
        <w:fldChar w:fldCharType="end"/>
      </w:r>
    </w:p>
    <w:p w14:paraId="47DCB251" w14:textId="77777777" w:rsidR="002E29AB" w:rsidRDefault="002E29AB">
      <w:pPr>
        <w:spacing w:after="200" w:line="276" w:lineRule="auto"/>
        <w:rPr>
          <w:b/>
          <w:sz w:val="32"/>
          <w:szCs w:val="32"/>
        </w:rPr>
      </w:pPr>
      <w:bookmarkStart w:id="10" w:name="_Toc387692910"/>
      <w:r>
        <w:br w:type="page"/>
      </w:r>
    </w:p>
    <w:p w14:paraId="479C9A4F" w14:textId="5E50410F" w:rsidR="00D811BE" w:rsidRDefault="007B1A23" w:rsidP="00440483">
      <w:pPr>
        <w:pStyle w:val="Chng"/>
        <w:outlineLvl w:val="0"/>
      </w:pPr>
      <w:bookmarkStart w:id="11" w:name="_Toc103024694"/>
      <w:r w:rsidRPr="00880D36">
        <w:lastRenderedPageBreak/>
        <w:t>C</w:t>
      </w:r>
      <w:r w:rsidR="00CD13EC" w:rsidRPr="00880D36">
        <w:t>HƯƠNG 1</w:t>
      </w:r>
      <w:r w:rsidR="0064189C">
        <w:t xml:space="preserve"> – </w:t>
      </w:r>
      <w:bookmarkEnd w:id="10"/>
      <w:r w:rsidR="00A42391">
        <w:t>MỞ ĐẦU</w:t>
      </w:r>
      <w:bookmarkEnd w:id="11"/>
    </w:p>
    <w:p w14:paraId="1B19BB86" w14:textId="3BCC90B2" w:rsidR="00713FF3" w:rsidRDefault="00713FF3" w:rsidP="00440483">
      <w:pPr>
        <w:pStyle w:val="Tiumccp1"/>
        <w:numPr>
          <w:ilvl w:val="1"/>
          <w:numId w:val="13"/>
        </w:numPr>
        <w:outlineLvl w:val="1"/>
      </w:pPr>
      <w:bookmarkStart w:id="12" w:name="_Toc103024695"/>
      <w:r>
        <w:t xml:space="preserve">Giới thiệu tổng </w:t>
      </w:r>
      <w:r w:rsidR="00A42391">
        <w:t>quan về doanh nghiệp</w:t>
      </w:r>
      <w:bookmarkEnd w:id="12"/>
    </w:p>
    <w:p w14:paraId="5D797461" w14:textId="65466A59" w:rsidR="00713FF3" w:rsidRDefault="009B12E3" w:rsidP="009B12E3">
      <w:pPr>
        <w:pStyle w:val="Nidungvnbn"/>
      </w:pPr>
      <w:r w:rsidRPr="009B12E3">
        <w:t xml:space="preserve">VnPro </w:t>
      </w:r>
      <w:r>
        <w:t xml:space="preserve">được </w:t>
      </w:r>
      <w:r w:rsidRPr="009B12E3">
        <w:t xml:space="preserve">thành lập </w:t>
      </w:r>
      <w:r>
        <w:t xml:space="preserve">vào tháng 3 năm </w:t>
      </w:r>
      <w:r w:rsidRPr="009B12E3">
        <w:t>2003</w:t>
      </w:r>
      <w:r>
        <w:t xml:space="preserve">. VnPro Trung Tâm Đào Tạo Chuyên Gia Quản Trị Mạng. </w:t>
      </w:r>
      <w:r w:rsidRPr="009B12E3">
        <w:t>Với hơn 19 năm kinh nghiệm trong việc đào tạo và cung cấp nguồn nhân lực chất lượng cao trong lĩnh vực mạng.</w:t>
      </w:r>
      <w:r>
        <w:t xml:space="preserve"> </w:t>
      </w:r>
      <w:r w:rsidRPr="009B12E3">
        <w:t>Chuyên tư vấn, thiết kế khóa học cho mọi đối tượng từ Sinh viên đến Doanh nghiệp.</w:t>
      </w:r>
      <w:r>
        <w:t xml:space="preserve"> </w:t>
      </w:r>
      <w:r w:rsidRPr="009B12E3">
        <w:t>Đào tạo được hơn 30.000 học viên ở mọi cấp độ. Là trung tâm đào tạo tất cả các chứng chỉ Cisco (CCNA – CCNP – CCIE).</w:t>
      </w:r>
    </w:p>
    <w:p w14:paraId="596ABEC2" w14:textId="3437128F" w:rsidR="009B12E3" w:rsidRDefault="009B12E3" w:rsidP="009B12E3">
      <w:pPr>
        <w:pStyle w:val="Nidungvnbn"/>
        <w:jc w:val="center"/>
      </w:pPr>
      <w:r w:rsidRPr="009B12E3">
        <w:rPr>
          <w:noProof/>
        </w:rPr>
        <w:drawing>
          <wp:inline distT="0" distB="0" distL="0" distR="0" wp14:anchorId="180BD9F7" wp14:editId="513B24AD">
            <wp:extent cx="4356378" cy="2821305"/>
            <wp:effectExtent l="0" t="0" r="6350" b="0"/>
            <wp:docPr id="2053" name="Picture 5" descr="C:\Users\Quyen\Desktop\mo-hinh-thap-cisco-chung-minh-tam-quan-trong-cua-khoa-hoc-cc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Quyen\Desktop\mo-hinh-thap-cisco-chung-minh-tam-quan-trong-cua-khoa-hoc-ccn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5690" cy="2827335"/>
                    </a:xfrm>
                    <a:prstGeom prst="rect">
                      <a:avLst/>
                    </a:prstGeom>
                    <a:noFill/>
                    <a:extLst/>
                  </pic:spPr>
                </pic:pic>
              </a:graphicData>
            </a:graphic>
          </wp:inline>
        </w:drawing>
      </w:r>
    </w:p>
    <w:p w14:paraId="3FCFD828" w14:textId="1622AB2B" w:rsidR="003325F8" w:rsidRDefault="003325F8" w:rsidP="003325F8">
      <w:pPr>
        <w:pStyle w:val="Caption"/>
      </w:pPr>
      <w:bookmarkStart w:id="13" w:name="_Toc102899966"/>
      <w:bookmarkStart w:id="14" w:name="_Toc103025101"/>
      <w:r>
        <w:t xml:space="preserve">Hình 1.1.1 Lộ trình đào tạo </w:t>
      </w:r>
      <w:r w:rsidR="007F399A">
        <w:fldChar w:fldCharType="begin"/>
      </w:r>
      <w:r w:rsidR="007F399A">
        <w:instrText xml:space="preserve"> SEQ Hình_1.1.1 \* ARABIC </w:instrText>
      </w:r>
      <w:r w:rsidR="007F399A">
        <w:fldChar w:fldCharType="separate"/>
      </w:r>
      <w:r w:rsidR="00CE6429">
        <w:rPr>
          <w:noProof/>
        </w:rPr>
        <w:t>1</w:t>
      </w:r>
      <w:bookmarkEnd w:id="13"/>
      <w:bookmarkEnd w:id="14"/>
      <w:r w:rsidR="007F399A">
        <w:rPr>
          <w:noProof/>
        </w:rPr>
        <w:fldChar w:fldCharType="end"/>
      </w:r>
    </w:p>
    <w:p w14:paraId="567722BA" w14:textId="74A1BF58" w:rsidR="009B12E3" w:rsidRDefault="009B12E3" w:rsidP="009B12E3">
      <w:pPr>
        <w:pStyle w:val="Nidungvnbn"/>
      </w:pPr>
      <w:r w:rsidRPr="009B12E3">
        <w:t>Hàng trăm thiết bị chính hãng hoạt động mỗi ngày phục vụ cho công việc nghiên cứu và giảng dạy tại VnPro.</w:t>
      </w:r>
    </w:p>
    <w:p w14:paraId="7C368F59" w14:textId="018C78F2" w:rsidR="009B12E3" w:rsidRDefault="009B12E3" w:rsidP="009B12E3">
      <w:pPr>
        <w:pStyle w:val="Nidungvnbn"/>
        <w:jc w:val="center"/>
      </w:pPr>
      <w:r>
        <w:rPr>
          <w:noProof/>
        </w:rPr>
        <w:lastRenderedPageBreak/>
        <w:drawing>
          <wp:inline distT="0" distB="0" distL="0" distR="0" wp14:anchorId="38957631" wp14:editId="74C13F07">
            <wp:extent cx="4271702" cy="3208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8927" cy="3214082"/>
                    </a:xfrm>
                    <a:prstGeom prst="rect">
                      <a:avLst/>
                    </a:prstGeom>
                    <a:noFill/>
                  </pic:spPr>
                </pic:pic>
              </a:graphicData>
            </a:graphic>
          </wp:inline>
        </w:drawing>
      </w:r>
    </w:p>
    <w:p w14:paraId="050892FE" w14:textId="14ECE9EB" w:rsidR="003B0B06" w:rsidRDefault="003B0B06" w:rsidP="003B0B06">
      <w:pPr>
        <w:pStyle w:val="Caption"/>
      </w:pPr>
      <w:bookmarkStart w:id="15" w:name="_Toc102899974"/>
      <w:bookmarkStart w:id="16" w:name="_Toc103025116"/>
      <w:r>
        <w:t>Hình 1.1.2</w:t>
      </w:r>
      <w:r w:rsidR="00901951">
        <w:t xml:space="preserve"> Thiết bị tại VnPro</w:t>
      </w:r>
      <w:r>
        <w:t xml:space="preserve"> </w:t>
      </w:r>
      <w:r w:rsidR="007F399A">
        <w:fldChar w:fldCharType="begin"/>
      </w:r>
      <w:r w:rsidR="007F399A">
        <w:instrText xml:space="preserve"> SEQ Hình_1.1.2 \* ARABIC </w:instrText>
      </w:r>
      <w:r w:rsidR="007F399A">
        <w:fldChar w:fldCharType="separate"/>
      </w:r>
      <w:r w:rsidR="00CE6429">
        <w:rPr>
          <w:noProof/>
        </w:rPr>
        <w:t>1</w:t>
      </w:r>
      <w:bookmarkEnd w:id="15"/>
      <w:bookmarkEnd w:id="16"/>
      <w:r w:rsidR="007F399A">
        <w:rPr>
          <w:noProof/>
        </w:rPr>
        <w:fldChar w:fldCharType="end"/>
      </w:r>
    </w:p>
    <w:p w14:paraId="18D34A3B" w14:textId="7BED1335" w:rsidR="009B12E3" w:rsidRDefault="009B12E3" w:rsidP="009B12E3">
      <w:pPr>
        <w:pStyle w:val="Nidungvnbn"/>
      </w:pPr>
      <w:r w:rsidRPr="009B12E3">
        <w:t>Giám đốc trung tâm người sáng lập ra VnPro là ông Đặng Quang Minh, một trong các CCSI và CCIE đầu tiên của Việt Nam với hoài bão chia sẽ, truyền đạt những kiến thức và kinh nghiệm của mình cho cộng đồng IT Việt Nam</w:t>
      </w:r>
      <w:r>
        <w:t>.</w:t>
      </w:r>
    </w:p>
    <w:p w14:paraId="0901FF90" w14:textId="7FAF2D79" w:rsidR="009B12E3" w:rsidRDefault="009B12E3" w:rsidP="009B12E3">
      <w:pPr>
        <w:pStyle w:val="Nidungvnbn"/>
      </w:pPr>
      <w:r w:rsidRPr="009B12E3">
        <w:t>Lĩnh vực hoạt động</w:t>
      </w:r>
      <w:r>
        <w:t xml:space="preserve"> của VnPro</w:t>
      </w:r>
      <w:r w:rsidR="00F46C6B">
        <w:t>:</w:t>
      </w:r>
    </w:p>
    <w:p w14:paraId="261F6384" w14:textId="77777777" w:rsidR="009B12E3" w:rsidRDefault="009B12E3" w:rsidP="009B12E3">
      <w:pPr>
        <w:pStyle w:val="Nidungvnbn"/>
        <w:numPr>
          <w:ilvl w:val="0"/>
          <w:numId w:val="14"/>
        </w:numPr>
      </w:pPr>
      <w:r w:rsidRPr="009B12E3">
        <w:t>Chuyên đào tạo quản tri</w:t>
      </w:r>
      <w:r>
        <w:t xml:space="preserve">̣ mạng và hạ tầng Internet. </w:t>
      </w:r>
    </w:p>
    <w:p w14:paraId="42CA1F1F" w14:textId="038BD2B7" w:rsidR="009B12E3" w:rsidRPr="009B12E3" w:rsidRDefault="009B12E3" w:rsidP="009B12E3">
      <w:pPr>
        <w:pStyle w:val="Nidungvnbn"/>
        <w:numPr>
          <w:ilvl w:val="0"/>
          <w:numId w:val="14"/>
        </w:numPr>
      </w:pPr>
      <w:r w:rsidRPr="009B12E3">
        <w:t>Phát hành sách chuyên môn.</w:t>
      </w:r>
    </w:p>
    <w:p w14:paraId="5F18BB48" w14:textId="77777777" w:rsidR="009B12E3" w:rsidRPr="009B12E3" w:rsidRDefault="009B12E3" w:rsidP="009B12E3">
      <w:pPr>
        <w:pStyle w:val="Nidungvnbn"/>
        <w:numPr>
          <w:ilvl w:val="0"/>
          <w:numId w:val="14"/>
        </w:numPr>
      </w:pPr>
      <w:r w:rsidRPr="009B12E3">
        <w:t>Tư vấn và tuyển dụng nhân sự IT.</w:t>
      </w:r>
    </w:p>
    <w:p w14:paraId="5106D589" w14:textId="491E8D4E" w:rsidR="009B12E3" w:rsidRDefault="009B12E3" w:rsidP="009B12E3">
      <w:pPr>
        <w:pStyle w:val="Nidungvnbn"/>
        <w:numPr>
          <w:ilvl w:val="0"/>
          <w:numId w:val="14"/>
        </w:numPr>
      </w:pPr>
      <w:r w:rsidRPr="009B12E3">
        <w:t>Tư vấn và thiết kế hỗ trợ kỹ thuật hệ thống mạng</w:t>
      </w:r>
    </w:p>
    <w:p w14:paraId="0A4F3AEA" w14:textId="7876C62B" w:rsidR="00EE0429" w:rsidRPr="00F46C6B" w:rsidRDefault="00F46C6B" w:rsidP="00EE0429">
      <w:pPr>
        <w:pStyle w:val="Nidungvnbn"/>
      </w:pPr>
      <w:r w:rsidRPr="00F46C6B">
        <w:t>VnPro thường xuyên tổ chức các chương trình kết nối doanh nghiệp, kết nối nhà tuyển dụng, chuyển tiếp hồ s</w:t>
      </w:r>
      <w:r>
        <w:t xml:space="preserve">ơ trực tiếp cho nhà tuyển dụng. </w:t>
      </w:r>
      <w:r w:rsidRPr="00F46C6B">
        <w:t>Tư vấn và hỗ trợ nguồn nhân lực chất lượng cao cho do</w:t>
      </w:r>
      <w:r>
        <w:t xml:space="preserve">anh nghiệp trong và ngoài nước. </w:t>
      </w:r>
      <w:r w:rsidRPr="00F46C6B">
        <w:t>Các chương trình kết nối đều được VnPro tài trợ và thực hiện suốt quá trình hoạt động.</w:t>
      </w:r>
    </w:p>
    <w:p w14:paraId="0022D08D" w14:textId="78675AE0" w:rsidR="006D50DE" w:rsidRDefault="006D50DE" w:rsidP="00440483">
      <w:pPr>
        <w:pStyle w:val="Tiumccp1"/>
        <w:numPr>
          <w:ilvl w:val="1"/>
          <w:numId w:val="13"/>
        </w:numPr>
        <w:outlineLvl w:val="1"/>
      </w:pPr>
      <w:bookmarkStart w:id="17" w:name="_Toc103024696"/>
      <w:r>
        <w:t>Lý do chọn đề tài</w:t>
      </w:r>
      <w:bookmarkEnd w:id="17"/>
    </w:p>
    <w:p w14:paraId="54C6EB0B" w14:textId="77777777" w:rsidR="002E29AB" w:rsidRDefault="002E29AB" w:rsidP="002E29AB">
      <w:pPr>
        <w:pStyle w:val="Nidungvnbn"/>
      </w:pPr>
      <w:r>
        <w:t xml:space="preserve">Khi kỷ nguyên mới của khả năng lập trình mạng, tự động hóa và SDN đã đến, các kỹ sư mạng phải học cách viết code đã trở nên cần thiết. Mã hóa cho phép phát triển các </w:t>
      </w:r>
      <w:r>
        <w:lastRenderedPageBreak/>
        <w:t>công cụ phần mềm. Kết quả là, các kỹ sư mạng có thể tự động hóa các nhiệm vụ mạng phức tạp.</w:t>
      </w:r>
    </w:p>
    <w:p w14:paraId="30164A79" w14:textId="6808F32B" w:rsidR="009B12E3" w:rsidRDefault="002E29AB" w:rsidP="002E29AB">
      <w:pPr>
        <w:pStyle w:val="Nidungvnbn"/>
      </w:pPr>
      <w:r>
        <w:t>Giao tiếp giữa các công cụ phần mềm và nền tảng mạng xảy ra do các nhà sản xuất đã kích hoạt các giao diện lập trình ứng dụng hoặc API tốt hơn. Trong số các nền tảng mạng, API REST là một trong những nền tảng phổ biến nhất. Vì lý do này, điều quan trọng là phải biết cơ sở lý thuyết và thực tiễn của API này.</w:t>
      </w:r>
    </w:p>
    <w:p w14:paraId="3A6597C8" w14:textId="7F7AC3A9" w:rsidR="002E29AB" w:rsidRPr="00EE0CBB" w:rsidRDefault="002E29AB" w:rsidP="002E29AB">
      <w:pPr>
        <w:pStyle w:val="Nidungvnbn"/>
      </w:pPr>
      <w:r>
        <w:t>VnPro là một trung tâm chuyên đào tạo kỹ sư mạng</w:t>
      </w:r>
      <w:r w:rsidR="001C4855">
        <w:t xml:space="preserve"> luôn thích ứng tốt với sự thay đổi, tiến hóa của công nghệ trong lĩnh vực network</w:t>
      </w:r>
      <w:r>
        <w:t xml:space="preserve"> nên khi thực tập ở đây được hỗ trợ rất nhiều tài nguyên để học tập và nghiên cứu và APIC-EM là một trong những network controller kinh điển cho việc sử dụng và tương tác API cho người mới sử dụng cũng như là một trong những nền tảng quan trọng trong việc </w:t>
      </w:r>
      <w:r w:rsidR="001C4855">
        <w:t>tương tác và làm việc với API.</w:t>
      </w:r>
    </w:p>
    <w:p w14:paraId="025BC007" w14:textId="3334E152" w:rsidR="00814EA1" w:rsidRDefault="006D50DE" w:rsidP="00440483">
      <w:pPr>
        <w:pStyle w:val="Tiumccp1"/>
        <w:numPr>
          <w:ilvl w:val="1"/>
          <w:numId w:val="13"/>
        </w:numPr>
        <w:outlineLvl w:val="1"/>
      </w:pPr>
      <w:bookmarkStart w:id="18" w:name="_Toc103024697"/>
      <w:r>
        <w:t>M</w:t>
      </w:r>
      <w:r w:rsidR="000E2F3C">
        <w:t>ục tiêu</w:t>
      </w:r>
      <w:r w:rsidR="00D811BE" w:rsidRPr="00D811BE">
        <w:t xml:space="preserve"> đề tài</w:t>
      </w:r>
      <w:bookmarkEnd w:id="18"/>
    </w:p>
    <w:p w14:paraId="64BDBA70" w14:textId="0155658E" w:rsidR="007039AA" w:rsidRDefault="00555C5B" w:rsidP="00555C5B">
      <w:pPr>
        <w:pStyle w:val="Nidungvnbn"/>
        <w:rPr>
          <w:sz w:val="32"/>
          <w:szCs w:val="32"/>
        </w:rPr>
      </w:pPr>
      <w:r>
        <w:t>Khai thác API docummention của Network Controller APIC-EM được VnPro dựng để tạo Ticket xác thực và GET các thông tin về vị trí, số seri, thông tin cấu hình, interfaces, ….của các con thiết bị có trong APIC-EM. Đây là một trong những kiến thức quan trọng để làm quen và thực hành tương tác với API khi thực tập tại trung tâm được giới thiệu và API là xu hướng của công nghệ mạng trong tương lai.</w:t>
      </w:r>
      <w:r w:rsidR="007039AA">
        <w:br w:type="page"/>
      </w:r>
    </w:p>
    <w:p w14:paraId="152D6FB7" w14:textId="057B42C9" w:rsidR="00FF3E77" w:rsidRDefault="00FF3E77" w:rsidP="00440483">
      <w:pPr>
        <w:pStyle w:val="Chng"/>
        <w:ind w:left="14" w:hanging="14"/>
        <w:outlineLvl w:val="0"/>
      </w:pPr>
      <w:bookmarkStart w:id="19" w:name="_Toc103024698"/>
      <w:r w:rsidRPr="00880D36">
        <w:lastRenderedPageBreak/>
        <w:t>C</w:t>
      </w:r>
      <w:r>
        <w:t>HƯƠNG 2 – TỔNG QUAN ĐỀ TÀI</w:t>
      </w:r>
      <w:bookmarkEnd w:id="19"/>
    </w:p>
    <w:p w14:paraId="707F010D" w14:textId="75A02805" w:rsidR="001934B2" w:rsidRDefault="00387812" w:rsidP="00440483">
      <w:pPr>
        <w:pStyle w:val="Tiumccp1"/>
        <w:numPr>
          <w:ilvl w:val="1"/>
          <w:numId w:val="19"/>
        </w:numPr>
        <w:outlineLvl w:val="1"/>
      </w:pPr>
      <w:bookmarkStart w:id="20" w:name="_Toc103024699"/>
      <w:r>
        <w:t xml:space="preserve"> </w:t>
      </w:r>
      <w:r w:rsidR="009D065A">
        <w:t>Tìm hiểu về API</w:t>
      </w:r>
      <w:bookmarkEnd w:id="20"/>
    </w:p>
    <w:p w14:paraId="2DF26013" w14:textId="23358A00" w:rsidR="009D065A" w:rsidRDefault="00387812" w:rsidP="00440483">
      <w:pPr>
        <w:pStyle w:val="Tiumccp1"/>
        <w:numPr>
          <w:ilvl w:val="2"/>
          <w:numId w:val="19"/>
        </w:numPr>
        <w:tabs>
          <w:tab w:val="clear" w:pos="6379"/>
          <w:tab w:val="center" w:pos="851"/>
        </w:tabs>
        <w:ind w:left="567" w:hanging="567"/>
        <w:outlineLvl w:val="2"/>
      </w:pPr>
      <w:bookmarkStart w:id="21" w:name="_Toc103024700"/>
      <w:r>
        <w:t xml:space="preserve"> </w:t>
      </w:r>
      <w:r w:rsidR="009D065A">
        <w:t>Khái niệm API</w:t>
      </w:r>
      <w:bookmarkEnd w:id="21"/>
    </w:p>
    <w:p w14:paraId="057915B6" w14:textId="77777777" w:rsidR="00360ED2" w:rsidRDefault="00360ED2" w:rsidP="00360ED2">
      <w:pPr>
        <w:pStyle w:val="Nidungvnbn"/>
      </w:pPr>
      <w:r w:rsidRPr="00360ED2">
        <w:t xml:space="preserve">API viết tắt của Application Programming Interface. </w:t>
      </w:r>
    </w:p>
    <w:p w14:paraId="7662E8D9" w14:textId="77777777" w:rsidR="00360ED2" w:rsidRDefault="00360ED2" w:rsidP="00360ED2">
      <w:pPr>
        <w:pStyle w:val="Nidungvnbn"/>
      </w:pPr>
      <w:r w:rsidRPr="00360ED2">
        <w:t xml:space="preserve">API là một phần mềm cho phép truy câp dữ liệu hoặc dịch vụ giữa các ứng dụng khác nhau. Đó là một tập hợp các quy tắc mô tả cách thức một ứng dụng tương tác với một ứng dụng khác và các hướng dẫn để cho phép tương tác này xảy ra. </w:t>
      </w:r>
    </w:p>
    <w:p w14:paraId="35E1B3F2" w14:textId="77777777" w:rsidR="00360ED2" w:rsidRDefault="00360ED2" w:rsidP="00360ED2">
      <w:pPr>
        <w:pStyle w:val="Nidungvnbn"/>
      </w:pPr>
      <w:r w:rsidRPr="00360ED2">
        <w:t xml:space="preserve">Người sử dụng gửi yêu cầu truy cập API request đến máy chủ để yêu cầu thông tin và nhận được trả lời API response từ server cùng với thông tin được yêu cầu. </w:t>
      </w:r>
    </w:p>
    <w:p w14:paraId="0FF18F5E" w14:textId="5D3386BA" w:rsidR="00E34E22" w:rsidRDefault="00403E88" w:rsidP="00E34E22">
      <w:pPr>
        <w:pStyle w:val="Nidungvnbn"/>
        <w:ind w:firstLine="0"/>
        <w:jc w:val="center"/>
      </w:pPr>
      <w:r w:rsidRPr="00403E88">
        <w:t>API xác định loại dữ liệu, dịch vụ và chức năng mà ứng dụng hiển thị cho các bên thứ ba.</w:t>
      </w:r>
      <w:r>
        <w:rPr>
          <w:noProof/>
        </w:rPr>
        <w:drawing>
          <wp:inline distT="0" distB="0" distL="0" distR="0" wp14:anchorId="393983DE" wp14:editId="26D7B811">
            <wp:extent cx="4999355" cy="1962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9355" cy="1962785"/>
                    </a:xfrm>
                    <a:prstGeom prst="rect">
                      <a:avLst/>
                    </a:prstGeom>
                    <a:noFill/>
                  </pic:spPr>
                </pic:pic>
              </a:graphicData>
            </a:graphic>
          </wp:inline>
        </w:drawing>
      </w:r>
    </w:p>
    <w:p w14:paraId="1CC47CB1" w14:textId="4B178EC4" w:rsidR="0091563F" w:rsidRDefault="00AE295E" w:rsidP="00AE295E">
      <w:pPr>
        <w:pStyle w:val="Caption"/>
      </w:pPr>
      <w:bookmarkStart w:id="22" w:name="_Toc102900941"/>
      <w:bookmarkStart w:id="23" w:name="_Toc103025154"/>
      <w:r>
        <w:t xml:space="preserve">Hình 2.1.1 Minh họa API </w:t>
      </w:r>
      <w:r w:rsidR="007F399A">
        <w:fldChar w:fldCharType="begin"/>
      </w:r>
      <w:r w:rsidR="007F399A">
        <w:instrText xml:space="preserve"> SEQ Hì</w:instrText>
      </w:r>
      <w:r w:rsidR="007F399A">
        <w:instrText xml:space="preserve">nh_2.1.1 \* ARABIC </w:instrText>
      </w:r>
      <w:r w:rsidR="007F399A">
        <w:fldChar w:fldCharType="separate"/>
      </w:r>
      <w:r w:rsidR="00CE6429">
        <w:rPr>
          <w:noProof/>
        </w:rPr>
        <w:t>1</w:t>
      </w:r>
      <w:bookmarkEnd w:id="22"/>
      <w:bookmarkEnd w:id="23"/>
      <w:r w:rsidR="007F399A">
        <w:rPr>
          <w:noProof/>
        </w:rPr>
        <w:fldChar w:fldCharType="end"/>
      </w:r>
    </w:p>
    <w:p w14:paraId="690A1F72" w14:textId="20AE1CFE" w:rsidR="00403E88" w:rsidRDefault="00403E88" w:rsidP="00403E88">
      <w:pPr>
        <w:pStyle w:val="Nidungvnbn"/>
      </w:pPr>
      <w:r>
        <w:t xml:space="preserve">Các trường hợp sử dụng API: </w:t>
      </w:r>
    </w:p>
    <w:p w14:paraId="529AF07F" w14:textId="2BD77647" w:rsidR="00403E88" w:rsidRDefault="00403E88" w:rsidP="00A82802">
      <w:pPr>
        <w:pStyle w:val="Nidungvnbn"/>
        <w:numPr>
          <w:ilvl w:val="0"/>
          <w:numId w:val="22"/>
        </w:numPr>
      </w:pPr>
      <w:r w:rsidRPr="00403E88">
        <w:t>Các tác vụ tự động hóa - Xây dựng một tập lệnh thực hiện các tác vụ thủ công một cách tự động và theo chương trình.</w:t>
      </w:r>
    </w:p>
    <w:p w14:paraId="03E158B7" w14:textId="598CAA71" w:rsidR="00403E88" w:rsidRDefault="00403E88" w:rsidP="00A82802">
      <w:pPr>
        <w:pStyle w:val="Nidungvnbn"/>
        <w:numPr>
          <w:ilvl w:val="0"/>
          <w:numId w:val="22"/>
        </w:numPr>
      </w:pPr>
      <w:r w:rsidRPr="00403E88">
        <w:t>Tích hợp dữ liệu - Một ứng dụng có thể tiêu thụ hoặc phản ứng với dữ liệu được cung cấp bởi một ứng dụng khác.</w:t>
      </w:r>
    </w:p>
    <w:p w14:paraId="3ED4E289" w14:textId="69D2D11A" w:rsidR="00A82802" w:rsidRPr="00A82802" w:rsidRDefault="00403E88" w:rsidP="00A82802">
      <w:pPr>
        <w:pStyle w:val="Nidungvnbn"/>
        <w:numPr>
          <w:ilvl w:val="0"/>
          <w:numId w:val="22"/>
        </w:numPr>
      </w:pPr>
      <w:r>
        <w:t>Thực hiện chức măng</w:t>
      </w:r>
      <w:r w:rsidRPr="00403E88">
        <w:t xml:space="preserve"> - Một ứng dụng có thể tích hợp chức năng của ứng dụng khác vào sản phẩm của nó.</w:t>
      </w:r>
    </w:p>
    <w:p w14:paraId="709DABF0" w14:textId="10FE31CA" w:rsidR="00360ED2" w:rsidRDefault="00F470B3" w:rsidP="00440483">
      <w:pPr>
        <w:pStyle w:val="Tiumccp1"/>
        <w:numPr>
          <w:ilvl w:val="2"/>
          <w:numId w:val="19"/>
        </w:numPr>
        <w:tabs>
          <w:tab w:val="clear" w:pos="6379"/>
          <w:tab w:val="center" w:pos="851"/>
        </w:tabs>
        <w:ind w:left="567" w:hanging="567"/>
        <w:outlineLvl w:val="2"/>
      </w:pPr>
      <w:r>
        <w:t xml:space="preserve"> </w:t>
      </w:r>
      <w:bookmarkStart w:id="24" w:name="_Toc103024701"/>
      <w:r w:rsidR="00360ED2" w:rsidRPr="00360ED2">
        <w:t>Ví dụ</w:t>
      </w:r>
      <w:r w:rsidR="00360ED2">
        <w:t xml:space="preserve"> về API</w:t>
      </w:r>
      <w:bookmarkEnd w:id="24"/>
    </w:p>
    <w:p w14:paraId="200FF78B" w14:textId="77777777" w:rsidR="00360ED2" w:rsidRDefault="00360ED2" w:rsidP="00360ED2">
      <w:pPr>
        <w:pStyle w:val="Nidungvnbn"/>
      </w:pPr>
      <w:r>
        <w:lastRenderedPageBreak/>
        <w:t xml:space="preserve">Khi </w:t>
      </w:r>
      <w:r w:rsidRPr="00360ED2">
        <w:t xml:space="preserve">sử dụng một ứng dụng </w:t>
      </w:r>
      <w:r>
        <w:t>trên điện thoại di động</w:t>
      </w:r>
      <w:r w:rsidRPr="00360ED2">
        <w:t>, ứng dụng đó sẽ kết nối với Internet và gửi dữ liệu đến máy chủ. Sau đó, máy chủ lấy dữ liệu đó, diễn giải nó, thực hiện các hành động cần thiết v</w:t>
      </w:r>
      <w:r>
        <w:t>à gửi lại cho điện thoại</w:t>
      </w:r>
      <w:r w:rsidRPr="00360ED2">
        <w:t xml:space="preserve">. </w:t>
      </w:r>
    </w:p>
    <w:p w14:paraId="6512AB2F" w14:textId="1F250C6B" w:rsidR="00360ED2" w:rsidRDefault="00360ED2" w:rsidP="00360ED2">
      <w:pPr>
        <w:pStyle w:val="Nidungvnbn"/>
      </w:pPr>
      <w:r w:rsidRPr="00360ED2">
        <w:t>Sau đó, ứng dụng sẽ diễn giải dữ liệu đó và trình bày cho bạn thông tin bạn muốn theo cách có t</w:t>
      </w:r>
      <w:r w:rsidR="008C6C45">
        <w:t xml:space="preserve">hể đọc được </w:t>
      </w:r>
      <w:r w:rsidRPr="00360ED2">
        <w:t>tất cả điều này xảy ra thông qua API.</w:t>
      </w:r>
    </w:p>
    <w:p w14:paraId="6B5A2D79" w14:textId="7872E15F" w:rsidR="008C6C45" w:rsidRDefault="008C6C45" w:rsidP="00360ED2">
      <w:pPr>
        <w:pStyle w:val="Nidungvnbn"/>
      </w:pPr>
      <w:r w:rsidRPr="008C6C45">
        <w:t xml:space="preserve">Để giải thích điều này rõ hơn, chúng </w:t>
      </w:r>
      <w:r>
        <w:t>ta hãy lấy một ví dụ quen thuộc:</w:t>
      </w:r>
    </w:p>
    <w:p w14:paraId="674126D4" w14:textId="265D65D4" w:rsidR="008C6C45" w:rsidRDefault="00360ED2" w:rsidP="00060B57">
      <w:pPr>
        <w:pStyle w:val="Nidungvnbn"/>
        <w:numPr>
          <w:ilvl w:val="0"/>
          <w:numId w:val="20"/>
        </w:numPr>
        <w:ind w:left="1134" w:hanging="283"/>
      </w:pPr>
      <w:r w:rsidRPr="00360ED2">
        <w:t>API tương tự như người phục vụ trong nhà hàng</w:t>
      </w:r>
      <w:r>
        <w:t>:</w:t>
      </w:r>
      <w:r w:rsidR="008C6C45">
        <w:t xml:space="preserve"> Hãy tưởng tượng ta</w:t>
      </w:r>
      <w:r w:rsidR="008C6C45" w:rsidRPr="008C6C45">
        <w:t xml:space="preserve"> đang ngồi trên bàn trong một nhà hàng với thực đơn có nhiều lựa chọn để gọi món. Nhà bếp là một phần của “hệ t</w:t>
      </w:r>
      <w:r w:rsidR="008C6C45">
        <w:t>hống” sẽ chuẩn bị món ăn của ta</w:t>
      </w:r>
      <w:r w:rsidR="008C6C45" w:rsidRPr="008C6C45">
        <w:t>. Điều còn thiếu là liên kết quan trọng đ</w:t>
      </w:r>
      <w:r w:rsidR="008C6C45">
        <w:t>ể thông báo đơn đặt hàng của ta</w:t>
      </w:r>
      <w:r w:rsidR="008C6C45" w:rsidRPr="008C6C45">
        <w:t xml:space="preserve"> đến nhà bếp và </w:t>
      </w:r>
      <w:r w:rsidR="008C6C45">
        <w:t>giao thức ăn trở lại bàn của ta. Và người thực hiện việc liên kết giữa ta và nhà bếp đó chính là người phục vụ hay API</w:t>
      </w:r>
      <w:r w:rsidR="008C6C45" w:rsidRPr="008C6C45">
        <w:t>. Người</w:t>
      </w:r>
      <w:r w:rsidR="008C6C45">
        <w:t xml:space="preserve"> phục vụ là người đưa tin - hay</w:t>
      </w:r>
      <w:r w:rsidR="008C6C45" w:rsidRPr="008C6C45">
        <w:t xml:space="preserve"> API - nhận y</w:t>
      </w:r>
      <w:r w:rsidR="008C6C45">
        <w:t>êu cầu hoặc đơn đặt hàng của ta</w:t>
      </w:r>
      <w:r w:rsidR="008C6C45" w:rsidRPr="008C6C45">
        <w:t xml:space="preserve"> và cho nhà bếp - hệ thống - phải làm gì. Sau đó, người </w:t>
      </w:r>
      <w:r w:rsidR="008C6C45">
        <w:t>phục vụ gửi phản hồi lại cho ta</w:t>
      </w:r>
      <w:r w:rsidR="008C6C45" w:rsidRPr="008C6C45">
        <w:t>; trong trường hợp này, nó là thức ăn.</w:t>
      </w:r>
    </w:p>
    <w:p w14:paraId="080FB3C2" w14:textId="18951761" w:rsidR="00360ED2" w:rsidRDefault="00360ED2" w:rsidP="00060B57">
      <w:pPr>
        <w:pStyle w:val="Nidungvnbn"/>
        <w:ind w:left="1080" w:firstLine="0"/>
        <w:jc w:val="center"/>
      </w:pPr>
      <w:r>
        <w:rPr>
          <w:noProof/>
        </w:rPr>
        <w:drawing>
          <wp:inline distT="0" distB="0" distL="0" distR="0" wp14:anchorId="52E52CCA" wp14:editId="7129F600">
            <wp:extent cx="4411980" cy="1782917"/>
            <wp:effectExtent l="0" t="0" r="762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1581" cy="1798920"/>
                    </a:xfrm>
                    <a:prstGeom prst="rect">
                      <a:avLst/>
                    </a:prstGeom>
                    <a:noFill/>
                  </pic:spPr>
                </pic:pic>
              </a:graphicData>
            </a:graphic>
          </wp:inline>
        </w:drawing>
      </w:r>
    </w:p>
    <w:p w14:paraId="21CAA7E1" w14:textId="135E11D3" w:rsidR="00060B57" w:rsidRDefault="00E053CE" w:rsidP="00E053CE">
      <w:pPr>
        <w:pStyle w:val="Caption"/>
      </w:pPr>
      <w:bookmarkStart w:id="25" w:name="_Toc102900973"/>
      <w:bookmarkStart w:id="26" w:name="_Toc103025234"/>
      <w:r>
        <w:t>Hình 2.1.2</w:t>
      </w:r>
      <w:r w:rsidR="007D47D5">
        <w:t>.1</w:t>
      </w:r>
      <w:r>
        <w:t xml:space="preserve"> Ví dụ API </w:t>
      </w:r>
      <w:r w:rsidR="007F399A">
        <w:fldChar w:fldCharType="begin"/>
      </w:r>
      <w:r w:rsidR="007F399A">
        <w:instrText xml:space="preserve"> SEQ Hình_2.1.2 \* ARABIC </w:instrText>
      </w:r>
      <w:r w:rsidR="007F399A">
        <w:fldChar w:fldCharType="separate"/>
      </w:r>
      <w:r w:rsidR="00CE6429">
        <w:rPr>
          <w:noProof/>
        </w:rPr>
        <w:t>1</w:t>
      </w:r>
      <w:bookmarkEnd w:id="25"/>
      <w:bookmarkEnd w:id="26"/>
      <w:r w:rsidR="007F399A">
        <w:rPr>
          <w:noProof/>
        </w:rPr>
        <w:fldChar w:fldCharType="end"/>
      </w:r>
    </w:p>
    <w:p w14:paraId="698D13EB" w14:textId="751EBED0" w:rsidR="00060B57" w:rsidRDefault="00060B57" w:rsidP="00060B57">
      <w:pPr>
        <w:pStyle w:val="Nidungvnbn"/>
        <w:numPr>
          <w:ilvl w:val="0"/>
          <w:numId w:val="20"/>
        </w:numPr>
        <w:ind w:left="1134" w:hanging="283"/>
      </w:pPr>
      <w:r w:rsidRPr="00060B57">
        <w:t>Một trang web du lịch có</w:t>
      </w:r>
      <w:r>
        <w:t xml:space="preserve"> thể truy cập cùng thông tin về các chuyến bay</w:t>
      </w:r>
      <w:r w:rsidRPr="00060B57">
        <w:t>, không chỉ từ một hãng hàng không cụ thể mà nhiều loại hãng hàng không. Trong trường hợp này, người dùng nhập thông tin đặt phòn</w:t>
      </w:r>
      <w:r>
        <w:t>g tương tự. Trang web dịch vụ du</w:t>
      </w:r>
      <w:r w:rsidRPr="00060B57">
        <w:t xml:space="preserve"> lịch tương tác với các cơ sở dữ liệu hàng không khác nhau bằng các API được cung cấp bởi mỗi hãng hàng không. Dịch vụ du lịch sử dụng từng API của hãng hàng không để yêu cầu thông tin từ hãng hàng không cụ thể đó và sau đó nó sẽ </w:t>
      </w:r>
      <w:r w:rsidRPr="00060B57">
        <w:lastRenderedPageBreak/>
        <w:t>hiển thị thông tin từ tất cả các hãng hàng không trên trang web của hãng. API hoạt động như một loại tin nhắn giữa ứng dụng yêu cầu và ứng dụng trên máy chủ cung cấp dữ liệu hoặc dịch vụ. Thông báo từ ứng dụng yêu cầu đến máy chủ nơi lưu trữ dữ liệu được gọi là lệnh gọi API.</w:t>
      </w:r>
    </w:p>
    <w:p w14:paraId="33FBE263" w14:textId="33C964D6" w:rsidR="00060B57" w:rsidRDefault="00060B57" w:rsidP="00060B57">
      <w:pPr>
        <w:pStyle w:val="Nidungvnbn"/>
        <w:ind w:left="851" w:firstLine="0"/>
        <w:jc w:val="center"/>
      </w:pPr>
      <w:r w:rsidRPr="00060B57">
        <w:rPr>
          <w:noProof/>
        </w:rPr>
        <w:drawing>
          <wp:inline distT="0" distB="0" distL="0" distR="0" wp14:anchorId="58F62CD0" wp14:editId="2DC5A07B">
            <wp:extent cx="4282440" cy="2097163"/>
            <wp:effectExtent l="0" t="0" r="3810" b="0"/>
            <wp:docPr id="10" name="Picture 10" descr="https://vnpro.vn/upload/images/Th%C6%B0%20vi%E1%BB%87n/ap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npro.vn/upload/images/Th%C6%B0%20vi%E1%BB%87n/api-0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7171" cy="2119068"/>
                    </a:xfrm>
                    <a:prstGeom prst="rect">
                      <a:avLst/>
                    </a:prstGeom>
                    <a:noFill/>
                    <a:ln>
                      <a:noFill/>
                    </a:ln>
                  </pic:spPr>
                </pic:pic>
              </a:graphicData>
            </a:graphic>
          </wp:inline>
        </w:drawing>
      </w:r>
    </w:p>
    <w:p w14:paraId="502E2881" w14:textId="71AC4681" w:rsidR="00060B57" w:rsidRPr="00360ED2" w:rsidRDefault="007D47D5" w:rsidP="007D47D5">
      <w:pPr>
        <w:pStyle w:val="Caption"/>
      </w:pPr>
      <w:bookmarkStart w:id="27" w:name="_Toc102901063"/>
      <w:bookmarkStart w:id="28" w:name="_Toc103025331"/>
      <w:r>
        <w:t xml:space="preserve">Hình 2.1.2.2 Ví dụ đặt vé máy bay ứng dụng API </w:t>
      </w:r>
      <w:r w:rsidR="007F399A">
        <w:fldChar w:fldCharType="begin"/>
      </w:r>
      <w:r w:rsidR="007F399A">
        <w:instrText xml:space="preserve"> SEQ</w:instrText>
      </w:r>
      <w:r w:rsidR="007F399A">
        <w:instrText xml:space="preserve"> Hình_2.1.2.2 \* ARABIC </w:instrText>
      </w:r>
      <w:r w:rsidR="007F399A">
        <w:fldChar w:fldCharType="separate"/>
      </w:r>
      <w:r w:rsidR="00CE6429">
        <w:rPr>
          <w:noProof/>
        </w:rPr>
        <w:t>1</w:t>
      </w:r>
      <w:bookmarkEnd w:id="27"/>
      <w:bookmarkEnd w:id="28"/>
      <w:r w:rsidR="007F399A">
        <w:rPr>
          <w:noProof/>
        </w:rPr>
        <w:fldChar w:fldCharType="end"/>
      </w:r>
    </w:p>
    <w:p w14:paraId="22041C04" w14:textId="3B054E64" w:rsidR="009D065A" w:rsidRDefault="00F470B3" w:rsidP="00440483">
      <w:pPr>
        <w:pStyle w:val="Tiumccp1"/>
        <w:numPr>
          <w:ilvl w:val="2"/>
          <w:numId w:val="19"/>
        </w:numPr>
        <w:tabs>
          <w:tab w:val="clear" w:pos="6379"/>
          <w:tab w:val="center" w:pos="851"/>
        </w:tabs>
        <w:ind w:left="567" w:hanging="567"/>
        <w:outlineLvl w:val="2"/>
      </w:pPr>
      <w:r>
        <w:t xml:space="preserve"> </w:t>
      </w:r>
      <w:bookmarkStart w:id="29" w:name="_Toc103024702"/>
      <w:r w:rsidR="009D065A">
        <w:t>Phân loại API</w:t>
      </w:r>
      <w:bookmarkEnd w:id="29"/>
    </w:p>
    <w:p w14:paraId="4BD78C3A" w14:textId="4E66E40B" w:rsidR="00060B57" w:rsidRDefault="00060B57" w:rsidP="00F470B3">
      <w:pPr>
        <w:pStyle w:val="Nidungvnbn"/>
        <w:numPr>
          <w:ilvl w:val="0"/>
          <w:numId w:val="21"/>
        </w:numPr>
        <w:ind w:left="567" w:hanging="283"/>
      </w:pPr>
      <w:r>
        <w:t>Phân loại API dựa trên quyền truy cập</w:t>
      </w:r>
    </w:p>
    <w:p w14:paraId="5C474AEB" w14:textId="62E6EF1C" w:rsidR="00F470B3" w:rsidRDefault="00F470B3" w:rsidP="00F470B3">
      <w:pPr>
        <w:pStyle w:val="Nidungvnbn"/>
        <w:numPr>
          <w:ilvl w:val="1"/>
          <w:numId w:val="20"/>
        </w:numPr>
        <w:ind w:left="993"/>
      </w:pPr>
      <w:r w:rsidRPr="00F470B3">
        <w:t>API mở (Open APIs/Public APIs): Các API này có sẵn công khai và có thể được sử dụng không bị hạn chế. Vì các API này công khai nên nhiều nhà cung cấp API yêu cầu người sử dụng nhận khóa hoặc mã thông báo trước khi sử dụng nhằm giúp kiểm soát số lượng yêu cầu API mà họ nhận được và xử lý.</w:t>
      </w:r>
    </w:p>
    <w:p w14:paraId="50700047" w14:textId="0152402C" w:rsidR="00F470B3" w:rsidRDefault="00F470B3" w:rsidP="00F470B3">
      <w:pPr>
        <w:pStyle w:val="Nidungvnbn"/>
        <w:numPr>
          <w:ilvl w:val="1"/>
          <w:numId w:val="20"/>
        </w:numPr>
        <w:ind w:left="993"/>
      </w:pPr>
      <w:r w:rsidRPr="00F470B3">
        <w:t>API nội bộ</w:t>
      </w:r>
      <w:r>
        <w:t xml:space="preserve"> (Internal APIs)</w:t>
      </w:r>
      <w:r w:rsidRPr="00F470B3">
        <w:t>:  Đây là các API được sử dụng bởi một tổ chức hoặc công ty để truy cập dữ liệu và dịch vụ nội bộ.</w:t>
      </w:r>
    </w:p>
    <w:p w14:paraId="101546BE" w14:textId="3A6FFBC4" w:rsidR="00F470B3" w:rsidRDefault="00F470B3" w:rsidP="00F470B3">
      <w:pPr>
        <w:pStyle w:val="Nidungvnbn"/>
        <w:numPr>
          <w:ilvl w:val="1"/>
          <w:numId w:val="20"/>
        </w:numPr>
        <w:ind w:left="993"/>
      </w:pPr>
      <w:r>
        <w:t>API cho đối tác (Partner APIs): Đây là các API được sử dụng giữa một tổ chức hoặc công ty với đối tác để tạo thuận lợi cho việc kinh doanh giữa họ. Đối tác kinh doanh phải có giấy phép hoặc được sự cho phép để sử dụng API này.</w:t>
      </w:r>
    </w:p>
    <w:p w14:paraId="0009882E" w14:textId="4B8D1E58" w:rsidR="008D77A3" w:rsidRDefault="008D77A3" w:rsidP="00F470B3">
      <w:pPr>
        <w:pStyle w:val="Nidungvnbn"/>
        <w:numPr>
          <w:ilvl w:val="0"/>
          <w:numId w:val="21"/>
        </w:numPr>
        <w:ind w:left="567" w:hanging="283"/>
      </w:pPr>
      <w:r>
        <w:t>Phân loại theo kiểu truy cập và sử dụng</w:t>
      </w:r>
    </w:p>
    <w:p w14:paraId="0F133660" w14:textId="55CA0CBE" w:rsidR="008D77A3" w:rsidRDefault="008D77A3" w:rsidP="008D77A3">
      <w:pPr>
        <w:pStyle w:val="Nidungvnbn"/>
      </w:pPr>
      <w:r>
        <w:t>Ta có ba kiểu truy cập và sử dụng API</w:t>
      </w:r>
    </w:p>
    <w:p w14:paraId="6F19B639" w14:textId="77777777" w:rsidR="008D77A3" w:rsidRDefault="008D77A3" w:rsidP="008D77A3">
      <w:pPr>
        <w:pStyle w:val="Nidungvnbn"/>
        <w:numPr>
          <w:ilvl w:val="1"/>
          <w:numId w:val="20"/>
        </w:numPr>
        <w:ind w:left="993"/>
      </w:pPr>
      <w:r>
        <w:t>Kiểu riêng (private): API dạng này chỉ được sử dụng nội bộ. Kiểu truy cập này sẽ cho phép doanh nghiệp kiểm soát toàn bộ API của họ.</w:t>
      </w:r>
    </w:p>
    <w:p w14:paraId="48708F22" w14:textId="77777777" w:rsidR="008D77A3" w:rsidRDefault="008D77A3" w:rsidP="008D77A3">
      <w:pPr>
        <w:pStyle w:val="Nidungvnbn"/>
        <w:numPr>
          <w:ilvl w:val="1"/>
          <w:numId w:val="20"/>
        </w:numPr>
        <w:ind w:left="993"/>
      </w:pPr>
      <w:r>
        <w:lastRenderedPageBreak/>
        <w:t>Kiểu đối tác (partner): Kiểu API này được dùng để chia sẻ với các đối tác kinh doanh. Kiểu này có thể tạo ra các dòng giá trị lợi nhuận mà không làm giảm chất lượng.</w:t>
      </w:r>
    </w:p>
    <w:p w14:paraId="7FD1ED2F" w14:textId="10C85B01" w:rsidR="008D77A3" w:rsidRDefault="008D77A3" w:rsidP="008D77A3">
      <w:pPr>
        <w:pStyle w:val="Nidungvnbn"/>
        <w:numPr>
          <w:ilvl w:val="1"/>
          <w:numId w:val="20"/>
        </w:numPr>
        <w:ind w:left="993"/>
      </w:pPr>
      <w:r>
        <w:t>Kiểu công cộng (public): Kiểu API công cộng thì sẵn sàng cho mọi người sử dụng. Loại API này cho phép các bên thứ ba phát triển các ứng dụng giao tiếp với API và có thể là một nguồn để tăng tính sáng tạo, đổi mới.</w:t>
      </w:r>
    </w:p>
    <w:p w14:paraId="1CEF7C2B" w14:textId="77777777" w:rsidR="008D77A3" w:rsidRDefault="008D77A3" w:rsidP="008D77A3">
      <w:pPr>
        <w:pStyle w:val="Nidungvnbn"/>
      </w:pPr>
      <w:r>
        <w:t>Bất chấp các API được truy cập như thế nào, các API được thiết kế để tương tác thông qua một hạ tầng mạng. Và bởi vì phần lớn các giao tiếp mạng ngày nay dùng Internet, phần lớn các cuộc gọi API được thiết kế dựa trên chuẩn web.</w:t>
      </w:r>
    </w:p>
    <w:p w14:paraId="7157F2F4" w14:textId="1711B23D" w:rsidR="008D77A3" w:rsidRPr="008D77A3" w:rsidRDefault="008D77A3" w:rsidP="008D77A3">
      <w:pPr>
        <w:pStyle w:val="Nidungvnbn"/>
      </w:pPr>
      <w:r>
        <w:t>Do đặc điểm độc đáo của HTTP trên web, phần lớn các nhà phát triển ứng dụng đã dùng HTTP như là giao thức bên dưới cho các API của họ. Lợi ích lớn nhất của việc sử dụng HTTP là nó giảm thiểu việc học hỏi thêm về HTTP do HTTP quá phổ biến. HTTP có vài đặc điểm rất hữu ích khi chúng ta xây dựng API.</w:t>
      </w:r>
    </w:p>
    <w:p w14:paraId="06380D7F" w14:textId="70A83516" w:rsidR="00F470B3" w:rsidRDefault="00F470B3" w:rsidP="00F470B3">
      <w:pPr>
        <w:pStyle w:val="Nidungvnbn"/>
        <w:numPr>
          <w:ilvl w:val="0"/>
          <w:numId w:val="21"/>
        </w:numPr>
        <w:ind w:left="567" w:hanging="283"/>
      </w:pPr>
      <w:r>
        <w:t xml:space="preserve">Phân loại API </w:t>
      </w:r>
      <w:r w:rsidRPr="00512E24">
        <w:t>dựa trên ba loại công việc mà API thực hiện</w:t>
      </w:r>
    </w:p>
    <w:p w14:paraId="72D8EB49" w14:textId="4C41EC06" w:rsidR="00F470B3" w:rsidRDefault="00F470B3" w:rsidP="00F470B3">
      <w:pPr>
        <w:pStyle w:val="Nidungvnbn"/>
        <w:numPr>
          <w:ilvl w:val="1"/>
          <w:numId w:val="20"/>
        </w:numPr>
        <w:ind w:left="993"/>
      </w:pPr>
      <w:r w:rsidRPr="00512E24">
        <w:t>API dịch vụ (Service API): Trong loại API này, một ứng dụng có thể gọi một ứng dụng khác để giải quyết một vấn đề cụ thể. Thường thì các hệ thống này có thể tồn tại độc lập với nhau. Ví dụ, trong một hệ thống thanh toán, một ứng dụng có thể gọi API để chấp nhận một thanh toán dùng thẻ tín dụng. Một ví dụ khác là với hệ thống quản lý người dùng, một ứng dụng có thể gọi một API để kiểm tra và xác thực người dùng. Hình vẽ bên dưới minh họa cách App1 sử dụng API trong các chức năng thanh toán, quản lý người dùng, quản lý các mạng xã hội.</w:t>
      </w:r>
    </w:p>
    <w:p w14:paraId="5312115F" w14:textId="58C50508" w:rsidR="001924E4" w:rsidRDefault="00F470B3" w:rsidP="001924E4">
      <w:pPr>
        <w:pStyle w:val="Nidungvnbn"/>
        <w:ind w:firstLine="0"/>
        <w:jc w:val="center"/>
      </w:pPr>
      <w:r w:rsidRPr="00512E24">
        <w:rPr>
          <w:noProof/>
        </w:rPr>
        <w:lastRenderedPageBreak/>
        <w:drawing>
          <wp:inline distT="0" distB="0" distL="0" distR="0" wp14:anchorId="48EF6EEF" wp14:editId="0830740C">
            <wp:extent cx="3985260" cy="1984475"/>
            <wp:effectExtent l="0" t="0" r="0" b="0"/>
            <wp:docPr id="6" name="Picture 6" descr="https://vnpro.vn/upload/files/th%C6%B0%20vi%E1%BB%87n/chuong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npro.vn/upload/files/th%C6%B0%20vi%E1%BB%87n/chuong4/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5663" cy="2024512"/>
                    </a:xfrm>
                    <a:prstGeom prst="rect">
                      <a:avLst/>
                    </a:prstGeom>
                    <a:noFill/>
                    <a:ln>
                      <a:noFill/>
                    </a:ln>
                  </pic:spPr>
                </pic:pic>
              </a:graphicData>
            </a:graphic>
          </wp:inline>
        </w:drawing>
      </w:r>
    </w:p>
    <w:p w14:paraId="684F6F71" w14:textId="39BCAB55" w:rsidR="001924E4" w:rsidRDefault="00574623" w:rsidP="00574623">
      <w:pPr>
        <w:pStyle w:val="Caption"/>
      </w:pPr>
      <w:bookmarkStart w:id="30" w:name="_Toc102901073"/>
      <w:bookmarkStart w:id="31" w:name="_Toc103025486"/>
      <w:r>
        <w:t>Hình 2.1.3.1</w:t>
      </w:r>
      <w:r w:rsidR="00704AAF">
        <w:t xml:space="preserve"> Sử dụng </w:t>
      </w:r>
      <w:r>
        <w:t xml:space="preserve">API </w:t>
      </w:r>
      <w:r w:rsidR="00704AAF">
        <w:t xml:space="preserve">cung cấp </w:t>
      </w:r>
      <w:r>
        <w:t xml:space="preserve">dịch vụ </w:t>
      </w:r>
      <w:r w:rsidR="007F399A">
        <w:fldChar w:fldCharType="begin"/>
      </w:r>
      <w:r w:rsidR="007F399A">
        <w:instrText xml:space="preserve"> SEQ Hình_2.1.3.1 \* ARABIC </w:instrText>
      </w:r>
      <w:r w:rsidR="007F399A">
        <w:fldChar w:fldCharType="separate"/>
      </w:r>
      <w:r w:rsidR="00CE6429">
        <w:rPr>
          <w:noProof/>
        </w:rPr>
        <w:t>1</w:t>
      </w:r>
      <w:bookmarkEnd w:id="30"/>
      <w:bookmarkEnd w:id="31"/>
      <w:r w:rsidR="007F399A">
        <w:rPr>
          <w:noProof/>
        </w:rPr>
        <w:fldChar w:fldCharType="end"/>
      </w:r>
    </w:p>
    <w:p w14:paraId="606C2AB2" w14:textId="13CEA6AF" w:rsidR="001924E4" w:rsidRDefault="001924E4" w:rsidP="001924E4">
      <w:pPr>
        <w:pStyle w:val="Nidungvnbn"/>
        <w:numPr>
          <w:ilvl w:val="1"/>
          <w:numId w:val="20"/>
        </w:numPr>
        <w:ind w:left="993"/>
      </w:pPr>
      <w:r w:rsidRPr="00512E24">
        <w:t>API cung cấp thông tin (Information API): Cho phép một ứng dụng hỏi một ứng dụng khác về một thông tin nào đó. Thông tin trong ngữ cảnh này có thể muốn ám chỉ đến các dữ liệu được thu thập trong một thời gian dài, các dữ liệu từ xa telemetry hay danh sách của một số thiết bị đang kết nối vào hệ thống mạng.</w:t>
      </w:r>
    </w:p>
    <w:p w14:paraId="79DD46BC" w14:textId="7F105A85" w:rsidR="001924E4" w:rsidRDefault="001924E4" w:rsidP="001924E4">
      <w:pPr>
        <w:pStyle w:val="Nidungvnbn"/>
        <w:ind w:firstLine="0"/>
        <w:jc w:val="center"/>
      </w:pPr>
      <w:r w:rsidRPr="00512E24">
        <w:rPr>
          <w:noProof/>
        </w:rPr>
        <w:drawing>
          <wp:inline distT="0" distB="0" distL="0" distR="0" wp14:anchorId="376D435A" wp14:editId="1E76C0AB">
            <wp:extent cx="4715769" cy="2457794"/>
            <wp:effectExtent l="0" t="0" r="8890" b="0"/>
            <wp:docPr id="8" name="Picture 8" descr="https://vnpro.vn/upload/files/th%C6%B0%20vi%E1%BB%87n/chuong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npro.vn/upload/files/th%C6%B0%20vi%E1%BB%87n/chuong4/3.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649" t="6819" r="3576"/>
                    <a:stretch/>
                  </pic:blipFill>
                  <pic:spPr bwMode="auto">
                    <a:xfrm>
                      <a:off x="0" y="0"/>
                      <a:ext cx="4746139" cy="2473622"/>
                    </a:xfrm>
                    <a:prstGeom prst="rect">
                      <a:avLst/>
                    </a:prstGeom>
                    <a:noFill/>
                    <a:ln>
                      <a:noFill/>
                    </a:ln>
                    <a:extLst>
                      <a:ext uri="{53640926-AAD7-44D8-BBD7-CCE9431645EC}">
                        <a14:shadowObscured xmlns:a14="http://schemas.microsoft.com/office/drawing/2010/main"/>
                      </a:ext>
                    </a:extLst>
                  </pic:spPr>
                </pic:pic>
              </a:graphicData>
            </a:graphic>
          </wp:inline>
        </w:drawing>
      </w:r>
    </w:p>
    <w:p w14:paraId="316DAFA3" w14:textId="10972FFF" w:rsidR="00082970" w:rsidRDefault="00093F46" w:rsidP="00093F46">
      <w:pPr>
        <w:pStyle w:val="Caption"/>
      </w:pPr>
      <w:bookmarkStart w:id="32" w:name="_Toc102901165"/>
      <w:bookmarkStart w:id="33" w:name="_Toc103025585"/>
      <w:r>
        <w:t xml:space="preserve">Hình 2.1.3.2 Sử dụng API cung cấp thông tin </w:t>
      </w:r>
      <w:r w:rsidR="007F399A">
        <w:fldChar w:fldCharType="begin"/>
      </w:r>
      <w:r w:rsidR="007F399A">
        <w:instrText xml:space="preserve"> SEQ Hình_2.1.3.2 \* ARABIC </w:instrText>
      </w:r>
      <w:r w:rsidR="007F399A">
        <w:fldChar w:fldCharType="separate"/>
      </w:r>
      <w:r w:rsidR="00CE6429">
        <w:rPr>
          <w:noProof/>
        </w:rPr>
        <w:t>1</w:t>
      </w:r>
      <w:bookmarkEnd w:id="32"/>
      <w:bookmarkEnd w:id="33"/>
      <w:r w:rsidR="007F399A">
        <w:rPr>
          <w:noProof/>
        </w:rPr>
        <w:fldChar w:fldCharType="end"/>
      </w:r>
    </w:p>
    <w:p w14:paraId="75235241" w14:textId="77777777" w:rsidR="001924E4" w:rsidRDefault="001924E4" w:rsidP="001924E4">
      <w:pPr>
        <w:pStyle w:val="Nidungvnbn"/>
        <w:numPr>
          <w:ilvl w:val="1"/>
          <w:numId w:val="20"/>
        </w:numPr>
        <w:ind w:left="993"/>
      </w:pPr>
      <w:r w:rsidRPr="00512E24">
        <w:t>API phần cứng (Hardware API): Một số nhà phát triển ứng dụng có thể dùng các API phần cứng này để truy cập đến một số tính năng của thiết bị phần cứng. Thông thường các API bao gồm một vài thiết bị phần cứng hay các cảm biến sensor. Một ứng dụng có thể gọi kiểu API này để truy xuất vị trí GPS hay các dữ liệu thời gian thực khác như nhiệt độ hay độ ẩm.</w:t>
      </w:r>
    </w:p>
    <w:p w14:paraId="2CB4562E" w14:textId="6013CB2A" w:rsidR="00F470B3" w:rsidRDefault="001924E4" w:rsidP="001924E4">
      <w:pPr>
        <w:pStyle w:val="Nidungvnbn"/>
        <w:ind w:firstLine="0"/>
        <w:jc w:val="center"/>
      </w:pPr>
      <w:r w:rsidRPr="00512E24">
        <w:rPr>
          <w:noProof/>
        </w:rPr>
        <w:lastRenderedPageBreak/>
        <w:drawing>
          <wp:inline distT="0" distB="0" distL="0" distR="0" wp14:anchorId="0ADF4467" wp14:editId="324FDF36">
            <wp:extent cx="4792980" cy="2419757"/>
            <wp:effectExtent l="0" t="0" r="7620" b="0"/>
            <wp:docPr id="7" name="Picture 7" descr="https://vnpro.vn/upload/files/th%C6%B0%20vi%E1%BB%87n/chuong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npro.vn/upload/files/th%C6%B0%20vi%E1%BB%87n/chuong4/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0921" cy="2428815"/>
                    </a:xfrm>
                    <a:prstGeom prst="rect">
                      <a:avLst/>
                    </a:prstGeom>
                    <a:noFill/>
                    <a:ln>
                      <a:noFill/>
                    </a:ln>
                  </pic:spPr>
                </pic:pic>
              </a:graphicData>
            </a:graphic>
          </wp:inline>
        </w:drawing>
      </w:r>
    </w:p>
    <w:p w14:paraId="7265E91D" w14:textId="738E208A" w:rsidR="00704AAF" w:rsidRDefault="00704AAF" w:rsidP="00704AAF">
      <w:pPr>
        <w:pStyle w:val="Caption"/>
      </w:pPr>
      <w:bookmarkStart w:id="34" w:name="_Toc102901173"/>
      <w:bookmarkStart w:id="35" w:name="_Toc103026092"/>
      <w:r>
        <w:t xml:space="preserve">Hình 2.1.3.3 Sử dụng API ứng dụng phần cứng </w:t>
      </w:r>
      <w:r w:rsidR="007F399A">
        <w:fldChar w:fldCharType="begin"/>
      </w:r>
      <w:r w:rsidR="007F399A">
        <w:instrText xml:space="preserve"> SEQ Hình_2.1.3.3 \* ARABIC </w:instrText>
      </w:r>
      <w:r w:rsidR="007F399A">
        <w:fldChar w:fldCharType="separate"/>
      </w:r>
      <w:r w:rsidR="00CE6429">
        <w:rPr>
          <w:noProof/>
        </w:rPr>
        <w:t>1</w:t>
      </w:r>
      <w:bookmarkEnd w:id="34"/>
      <w:bookmarkEnd w:id="35"/>
      <w:r w:rsidR="007F399A">
        <w:rPr>
          <w:noProof/>
        </w:rPr>
        <w:fldChar w:fldCharType="end"/>
      </w:r>
    </w:p>
    <w:p w14:paraId="48AC79A4" w14:textId="42E9E946" w:rsidR="00D00245" w:rsidRDefault="00D00245" w:rsidP="006E7D8F">
      <w:pPr>
        <w:pStyle w:val="Nidungvnbn"/>
        <w:numPr>
          <w:ilvl w:val="0"/>
          <w:numId w:val="21"/>
        </w:numPr>
        <w:ind w:left="567" w:hanging="283"/>
      </w:pPr>
      <w:r>
        <w:t xml:space="preserve">Phân loại API theo kiến trúc: </w:t>
      </w:r>
      <w:r w:rsidRPr="00D00245">
        <w:t>Có một số tiêu chuẩn, giao thức và phong cách kiến trúc cụ thể giúp người tiêu dùng API tìm hiểu và hiểu API dễ dàng hơn.</w:t>
      </w:r>
      <w:r>
        <w:t xml:space="preserve"> </w:t>
      </w:r>
      <w:r w:rsidRPr="00D00245">
        <w:t>Ba kiểu kiến trúc API phổ biến nhất là:</w:t>
      </w:r>
      <w:r>
        <w:t xml:space="preserve"> RPC (Remote Procedure Call – Gọi thủ tục từ xa), </w:t>
      </w:r>
      <w:r w:rsidRPr="00D00245">
        <w:t>SOAP</w:t>
      </w:r>
      <w:r>
        <w:t xml:space="preserve"> (</w:t>
      </w:r>
      <w:r w:rsidRPr="00D00245">
        <w:t>Simple Object Access Protocol</w:t>
      </w:r>
      <w:r>
        <w:t xml:space="preserve"> – Giao thức truy cập đối tượng đơn giản</w:t>
      </w:r>
      <w:r w:rsidRPr="00D00245">
        <w:t>)</w:t>
      </w:r>
      <w:r>
        <w:t>, REST (Re</w:t>
      </w:r>
      <w:r w:rsidRPr="00D00245">
        <w:t>presentational State Transfer)</w:t>
      </w:r>
    </w:p>
    <w:p w14:paraId="22A70231" w14:textId="73FA81E9" w:rsidR="00832073" w:rsidRDefault="00832073" w:rsidP="006E7D8F">
      <w:pPr>
        <w:pStyle w:val="Nidungvnbn"/>
        <w:numPr>
          <w:ilvl w:val="1"/>
          <w:numId w:val="20"/>
        </w:numPr>
        <w:ind w:left="993"/>
      </w:pPr>
      <w:r w:rsidRPr="00832073">
        <w:t>RPC (Remote Procedure Call – Gọi thủ tục từ xa)</w:t>
      </w:r>
      <w:r>
        <w:t xml:space="preserve">: </w:t>
      </w:r>
      <w:r w:rsidRPr="00832073">
        <w:t>là một mô hình phản hồi yêu cầu cho phép một ứng dụng thực hiện một cuộc gọi thủ tục tới một ứng dụng khác.</w:t>
      </w:r>
      <w:r>
        <w:t xml:space="preserve"> </w:t>
      </w:r>
      <w:r w:rsidRPr="00832073">
        <w:t>Khi RPC được gọi đến một máy khách, phương thức sẽ được thực thi và kết quả được trả về.</w:t>
      </w:r>
      <w:r>
        <w:t xml:space="preserve"> RPC là một kiểu API có thể được áp dụng cho các giao thức truyền tải khác nhau như: XML-RPC, JSON-RPC, NFS (Hệ thống tệp mạng), SOAP</w:t>
      </w:r>
    </w:p>
    <w:p w14:paraId="7A7562F7" w14:textId="230BC711" w:rsidR="00832073" w:rsidRDefault="00ED7A62" w:rsidP="006E7D8F">
      <w:pPr>
        <w:pStyle w:val="Nidungvnbn"/>
        <w:numPr>
          <w:ilvl w:val="1"/>
          <w:numId w:val="20"/>
        </w:numPr>
        <w:ind w:left="993"/>
      </w:pPr>
      <w:r w:rsidRPr="00D00245">
        <w:t>SOAP</w:t>
      </w:r>
      <w:r>
        <w:t xml:space="preserve"> (</w:t>
      </w:r>
      <w:r w:rsidRPr="00D00245">
        <w:t>Simple Object Access Protocol</w:t>
      </w:r>
      <w:r>
        <w:t xml:space="preserve"> – Giao thức truy cập đối tượng đơn giản</w:t>
      </w:r>
      <w:r w:rsidRPr="00D00245">
        <w:t>)</w:t>
      </w:r>
      <w:r>
        <w:t xml:space="preserve">: </w:t>
      </w:r>
      <w:r w:rsidRPr="00ED7A62">
        <w:t>Giao thức truy cập đối tượng đơn giản (SOAP) là một giao thức nhắn tin dựa trên XML. Nó được sử dụng để giao tiếp giữa các ứng dụng trên các nền tảng khác nhau hoặc được xây dựng bằng các ngôn ngữ lập trình khác nhau.</w:t>
      </w:r>
    </w:p>
    <w:p w14:paraId="06715052" w14:textId="77777777" w:rsidR="00ED7A62" w:rsidRDefault="00ED7A62" w:rsidP="006E7D8F">
      <w:pPr>
        <w:pStyle w:val="Nidungvnbn"/>
        <w:numPr>
          <w:ilvl w:val="1"/>
          <w:numId w:val="20"/>
        </w:numPr>
        <w:ind w:left="993"/>
      </w:pPr>
      <w:r w:rsidRPr="00ED7A62">
        <w:t>REST (Representational State Transfer)</w:t>
      </w:r>
      <w:r>
        <w:t xml:space="preserve">: </w:t>
      </w:r>
      <w:r w:rsidRPr="00ED7A62">
        <w:t>à một phong cách kiến trúc</w:t>
      </w:r>
      <w:r>
        <w:t xml:space="preserve"> do Roy Thomas Fielding tạo ra</w:t>
      </w:r>
      <w:r w:rsidRPr="00ED7A62">
        <w:t>.</w:t>
      </w:r>
      <w:r>
        <w:t xml:space="preserve"> Điều kiện của một mô hình REST là:</w:t>
      </w:r>
    </w:p>
    <w:p w14:paraId="6107F5CB" w14:textId="0C21C438" w:rsidR="00ED7A62" w:rsidRDefault="00ED7A62" w:rsidP="006E7D8F">
      <w:pPr>
        <w:pStyle w:val="Nidungvnbn"/>
        <w:numPr>
          <w:ilvl w:val="2"/>
          <w:numId w:val="20"/>
        </w:numPr>
        <w:ind w:left="1134" w:hanging="283"/>
      </w:pPr>
      <w:r>
        <w:lastRenderedPageBreak/>
        <w:t>client-server: m</w:t>
      </w:r>
      <w:r w:rsidRPr="00ED7A62">
        <w:t>áy khách và máy chủ phải độc lập v</w:t>
      </w:r>
      <w:r>
        <w:t>ới nhau</w:t>
      </w:r>
      <w:r w:rsidRPr="00ED7A62">
        <w:t xml:space="preserve"> cho phép máy khách được xây dựng cho nhiều nền tảng sẽ đơn giản hóa các thành phần phía máy chủ.</w:t>
      </w:r>
    </w:p>
    <w:p w14:paraId="7EA91344" w14:textId="2AEC6B66" w:rsidR="00ED7A62" w:rsidRDefault="00ED7A62" w:rsidP="006E7D8F">
      <w:pPr>
        <w:pStyle w:val="Nidungvnbn"/>
        <w:numPr>
          <w:ilvl w:val="2"/>
          <w:numId w:val="20"/>
        </w:numPr>
        <w:ind w:left="1134" w:hanging="283"/>
      </w:pPr>
      <w:r>
        <w:t>Không trạng thái (Stateless): Yêu cầu từ máy khách đến máy chủ phải chứa mô hình máy khách-máy chủ REST và tất cả thông tin mà máy chủ cần để thực hiện yêu cầu. Máy chủ không thể chứa các trạng thái phiên.</w:t>
      </w:r>
    </w:p>
    <w:p w14:paraId="4AE0E439" w14:textId="2D4A12C8" w:rsidR="00ED7A62" w:rsidRDefault="00D715A1" w:rsidP="006E7D8F">
      <w:pPr>
        <w:pStyle w:val="Nidungvnbn"/>
        <w:numPr>
          <w:ilvl w:val="2"/>
          <w:numId w:val="20"/>
        </w:numPr>
        <w:ind w:left="1134" w:hanging="283"/>
      </w:pPr>
      <w:r>
        <w:t>Mô hình bộ nhớ đệm: Phản hồi từ máy chủ phải cho biết phản hồi có thể lưu vào bộ nhớ cache hay không thể lưu vào bộ nhớ cache. Nếu nó có thể lưu vào bộ nhớ cache, máy khách có thể sử dụng dữ liệu từ phản hồi cho các yêu cầu sau này.</w:t>
      </w:r>
    </w:p>
    <w:p w14:paraId="41AACBDD" w14:textId="1D358DDB" w:rsidR="00D715A1" w:rsidRDefault="00D715A1" w:rsidP="006E7D8F">
      <w:pPr>
        <w:pStyle w:val="Nidungvnbn"/>
        <w:numPr>
          <w:ilvl w:val="2"/>
          <w:numId w:val="20"/>
        </w:numPr>
        <w:ind w:left="1134" w:hanging="283"/>
      </w:pPr>
      <w:r>
        <w:t>Giao diện thống nhất: Giao diện giữa máy khách và máy chủ tuân thủ bốn nguyên tắc:</w:t>
      </w:r>
    </w:p>
    <w:p w14:paraId="505BBDA4" w14:textId="77777777" w:rsidR="00D715A1" w:rsidRDefault="00D715A1" w:rsidP="006E7D8F">
      <w:pPr>
        <w:pStyle w:val="Nidungvnbn"/>
        <w:numPr>
          <w:ilvl w:val="2"/>
          <w:numId w:val="29"/>
        </w:numPr>
      </w:pPr>
      <w:r>
        <w:t>Xác định các nguồn lực</w:t>
      </w:r>
    </w:p>
    <w:p w14:paraId="6A872D0B" w14:textId="77777777" w:rsidR="00D715A1" w:rsidRDefault="00D715A1" w:rsidP="006E7D8F">
      <w:pPr>
        <w:pStyle w:val="Nidungvnbn"/>
        <w:numPr>
          <w:ilvl w:val="2"/>
          <w:numId w:val="29"/>
        </w:numPr>
      </w:pPr>
      <w:r>
        <w:t>Thao tác tài nguyên thông qua các đại diện</w:t>
      </w:r>
    </w:p>
    <w:p w14:paraId="5ED7F17C" w14:textId="77777777" w:rsidR="00D715A1" w:rsidRDefault="00D715A1" w:rsidP="006E7D8F">
      <w:pPr>
        <w:pStyle w:val="Nidungvnbn"/>
        <w:numPr>
          <w:ilvl w:val="2"/>
          <w:numId w:val="29"/>
        </w:numPr>
      </w:pPr>
      <w:r>
        <w:t>Thông điệp tự mô tả</w:t>
      </w:r>
    </w:p>
    <w:p w14:paraId="0DBF51A2" w14:textId="13F20BF8" w:rsidR="00D715A1" w:rsidRDefault="00D715A1" w:rsidP="006E7D8F">
      <w:pPr>
        <w:pStyle w:val="Nidungvnbn"/>
        <w:numPr>
          <w:ilvl w:val="2"/>
          <w:numId w:val="29"/>
        </w:numPr>
      </w:pPr>
      <w:r>
        <w:t>Hypermedia làm động cơ của trạng thái ứng dụng</w:t>
      </w:r>
    </w:p>
    <w:p w14:paraId="47C1F093" w14:textId="552C3103" w:rsidR="00153546" w:rsidRDefault="00153546" w:rsidP="006E7D8F">
      <w:pPr>
        <w:pStyle w:val="Nidungvnbn"/>
        <w:numPr>
          <w:ilvl w:val="2"/>
          <w:numId w:val="20"/>
        </w:numPr>
        <w:ind w:left="1134" w:hanging="283"/>
      </w:pPr>
      <w:r>
        <w:t>Hệ thống phân lớp: Hệ thống phân lớp bao gồm các lớp phân cấp khác nhau, trong đó mỗi lớp chỉ cung cấp các dịch vụ cho lớp phía trên nó. Kết quả là, nó tiêu thụ các dịch vụ từ lớp bên dưới.</w:t>
      </w:r>
    </w:p>
    <w:p w14:paraId="1B612459" w14:textId="170F9E54" w:rsidR="00EC21FA" w:rsidRPr="00D00245" w:rsidRDefault="00EC21FA" w:rsidP="006E7D8F">
      <w:pPr>
        <w:pStyle w:val="Nidungvnbn"/>
        <w:numPr>
          <w:ilvl w:val="2"/>
          <w:numId w:val="20"/>
        </w:numPr>
        <w:ind w:left="1134" w:hanging="283"/>
      </w:pPr>
      <w:r>
        <w:t>Mã theo yêu cầu: Thông tin do dịch vụ REST trả về có thể bao gồm mã thực thi (ví dụ: javascript) hoặc các liên kết nhằm mục đích mở rộng chức năng của máy khách một cách hữu ích. Ràng buộc này là tùy chọn vì việc thực thi mã của bên thứ ba dẫn đến các rủi ro bảo mật tiềm ẩn.</w:t>
      </w:r>
    </w:p>
    <w:p w14:paraId="5E7A8CA6" w14:textId="77777777" w:rsidR="0092594E" w:rsidRDefault="0092594E" w:rsidP="0092594E">
      <w:pPr>
        <w:pStyle w:val="Tiumccp1"/>
        <w:numPr>
          <w:ilvl w:val="2"/>
          <w:numId w:val="19"/>
        </w:numPr>
        <w:outlineLvl w:val="2"/>
      </w:pPr>
      <w:bookmarkStart w:id="36" w:name="_Toc103024703"/>
      <w:r>
        <w:t>Ưu điểm và nhược điểm của API</w:t>
      </w:r>
      <w:bookmarkEnd w:id="36"/>
    </w:p>
    <w:p w14:paraId="1E72946C" w14:textId="77777777" w:rsidR="0092594E" w:rsidRDefault="0092594E" w:rsidP="0092594E">
      <w:pPr>
        <w:pStyle w:val="Tiumccp1"/>
        <w:numPr>
          <w:ilvl w:val="3"/>
          <w:numId w:val="19"/>
        </w:numPr>
        <w:ind w:left="567" w:hanging="283"/>
        <w:rPr>
          <w:b w:val="0"/>
        </w:rPr>
      </w:pPr>
      <w:r w:rsidRPr="001924E4">
        <w:rPr>
          <w:b w:val="0"/>
        </w:rPr>
        <w:t>Ưu điểm</w:t>
      </w:r>
    </w:p>
    <w:p w14:paraId="2CB4BE17" w14:textId="77777777" w:rsidR="0092594E" w:rsidRPr="001924E4" w:rsidRDefault="0092594E" w:rsidP="00366821">
      <w:pPr>
        <w:pStyle w:val="Tiumccp1"/>
        <w:numPr>
          <w:ilvl w:val="0"/>
          <w:numId w:val="20"/>
        </w:numPr>
        <w:ind w:left="851" w:hanging="284"/>
        <w:jc w:val="both"/>
        <w:rPr>
          <w:b w:val="0"/>
        </w:rPr>
      </w:pPr>
      <w:r w:rsidRPr="001924E4">
        <w:rPr>
          <w:b w:val="0"/>
        </w:rPr>
        <w:lastRenderedPageBreak/>
        <w:t>Tính tự động hóa rất cao: API có thể thay thế chúng ta quản lý công việc cực kì hiệu quả. API giúp các cơ quan có thể cập nhật, xử lý hoàn thiện công việc nhanh và chất lượng hơn.</w:t>
      </w:r>
    </w:p>
    <w:p w14:paraId="2CED3D71" w14:textId="77777777" w:rsidR="0092594E" w:rsidRDefault="0092594E" w:rsidP="00366821">
      <w:pPr>
        <w:pStyle w:val="Tiumccp1"/>
        <w:numPr>
          <w:ilvl w:val="0"/>
          <w:numId w:val="20"/>
        </w:numPr>
        <w:ind w:left="851" w:hanging="284"/>
        <w:jc w:val="both"/>
        <w:rPr>
          <w:b w:val="0"/>
        </w:rPr>
      </w:pPr>
      <w:r w:rsidRPr="001924E4">
        <w:rPr>
          <w:b w:val="0"/>
        </w:rPr>
        <w:t>API có thể truy cập vào các thành phần ứng dụng giúp việc cung cấp dịch vụ và thông tin linh hoạt hơn nhiều.</w:t>
      </w:r>
    </w:p>
    <w:p w14:paraId="245ADDA9" w14:textId="77777777" w:rsidR="0092594E" w:rsidRDefault="0092594E" w:rsidP="00366821">
      <w:pPr>
        <w:pStyle w:val="Tiumccp1"/>
        <w:numPr>
          <w:ilvl w:val="0"/>
          <w:numId w:val="20"/>
        </w:numPr>
        <w:ind w:left="851" w:hanging="284"/>
        <w:jc w:val="both"/>
        <w:rPr>
          <w:b w:val="0"/>
        </w:rPr>
      </w:pPr>
      <w:r w:rsidRPr="001924E4">
        <w:rPr>
          <w:b w:val="0"/>
        </w:rPr>
        <w:t>API có chức năng thay đổi cũng như dự đoán thay đổi theo thời gian cho nên dữ liệu được truyền tốt hơn, thông tin được chọn lọc kĩ hơn, dịch vụ tốt hơn.</w:t>
      </w:r>
    </w:p>
    <w:p w14:paraId="4CF66C6B" w14:textId="77777777" w:rsidR="0092594E" w:rsidRPr="001924E4" w:rsidRDefault="0092594E" w:rsidP="00366821">
      <w:pPr>
        <w:pStyle w:val="Tiumccp1"/>
        <w:numPr>
          <w:ilvl w:val="0"/>
          <w:numId w:val="20"/>
        </w:numPr>
        <w:ind w:left="851" w:hanging="284"/>
        <w:jc w:val="both"/>
        <w:rPr>
          <w:b w:val="0"/>
        </w:rPr>
      </w:pPr>
      <w:r w:rsidRPr="001924E4">
        <w:rPr>
          <w:b w:val="0"/>
        </w:rPr>
        <w:t>Người dùng có thể tinh chỉnh API cho phù hợp nhu cầu sử dụng.</w:t>
      </w:r>
    </w:p>
    <w:p w14:paraId="24AA1E6A" w14:textId="77777777" w:rsidR="0092594E" w:rsidRPr="001924E4" w:rsidRDefault="0092594E" w:rsidP="00366821">
      <w:pPr>
        <w:pStyle w:val="Tiumccp1"/>
        <w:numPr>
          <w:ilvl w:val="0"/>
          <w:numId w:val="20"/>
        </w:numPr>
        <w:ind w:left="851" w:hanging="284"/>
        <w:jc w:val="both"/>
        <w:rPr>
          <w:b w:val="0"/>
        </w:rPr>
      </w:pPr>
      <w:r w:rsidRPr="001924E4">
        <w:rPr>
          <w:b w:val="0"/>
        </w:rPr>
        <w:t>API cho phép mọi thông tin được tạo ở dạng chính chủ luôn có sẵn cho mọi người xem được.</w:t>
      </w:r>
    </w:p>
    <w:p w14:paraId="2D5D7E4F" w14:textId="77777777" w:rsidR="0092594E" w:rsidRDefault="0092594E" w:rsidP="00366821">
      <w:pPr>
        <w:pStyle w:val="Tiumccp1"/>
        <w:numPr>
          <w:ilvl w:val="0"/>
          <w:numId w:val="20"/>
        </w:numPr>
        <w:ind w:left="851" w:hanging="284"/>
        <w:jc w:val="both"/>
        <w:rPr>
          <w:b w:val="0"/>
        </w:rPr>
      </w:pPr>
      <w:r w:rsidRPr="001924E4">
        <w:rPr>
          <w:b w:val="0"/>
        </w:rPr>
        <w:t>Ngoài dữ liệu mới có sẵn được chia sẻ rộng rãi, người dùng còn có thể hiệu chỉnh web API để cung cấp dịch vụ, thông tin cá nhân hóa.</w:t>
      </w:r>
    </w:p>
    <w:p w14:paraId="76C36035" w14:textId="77777777" w:rsidR="0092594E" w:rsidRDefault="0092594E" w:rsidP="00366821">
      <w:pPr>
        <w:pStyle w:val="Tiumccp1"/>
        <w:numPr>
          <w:ilvl w:val="0"/>
          <w:numId w:val="20"/>
        </w:numPr>
        <w:ind w:left="851" w:hanging="284"/>
        <w:jc w:val="both"/>
        <w:rPr>
          <w:b w:val="0"/>
        </w:rPr>
      </w:pPr>
      <w:r w:rsidRPr="00912257">
        <w:rPr>
          <w:b w:val="0"/>
        </w:rPr>
        <w:t>API có thể thực hiện các thao tác CRUD (Create Read Update Delete) điển hình thông qua các động từ HTTP GET, PUT, POST và DELETE</w:t>
      </w:r>
      <w:r>
        <w:rPr>
          <w:b w:val="0"/>
        </w:rPr>
        <w:t>.</w:t>
      </w:r>
    </w:p>
    <w:p w14:paraId="404EC458" w14:textId="77777777" w:rsidR="0092594E" w:rsidRPr="001924E4" w:rsidRDefault="0092594E" w:rsidP="00366821">
      <w:pPr>
        <w:pStyle w:val="Tiumccp1"/>
        <w:numPr>
          <w:ilvl w:val="0"/>
          <w:numId w:val="20"/>
        </w:numPr>
        <w:ind w:left="851" w:hanging="284"/>
        <w:jc w:val="both"/>
        <w:rPr>
          <w:b w:val="0"/>
        </w:rPr>
      </w:pPr>
      <w:r w:rsidRPr="00A82802">
        <w:rPr>
          <w:b w:val="0"/>
        </w:rPr>
        <w:t>Các ngôn ngữ mã hóa đơn giản hóa như Python đã giúp các kỹ sư không chuyên về phần mềm có thể xây dựng ứng dụng và sử dụng API.</w:t>
      </w:r>
    </w:p>
    <w:p w14:paraId="28CF3DCF" w14:textId="77777777" w:rsidR="0092594E" w:rsidRDefault="0092594E" w:rsidP="0092594E">
      <w:pPr>
        <w:pStyle w:val="Tiumccp1"/>
        <w:numPr>
          <w:ilvl w:val="3"/>
          <w:numId w:val="19"/>
        </w:numPr>
        <w:ind w:left="567" w:hanging="283"/>
        <w:rPr>
          <w:b w:val="0"/>
        </w:rPr>
      </w:pPr>
      <w:r w:rsidRPr="001924E4">
        <w:rPr>
          <w:b w:val="0"/>
        </w:rPr>
        <w:t>Nhược điểm</w:t>
      </w:r>
    </w:p>
    <w:p w14:paraId="3182FFDF" w14:textId="77777777" w:rsidR="0092594E" w:rsidRDefault="0092594E" w:rsidP="00366821">
      <w:pPr>
        <w:pStyle w:val="Tiumccp1"/>
        <w:numPr>
          <w:ilvl w:val="0"/>
          <w:numId w:val="20"/>
        </w:numPr>
        <w:ind w:left="851" w:hanging="284"/>
        <w:jc w:val="both"/>
        <w:rPr>
          <w:b w:val="0"/>
        </w:rPr>
      </w:pPr>
      <w:r w:rsidRPr="00745E0D">
        <w:rPr>
          <w:b w:val="0"/>
        </w:rPr>
        <w:t>Chi phí: Cung cấp một API tốn kém về thời gian phát triển, bảo trì liên tục, tài liệu cho API trên trang web của bạn và hỗ trợ cho người dùng API.</w:t>
      </w:r>
    </w:p>
    <w:p w14:paraId="099EE768" w14:textId="77777777" w:rsidR="0092594E" w:rsidRDefault="0092594E" w:rsidP="00366821">
      <w:pPr>
        <w:pStyle w:val="Tiumccp1"/>
        <w:numPr>
          <w:ilvl w:val="0"/>
          <w:numId w:val="20"/>
        </w:numPr>
        <w:ind w:left="851" w:hanging="284"/>
        <w:jc w:val="both"/>
        <w:rPr>
          <w:b w:val="0"/>
        </w:rPr>
      </w:pPr>
      <w:r>
        <w:rPr>
          <w:b w:val="0"/>
        </w:rPr>
        <w:t>Bảo mật: bởi tính chất</w:t>
      </w:r>
      <w:r w:rsidRPr="00745E0D">
        <w:rPr>
          <w:b w:val="0"/>
        </w:rPr>
        <w:t xml:space="preserve"> kết hợp API, </w:t>
      </w:r>
      <w:r>
        <w:rPr>
          <w:b w:val="0"/>
        </w:rPr>
        <w:t>ta vô tình mở rộng phạm vi tấn công cho các hacker.</w:t>
      </w:r>
    </w:p>
    <w:p w14:paraId="302028A5" w14:textId="77777777" w:rsidR="0092594E" w:rsidRPr="001924E4" w:rsidRDefault="0092594E" w:rsidP="00366821">
      <w:pPr>
        <w:pStyle w:val="Tiumccp1"/>
        <w:numPr>
          <w:ilvl w:val="0"/>
          <w:numId w:val="20"/>
        </w:numPr>
        <w:ind w:left="851" w:hanging="284"/>
        <w:jc w:val="both"/>
        <w:rPr>
          <w:b w:val="0"/>
        </w:rPr>
      </w:pPr>
      <w:r w:rsidRPr="00745E0D">
        <w:rPr>
          <w:b w:val="0"/>
        </w:rPr>
        <w:t>Phát triển các API là một thủ tục dài đòi hỏi một kích thước đã định. Kỹ năng lập trình là bắt buộc để xây dựng các API. Nó có thể bị lỗi khi kiểm tra API. Chi phí bảo trì là đáng kể.</w:t>
      </w:r>
    </w:p>
    <w:p w14:paraId="2E5A4E99" w14:textId="02E5A3D5" w:rsidR="009D065A" w:rsidRDefault="001820AD" w:rsidP="0092594E">
      <w:pPr>
        <w:pStyle w:val="Tiumccp1"/>
        <w:numPr>
          <w:ilvl w:val="1"/>
          <w:numId w:val="19"/>
        </w:numPr>
        <w:outlineLvl w:val="1"/>
      </w:pPr>
      <w:r>
        <w:t xml:space="preserve"> </w:t>
      </w:r>
      <w:bookmarkStart w:id="37" w:name="_Toc103024704"/>
      <w:r w:rsidR="009D065A">
        <w:t>Tìm hiểu về REST API</w:t>
      </w:r>
      <w:bookmarkEnd w:id="37"/>
    </w:p>
    <w:p w14:paraId="1A96F56C" w14:textId="4199B0DF" w:rsidR="00B05530" w:rsidRDefault="00B05530" w:rsidP="003A0AB0">
      <w:pPr>
        <w:pStyle w:val="Nidungvnbn"/>
      </w:pPr>
      <w:r>
        <w:lastRenderedPageBreak/>
        <w:t>REST API ngày càng trở nên phổ biến và được sử dụng nhiều trong ngành công nghiệp mạng, măc dù kiểu kiến trúc REST đã có từ những năm 2000. Hầu hết các kiểu API hiện có trong hạ tầng mạng là kiểu REST API. Điều này có nghĩa là nếu bạn nghe nói đến một thiết bị hay một SDN controller có hỗ trợ API, thì loại API đó là một giao tiếp theo mô hình client-server. Phía client có thể là một phần mềm ứng dụng chẳng hạn như một chương trình Python hoặc một giao diện web. Phía máy chủ server có thể là một t</w:t>
      </w:r>
      <w:r w:rsidR="00E61C0D">
        <w:t>hiết bị mạng hoặc là một</w:t>
      </w:r>
      <w:r w:rsidR="003A0AB0">
        <w:t xml:space="preserve"> network</w:t>
      </w:r>
      <w:r>
        <w:t xml:space="preserve"> controller.</w:t>
      </w:r>
    </w:p>
    <w:p w14:paraId="46096318" w14:textId="44EA72E6" w:rsidR="00B05530" w:rsidRDefault="00B05530" w:rsidP="00B05530">
      <w:pPr>
        <w:pStyle w:val="Nidungvnbn"/>
      </w:pPr>
      <w:r>
        <w:t>Một API sử dụng kiến trúc REST thường được gọi là RESTful API. Kiến trúc REST thường được mô tả chung như là một kiến trúc theo mô hình client-server, phi trạng thái (stateless). Các Restful API thường dùng giao thức HTTP và các phương thức của HTTP để thu thập và thao tác các dữ liệu.</w:t>
      </w:r>
    </w:p>
    <w:p w14:paraId="0BF28BAC" w14:textId="712B79BD" w:rsidR="00B05530" w:rsidRDefault="00B05530" w:rsidP="00B05530">
      <w:pPr>
        <w:pStyle w:val="Nidungvnbn"/>
      </w:pPr>
      <w:r>
        <w:t>Trong hình minh họa bên dưới, sự khác nhau nằm ở định dạng dữ liệu được gửi vào và ra của máy chủ web. Khi chúng ta duyệt Internet, chúng ta sẽ nhận được các dữ liệu HTML, sau đó các trình duyệt sẽ hiện thị các nội dung này. Còn khi chúng ta thực thi một hàm gọi HTTP GET đến một máy chủ đang cung cấp chức năng của nó thông qua RESTful API, chúng ta sẽ nhận lại được kết quả trả về ở dạng JSON hay XML. Lúc này, các máy client phải hiểu và diễn dịch được các định dạng dữ liệu JSON hay XML.</w:t>
      </w:r>
    </w:p>
    <w:p w14:paraId="5A3B32B5" w14:textId="2DCDB52D" w:rsidR="00603121" w:rsidRDefault="00B05530" w:rsidP="00603121">
      <w:pPr>
        <w:pStyle w:val="Nidungvnbn"/>
        <w:ind w:firstLine="0"/>
        <w:jc w:val="center"/>
      </w:pPr>
      <w:r w:rsidRPr="00B05530">
        <w:rPr>
          <w:noProof/>
        </w:rPr>
        <w:drawing>
          <wp:inline distT="0" distB="0" distL="0" distR="0" wp14:anchorId="3598566A" wp14:editId="1889FEA5">
            <wp:extent cx="5036820" cy="2697480"/>
            <wp:effectExtent l="0" t="0" r="0" b="7620"/>
            <wp:docPr id="12" name="Picture 12" descr="https://vnpro.vn/upload/files/th%C6%B0%20vi%E1%BB%87n/chuong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npro.vn/upload/files/th%C6%B0%20vi%E1%BB%87n/chuong4/10.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421" r="3419" b="1666"/>
                    <a:stretch/>
                  </pic:blipFill>
                  <pic:spPr bwMode="auto">
                    <a:xfrm>
                      <a:off x="0" y="0"/>
                      <a:ext cx="5036820" cy="2697480"/>
                    </a:xfrm>
                    <a:prstGeom prst="rect">
                      <a:avLst/>
                    </a:prstGeom>
                    <a:noFill/>
                    <a:ln>
                      <a:noFill/>
                    </a:ln>
                    <a:extLst>
                      <a:ext uri="{53640926-AAD7-44D8-BBD7-CCE9431645EC}">
                        <a14:shadowObscured xmlns:a14="http://schemas.microsoft.com/office/drawing/2010/main"/>
                      </a:ext>
                    </a:extLst>
                  </pic:spPr>
                </pic:pic>
              </a:graphicData>
            </a:graphic>
          </wp:inline>
        </w:drawing>
      </w:r>
    </w:p>
    <w:p w14:paraId="47AC5AAF" w14:textId="4669E856" w:rsidR="001820AD" w:rsidRDefault="001820AD" w:rsidP="001820AD">
      <w:pPr>
        <w:pStyle w:val="Caption"/>
      </w:pPr>
      <w:bookmarkStart w:id="38" w:name="_Toc102901183"/>
      <w:bookmarkStart w:id="39" w:name="_Toc103026403"/>
      <w:r>
        <w:t xml:space="preserve">Hình 2.2.1 Cách hoạt động của REST API </w:t>
      </w:r>
      <w:r w:rsidR="007F399A">
        <w:fldChar w:fldCharType="begin"/>
      </w:r>
      <w:r w:rsidR="007F399A">
        <w:instrText xml:space="preserve"> SEQ Hình_2.2.1_Cách_hoạt_động_của_REST_API \* ARABIC </w:instrText>
      </w:r>
      <w:r w:rsidR="007F399A">
        <w:fldChar w:fldCharType="separate"/>
      </w:r>
      <w:r w:rsidR="00CE6429">
        <w:rPr>
          <w:noProof/>
        </w:rPr>
        <w:t>1</w:t>
      </w:r>
      <w:bookmarkEnd w:id="38"/>
      <w:bookmarkEnd w:id="39"/>
      <w:r w:rsidR="007F399A">
        <w:rPr>
          <w:noProof/>
        </w:rPr>
        <w:fldChar w:fldCharType="end"/>
      </w:r>
    </w:p>
    <w:p w14:paraId="564ED86F" w14:textId="087DB8F7" w:rsidR="00B05530" w:rsidRDefault="00B05530" w:rsidP="00B05530">
      <w:pPr>
        <w:pStyle w:val="Nidungvnbn"/>
      </w:pPr>
      <w:r>
        <w:lastRenderedPageBreak/>
        <w:t xml:space="preserve">Vì HTTP được dùng như một giao thức truyền vận, khi chúng ta gọi API, chúng ta cũng thực hiện các tác vụ sử dụng URL cũng giống như khi chúng ta duyệt World Wide Web. Khi chúng ta truy cập đến một website, phương thức HTTP GET được được thực hiện. Nếu chúng ta điền vào một biểu mẫu trên web và nhấn nút Submit, một phương thức HTTP POST đang được thực thi. RESTful API cũng hoạt động cơ bản giống như vậy. </w:t>
      </w:r>
    </w:p>
    <w:p w14:paraId="22AF8C71" w14:textId="180DAD2D" w:rsidR="00B05530" w:rsidRDefault="00B05530" w:rsidP="00B05530">
      <w:pPr>
        <w:pStyle w:val="Nidungvnbn"/>
      </w:pPr>
      <w:r>
        <w:t>Chúng ta ít nhiều đều đã nghe nói đến giao thức HTTP hoặc đã biết về cách thức HTTP hoạt động. Hoạt động của HTTP thường theo cấu trúc được định nghĩa chặt chẽ, nhất quán. Chính vì vậy HTTP cung cấp một phương thức nhất quán để gọi API từ các thiết bị khác nhau của các nhà cung cấp khác nhau.</w:t>
      </w:r>
    </w:p>
    <w:p w14:paraId="5FB954CA" w14:textId="5E11473E" w:rsidR="00B05530" w:rsidRDefault="00B05530" w:rsidP="00B05530">
      <w:pPr>
        <w:pStyle w:val="Nidungvnbn"/>
        <w:jc w:val="center"/>
      </w:pPr>
      <w:r w:rsidRPr="00B05530">
        <w:rPr>
          <w:noProof/>
        </w:rPr>
        <w:drawing>
          <wp:inline distT="0" distB="0" distL="0" distR="0" wp14:anchorId="65B3A534" wp14:editId="1476DCE4">
            <wp:extent cx="4921054" cy="1583055"/>
            <wp:effectExtent l="0" t="0" r="0" b="0"/>
            <wp:docPr id="14" name="Picture 14" descr="https://vnpro.vn/upload/files/th%C6%B0%20vi%E1%BB%87n/chuong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npro.vn/upload/files/th%C6%B0%20vi%E1%BB%87n/chuong4/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41205" cy="1589537"/>
                    </a:xfrm>
                    <a:prstGeom prst="rect">
                      <a:avLst/>
                    </a:prstGeom>
                    <a:noFill/>
                    <a:ln>
                      <a:noFill/>
                    </a:ln>
                  </pic:spPr>
                </pic:pic>
              </a:graphicData>
            </a:graphic>
          </wp:inline>
        </w:drawing>
      </w:r>
    </w:p>
    <w:p w14:paraId="57E701CB" w14:textId="157B906C" w:rsidR="00753EDB" w:rsidRDefault="00753EDB" w:rsidP="00753EDB">
      <w:pPr>
        <w:pStyle w:val="Caption"/>
      </w:pPr>
      <w:bookmarkStart w:id="40" w:name="_Toc102901198"/>
      <w:bookmarkStart w:id="41" w:name="_Toc103027631"/>
      <w:r>
        <w:t xml:space="preserve">Hình 2.2.2 Các phương thức client sử dụng khi gọi API </w:t>
      </w:r>
      <w:r w:rsidR="007F399A">
        <w:fldChar w:fldCharType="begin"/>
      </w:r>
      <w:r w:rsidR="007F399A">
        <w:instrText xml:space="preserve"> SEQ Hình_2.2.2 \* ARABIC </w:instrText>
      </w:r>
      <w:r w:rsidR="007F399A">
        <w:fldChar w:fldCharType="separate"/>
      </w:r>
      <w:r w:rsidR="00CE6429">
        <w:rPr>
          <w:noProof/>
        </w:rPr>
        <w:t>1</w:t>
      </w:r>
      <w:bookmarkEnd w:id="40"/>
      <w:bookmarkEnd w:id="41"/>
      <w:r w:rsidR="007F399A">
        <w:rPr>
          <w:noProof/>
        </w:rPr>
        <w:fldChar w:fldCharType="end"/>
      </w:r>
    </w:p>
    <w:p w14:paraId="131F798B" w14:textId="0916FBC6" w:rsidR="00B05530" w:rsidRPr="00B05530" w:rsidRDefault="00B05530" w:rsidP="00366821">
      <w:pPr>
        <w:pStyle w:val="Nidungvnbn"/>
      </w:pPr>
      <w:r w:rsidRPr="00B05530">
        <w:t>Các chức năng của HTTP tương tự như các chức năng mà phần lớn các ứng dụng và các cơ sở dữ liệu dùng để lưu trữ và thay đổi dữ liệu. Các chức năng này được gọi là CRUD, viết tắt của CREATE, READ, UPDATE, DELETE.</w:t>
      </w:r>
    </w:p>
    <w:p w14:paraId="717EF061" w14:textId="43AB977A" w:rsidR="00B05530" w:rsidRPr="00B05530" w:rsidRDefault="00B05530" w:rsidP="00366821">
      <w:pPr>
        <w:pStyle w:val="Nidungvnbn"/>
      </w:pPr>
      <w:r>
        <w:t>Kiến trúc REST sử dụng các chức năng có sẵn của HTTP để tương tác với dữ liệu.</w:t>
      </w:r>
    </w:p>
    <w:p w14:paraId="48652BE2" w14:textId="5D1BA306" w:rsidR="00466A00" w:rsidRDefault="007A7C2C" w:rsidP="00366821">
      <w:pPr>
        <w:pStyle w:val="Nidungvnbn"/>
      </w:pPr>
      <w:r>
        <w:t>Để gửi</w:t>
      </w:r>
      <w:r w:rsidR="00F04788">
        <w:t xml:space="preserve"> API</w:t>
      </w:r>
      <w:r>
        <w:t xml:space="preserve"> yêu cầu đến máy chủ</w:t>
      </w:r>
      <w:r w:rsidR="00CF3FBE">
        <w:t xml:space="preserve"> (</w:t>
      </w:r>
      <w:r w:rsidR="00F04788">
        <w:t>REST API</w:t>
      </w:r>
      <w:r w:rsidR="00CF3FBE">
        <w:t xml:space="preserve"> Request)</w:t>
      </w:r>
      <w:r>
        <w:t xml:space="preserve"> </w:t>
      </w:r>
      <w:r w:rsidR="00E36F79">
        <w:t xml:space="preserve">bằng giao thức HTTP </w:t>
      </w:r>
      <w:r>
        <w:t xml:space="preserve">ta cần có bốn thành phần: </w:t>
      </w:r>
      <w:r w:rsidR="009E5423">
        <w:t>Bộ</w:t>
      </w:r>
      <w:r>
        <w:t xml:space="preserve"> danh tài nguyên (</w:t>
      </w:r>
      <w:r w:rsidRPr="007A7C2C">
        <w:t>U</w:t>
      </w:r>
      <w:r>
        <w:t>niform Resource Identifier - URI), phương thức HTTP, Header</w:t>
      </w:r>
      <w:r w:rsidR="00C179BF">
        <w:t xml:space="preserve"> – Tiêu đề</w:t>
      </w:r>
      <w:r>
        <w:t>, Body</w:t>
      </w:r>
      <w:r w:rsidR="00C179BF">
        <w:t xml:space="preserve"> – Nội dung</w:t>
      </w:r>
    </w:p>
    <w:p w14:paraId="19146E91" w14:textId="0C3759CA" w:rsidR="009E5423" w:rsidRDefault="009E5423" w:rsidP="00366821">
      <w:pPr>
        <w:pStyle w:val="Tiumccp1"/>
        <w:numPr>
          <w:ilvl w:val="3"/>
          <w:numId w:val="19"/>
        </w:numPr>
        <w:ind w:left="567" w:hanging="283"/>
        <w:jc w:val="both"/>
        <w:rPr>
          <w:b w:val="0"/>
        </w:rPr>
      </w:pPr>
      <w:r w:rsidRPr="009E5423">
        <w:rPr>
          <w:b w:val="0"/>
        </w:rPr>
        <w:t>Bộ danh tài nguyên (Uniform Resource Identifier - URI)</w:t>
      </w:r>
      <w:r w:rsidR="00F313DD">
        <w:rPr>
          <w:b w:val="0"/>
        </w:rPr>
        <w:t xml:space="preserve"> hay còn được gọi là URL </w:t>
      </w:r>
      <w:r w:rsidR="00F313DD" w:rsidRPr="00F313DD">
        <w:rPr>
          <w:b w:val="0"/>
        </w:rPr>
        <w:t>xác định tài nguyên nào mà khách hàng muốn thao tác. Các thành phần của URI là</w:t>
      </w:r>
      <w:r w:rsidR="00F313DD">
        <w:rPr>
          <w:b w:val="0"/>
        </w:rPr>
        <w:t xml:space="preserve"> </w:t>
      </w:r>
      <w:r w:rsidR="00F313DD" w:rsidRPr="00F313DD">
        <w:rPr>
          <w:b w:val="0"/>
        </w:rPr>
        <w:t>Lược đồ: chỉ định giao thức HTTP nào nên được sử dụng, http hoặc https.</w:t>
      </w:r>
      <w:r w:rsidR="00F313DD">
        <w:rPr>
          <w:b w:val="0"/>
        </w:rPr>
        <w:t xml:space="preserve"> </w:t>
      </w:r>
      <w:r w:rsidR="00F313DD" w:rsidRPr="00F313DD">
        <w:rPr>
          <w:b w:val="0"/>
        </w:rPr>
        <w:t xml:space="preserve">Quyền hạn: bao gồm hai phần, đó là máy chủ và cổng. Đường dẫn: đại </w:t>
      </w:r>
      <w:r w:rsidR="00F313DD" w:rsidRPr="00F313DD">
        <w:rPr>
          <w:b w:val="0"/>
        </w:rPr>
        <w:lastRenderedPageBreak/>
        <w:t>diện cho vị trí của tài nguyên, dữ liệu hoặc đối tượng, được thao tác trên máy chủ. Truy vấn: cung cấp chi tiết bổ sung cho phạm vi, lọc hoặc để làm rõ một yêu cầu.</w:t>
      </w:r>
    </w:p>
    <w:p w14:paraId="427C464B" w14:textId="77167D05" w:rsidR="00F313DD" w:rsidRPr="00515894" w:rsidRDefault="00515894" w:rsidP="00366821">
      <w:pPr>
        <w:pStyle w:val="Tiumccp1"/>
        <w:numPr>
          <w:ilvl w:val="3"/>
          <w:numId w:val="19"/>
        </w:numPr>
        <w:ind w:left="567" w:hanging="283"/>
        <w:jc w:val="both"/>
        <w:rPr>
          <w:b w:val="0"/>
        </w:rPr>
      </w:pPr>
      <w:r w:rsidRPr="00515894">
        <w:rPr>
          <w:b w:val="0"/>
        </w:rPr>
        <w:t xml:space="preserve"> Phương thức HTTP: Các API REST sử dụng các phương thức HTTP tiêu chuẩn để giao tiếp với các dịch vụ web mà hành động đang được yêu cầu đối với tài nguyên đã cho. </w:t>
      </w:r>
    </w:p>
    <w:tbl>
      <w:tblPr>
        <w:tblW w:w="8853"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182"/>
        <w:gridCol w:w="2419"/>
        <w:gridCol w:w="4252"/>
      </w:tblGrid>
      <w:tr w:rsidR="00515894" w:rsidRPr="00515894" w14:paraId="28572129" w14:textId="77777777" w:rsidTr="00844470">
        <w:trPr>
          <w:trHeight w:val="562"/>
        </w:trPr>
        <w:tc>
          <w:tcPr>
            <w:tcW w:w="2182" w:type="dxa"/>
            <w:shd w:val="clear" w:color="auto" w:fill="auto"/>
            <w:tcMar>
              <w:top w:w="98" w:type="dxa"/>
              <w:left w:w="15" w:type="dxa"/>
              <w:bottom w:w="0" w:type="dxa"/>
              <w:right w:w="15" w:type="dxa"/>
            </w:tcMar>
            <w:vAlign w:val="center"/>
            <w:hideMark/>
          </w:tcPr>
          <w:p w14:paraId="565EF53B" w14:textId="16DA4070" w:rsidR="00515894" w:rsidRPr="00C179BF" w:rsidRDefault="00515894" w:rsidP="00515894">
            <w:pPr>
              <w:pStyle w:val="Tiumccp1"/>
              <w:jc w:val="center"/>
              <w:rPr>
                <w:b w:val="0"/>
                <w:sz w:val="26"/>
                <w:szCs w:val="26"/>
              </w:rPr>
            </w:pPr>
            <w:r w:rsidRPr="00C179BF">
              <w:rPr>
                <w:b w:val="0"/>
                <w:bCs/>
                <w:sz w:val="26"/>
                <w:szCs w:val="26"/>
              </w:rPr>
              <w:t>Phương thức HTTP</w:t>
            </w:r>
          </w:p>
        </w:tc>
        <w:tc>
          <w:tcPr>
            <w:tcW w:w="2419" w:type="dxa"/>
            <w:shd w:val="clear" w:color="auto" w:fill="auto"/>
            <w:tcMar>
              <w:top w:w="98" w:type="dxa"/>
              <w:left w:w="15" w:type="dxa"/>
              <w:bottom w:w="0" w:type="dxa"/>
              <w:right w:w="15" w:type="dxa"/>
            </w:tcMar>
            <w:vAlign w:val="center"/>
            <w:hideMark/>
          </w:tcPr>
          <w:p w14:paraId="13F2C48F" w14:textId="76A592D2" w:rsidR="00515894" w:rsidRPr="00C179BF" w:rsidRDefault="00515894" w:rsidP="00515894">
            <w:pPr>
              <w:pStyle w:val="Tiumccp1"/>
              <w:jc w:val="center"/>
              <w:rPr>
                <w:b w:val="0"/>
                <w:sz w:val="26"/>
                <w:szCs w:val="26"/>
              </w:rPr>
            </w:pPr>
            <w:r w:rsidRPr="00C179BF">
              <w:rPr>
                <w:b w:val="0"/>
                <w:bCs/>
                <w:sz w:val="26"/>
                <w:szCs w:val="26"/>
              </w:rPr>
              <w:t>Tác dụng</w:t>
            </w:r>
          </w:p>
        </w:tc>
        <w:tc>
          <w:tcPr>
            <w:tcW w:w="4252" w:type="dxa"/>
            <w:shd w:val="clear" w:color="auto" w:fill="auto"/>
            <w:tcMar>
              <w:top w:w="98" w:type="dxa"/>
              <w:left w:w="15" w:type="dxa"/>
              <w:bottom w:w="0" w:type="dxa"/>
              <w:right w:w="15" w:type="dxa"/>
            </w:tcMar>
            <w:vAlign w:val="center"/>
            <w:hideMark/>
          </w:tcPr>
          <w:p w14:paraId="636B598B" w14:textId="467737F2" w:rsidR="00515894" w:rsidRPr="00C179BF" w:rsidRDefault="008F485E" w:rsidP="00515894">
            <w:pPr>
              <w:pStyle w:val="Tiumccp1"/>
              <w:jc w:val="center"/>
              <w:rPr>
                <w:b w:val="0"/>
                <w:sz w:val="26"/>
                <w:szCs w:val="26"/>
              </w:rPr>
            </w:pPr>
            <w:r w:rsidRPr="00C179BF">
              <w:rPr>
                <w:b w:val="0"/>
                <w:bCs/>
                <w:sz w:val="26"/>
                <w:szCs w:val="26"/>
              </w:rPr>
              <w:t>Mô tả</w:t>
            </w:r>
          </w:p>
        </w:tc>
      </w:tr>
      <w:tr w:rsidR="00515894" w:rsidRPr="00515894" w14:paraId="058476C6" w14:textId="77777777" w:rsidTr="00844470">
        <w:trPr>
          <w:trHeight w:val="911"/>
        </w:trPr>
        <w:tc>
          <w:tcPr>
            <w:tcW w:w="2182" w:type="dxa"/>
            <w:shd w:val="clear" w:color="auto" w:fill="auto"/>
            <w:tcMar>
              <w:top w:w="71" w:type="dxa"/>
              <w:left w:w="15" w:type="dxa"/>
              <w:bottom w:w="0" w:type="dxa"/>
              <w:right w:w="15" w:type="dxa"/>
            </w:tcMar>
            <w:vAlign w:val="center"/>
            <w:hideMark/>
          </w:tcPr>
          <w:p w14:paraId="319FD872" w14:textId="77777777" w:rsidR="00515894" w:rsidRPr="00C179BF" w:rsidRDefault="00515894" w:rsidP="00515894">
            <w:pPr>
              <w:pStyle w:val="Tiumccp1"/>
              <w:jc w:val="center"/>
              <w:rPr>
                <w:b w:val="0"/>
                <w:sz w:val="26"/>
                <w:szCs w:val="26"/>
              </w:rPr>
            </w:pPr>
            <w:r w:rsidRPr="00C179BF">
              <w:rPr>
                <w:b w:val="0"/>
                <w:sz w:val="26"/>
                <w:szCs w:val="26"/>
              </w:rPr>
              <w:t>POST</w:t>
            </w:r>
          </w:p>
        </w:tc>
        <w:tc>
          <w:tcPr>
            <w:tcW w:w="2419" w:type="dxa"/>
            <w:shd w:val="clear" w:color="auto" w:fill="auto"/>
            <w:tcMar>
              <w:top w:w="71" w:type="dxa"/>
              <w:left w:w="15" w:type="dxa"/>
              <w:bottom w:w="0" w:type="dxa"/>
              <w:right w:w="15" w:type="dxa"/>
            </w:tcMar>
            <w:vAlign w:val="center"/>
            <w:hideMark/>
          </w:tcPr>
          <w:p w14:paraId="5C3F49E1" w14:textId="02208765" w:rsidR="00515894" w:rsidRPr="00C179BF" w:rsidRDefault="00515894" w:rsidP="00515894">
            <w:pPr>
              <w:pStyle w:val="Tiumccp1"/>
              <w:jc w:val="center"/>
              <w:rPr>
                <w:b w:val="0"/>
                <w:sz w:val="26"/>
                <w:szCs w:val="26"/>
              </w:rPr>
            </w:pPr>
            <w:r w:rsidRPr="00C179BF">
              <w:rPr>
                <w:b w:val="0"/>
                <w:sz w:val="26"/>
                <w:szCs w:val="26"/>
              </w:rPr>
              <w:t>Tạo</w:t>
            </w:r>
          </w:p>
        </w:tc>
        <w:tc>
          <w:tcPr>
            <w:tcW w:w="4252" w:type="dxa"/>
            <w:shd w:val="clear" w:color="auto" w:fill="auto"/>
            <w:tcMar>
              <w:top w:w="71" w:type="dxa"/>
              <w:left w:w="15" w:type="dxa"/>
              <w:bottom w:w="0" w:type="dxa"/>
              <w:right w:w="15" w:type="dxa"/>
            </w:tcMar>
            <w:vAlign w:val="center"/>
            <w:hideMark/>
          </w:tcPr>
          <w:p w14:paraId="03022CFC" w14:textId="4EE4A70E" w:rsidR="00515894" w:rsidRPr="00C179BF" w:rsidRDefault="000A6258" w:rsidP="00515894">
            <w:pPr>
              <w:pStyle w:val="Tiumccp1"/>
              <w:rPr>
                <w:b w:val="0"/>
                <w:sz w:val="26"/>
                <w:szCs w:val="26"/>
              </w:rPr>
            </w:pPr>
            <w:r w:rsidRPr="00C179BF">
              <w:rPr>
                <w:b w:val="0"/>
                <w:sz w:val="26"/>
                <w:szCs w:val="26"/>
              </w:rPr>
              <w:t>Tạo một đối tượng mới hay một tài nguyên mới</w:t>
            </w:r>
          </w:p>
        </w:tc>
      </w:tr>
      <w:tr w:rsidR="00515894" w:rsidRPr="00515894" w14:paraId="5B8ECC5E" w14:textId="77777777" w:rsidTr="00844470">
        <w:trPr>
          <w:trHeight w:val="507"/>
        </w:trPr>
        <w:tc>
          <w:tcPr>
            <w:tcW w:w="2182" w:type="dxa"/>
            <w:shd w:val="clear" w:color="auto" w:fill="auto"/>
            <w:tcMar>
              <w:top w:w="71" w:type="dxa"/>
              <w:left w:w="15" w:type="dxa"/>
              <w:bottom w:w="0" w:type="dxa"/>
              <w:right w:w="15" w:type="dxa"/>
            </w:tcMar>
            <w:vAlign w:val="center"/>
            <w:hideMark/>
          </w:tcPr>
          <w:p w14:paraId="45CD3863" w14:textId="77777777" w:rsidR="00515894" w:rsidRPr="00C179BF" w:rsidRDefault="00515894" w:rsidP="00515894">
            <w:pPr>
              <w:pStyle w:val="Tiumccp1"/>
              <w:jc w:val="center"/>
              <w:rPr>
                <w:b w:val="0"/>
                <w:sz w:val="26"/>
                <w:szCs w:val="26"/>
              </w:rPr>
            </w:pPr>
            <w:r w:rsidRPr="00C179BF">
              <w:rPr>
                <w:b w:val="0"/>
                <w:sz w:val="26"/>
                <w:szCs w:val="26"/>
              </w:rPr>
              <w:t>GET</w:t>
            </w:r>
          </w:p>
        </w:tc>
        <w:tc>
          <w:tcPr>
            <w:tcW w:w="2419" w:type="dxa"/>
            <w:shd w:val="clear" w:color="auto" w:fill="auto"/>
            <w:tcMar>
              <w:top w:w="71" w:type="dxa"/>
              <w:left w:w="15" w:type="dxa"/>
              <w:bottom w:w="0" w:type="dxa"/>
              <w:right w:w="15" w:type="dxa"/>
            </w:tcMar>
            <w:vAlign w:val="center"/>
            <w:hideMark/>
          </w:tcPr>
          <w:p w14:paraId="6CF9101C" w14:textId="664F38E7" w:rsidR="00515894" w:rsidRPr="00C179BF" w:rsidRDefault="00515894" w:rsidP="00515894">
            <w:pPr>
              <w:pStyle w:val="Tiumccp1"/>
              <w:jc w:val="center"/>
              <w:rPr>
                <w:b w:val="0"/>
                <w:sz w:val="26"/>
                <w:szCs w:val="26"/>
              </w:rPr>
            </w:pPr>
            <w:r w:rsidRPr="00C179BF">
              <w:rPr>
                <w:b w:val="0"/>
                <w:sz w:val="26"/>
                <w:szCs w:val="26"/>
              </w:rPr>
              <w:t>Đọc</w:t>
            </w:r>
          </w:p>
        </w:tc>
        <w:tc>
          <w:tcPr>
            <w:tcW w:w="4252" w:type="dxa"/>
            <w:shd w:val="clear" w:color="auto" w:fill="auto"/>
            <w:tcMar>
              <w:top w:w="71" w:type="dxa"/>
              <w:left w:w="15" w:type="dxa"/>
              <w:bottom w:w="0" w:type="dxa"/>
              <w:right w:w="15" w:type="dxa"/>
            </w:tcMar>
            <w:vAlign w:val="center"/>
            <w:hideMark/>
          </w:tcPr>
          <w:p w14:paraId="29EBF124" w14:textId="6258C2FC" w:rsidR="00515894" w:rsidRPr="00C179BF" w:rsidRDefault="000A6258" w:rsidP="00515894">
            <w:pPr>
              <w:pStyle w:val="Tiumccp1"/>
              <w:rPr>
                <w:b w:val="0"/>
                <w:sz w:val="26"/>
                <w:szCs w:val="26"/>
              </w:rPr>
            </w:pPr>
            <w:r w:rsidRPr="00C179BF">
              <w:rPr>
                <w:b w:val="0"/>
                <w:sz w:val="26"/>
                <w:szCs w:val="26"/>
              </w:rPr>
              <w:t>Liệt kê chi tiết các nguồn tài nguyên có trong hệ thống</w:t>
            </w:r>
          </w:p>
        </w:tc>
      </w:tr>
      <w:tr w:rsidR="00515894" w:rsidRPr="00515894" w14:paraId="769962EA" w14:textId="77777777" w:rsidTr="00844470">
        <w:trPr>
          <w:trHeight w:val="507"/>
        </w:trPr>
        <w:tc>
          <w:tcPr>
            <w:tcW w:w="2182" w:type="dxa"/>
            <w:shd w:val="clear" w:color="auto" w:fill="auto"/>
            <w:tcMar>
              <w:top w:w="71" w:type="dxa"/>
              <w:left w:w="15" w:type="dxa"/>
              <w:bottom w:w="0" w:type="dxa"/>
              <w:right w:w="15" w:type="dxa"/>
            </w:tcMar>
            <w:vAlign w:val="center"/>
            <w:hideMark/>
          </w:tcPr>
          <w:p w14:paraId="10430745" w14:textId="77777777" w:rsidR="00515894" w:rsidRPr="00C179BF" w:rsidRDefault="00515894" w:rsidP="00515894">
            <w:pPr>
              <w:pStyle w:val="Tiumccp1"/>
              <w:jc w:val="center"/>
              <w:rPr>
                <w:b w:val="0"/>
                <w:sz w:val="26"/>
                <w:szCs w:val="26"/>
              </w:rPr>
            </w:pPr>
            <w:r w:rsidRPr="00C179BF">
              <w:rPr>
                <w:b w:val="0"/>
                <w:sz w:val="26"/>
                <w:szCs w:val="26"/>
              </w:rPr>
              <w:t>PUT</w:t>
            </w:r>
          </w:p>
        </w:tc>
        <w:tc>
          <w:tcPr>
            <w:tcW w:w="2419" w:type="dxa"/>
            <w:shd w:val="clear" w:color="auto" w:fill="auto"/>
            <w:tcMar>
              <w:top w:w="71" w:type="dxa"/>
              <w:left w:w="15" w:type="dxa"/>
              <w:bottom w:w="0" w:type="dxa"/>
              <w:right w:w="15" w:type="dxa"/>
            </w:tcMar>
            <w:vAlign w:val="center"/>
            <w:hideMark/>
          </w:tcPr>
          <w:p w14:paraId="767AA2BA" w14:textId="617CA692" w:rsidR="00515894" w:rsidRPr="00C179BF" w:rsidRDefault="00515894" w:rsidP="00515894">
            <w:pPr>
              <w:pStyle w:val="Tiumccp1"/>
              <w:jc w:val="center"/>
              <w:rPr>
                <w:b w:val="0"/>
                <w:sz w:val="26"/>
                <w:szCs w:val="26"/>
              </w:rPr>
            </w:pPr>
            <w:r w:rsidRPr="00C179BF">
              <w:rPr>
                <w:b w:val="0"/>
                <w:sz w:val="26"/>
                <w:szCs w:val="26"/>
              </w:rPr>
              <w:t>Cập nhật</w:t>
            </w:r>
          </w:p>
        </w:tc>
        <w:tc>
          <w:tcPr>
            <w:tcW w:w="4252" w:type="dxa"/>
            <w:shd w:val="clear" w:color="auto" w:fill="auto"/>
            <w:tcMar>
              <w:top w:w="71" w:type="dxa"/>
              <w:left w:w="15" w:type="dxa"/>
              <w:bottom w:w="0" w:type="dxa"/>
              <w:right w:w="15" w:type="dxa"/>
            </w:tcMar>
            <w:vAlign w:val="center"/>
            <w:hideMark/>
          </w:tcPr>
          <w:p w14:paraId="59C1B068" w14:textId="1F5108AB" w:rsidR="00515894" w:rsidRPr="00C179BF" w:rsidRDefault="000A6258" w:rsidP="00515894">
            <w:pPr>
              <w:pStyle w:val="Tiumccp1"/>
              <w:rPr>
                <w:b w:val="0"/>
                <w:sz w:val="26"/>
                <w:szCs w:val="26"/>
              </w:rPr>
            </w:pPr>
            <w:r w:rsidRPr="00C179BF">
              <w:rPr>
                <w:b w:val="0"/>
                <w:sz w:val="26"/>
                <w:szCs w:val="26"/>
              </w:rPr>
              <w:t>Thay thế hoặc cập nhật tài nguyên có trong hệ thống</w:t>
            </w:r>
          </w:p>
        </w:tc>
      </w:tr>
      <w:tr w:rsidR="00515894" w:rsidRPr="00515894" w14:paraId="54991065" w14:textId="77777777" w:rsidTr="00844470">
        <w:trPr>
          <w:trHeight w:val="507"/>
        </w:trPr>
        <w:tc>
          <w:tcPr>
            <w:tcW w:w="2182" w:type="dxa"/>
            <w:shd w:val="clear" w:color="auto" w:fill="auto"/>
            <w:tcMar>
              <w:top w:w="71" w:type="dxa"/>
              <w:left w:w="15" w:type="dxa"/>
              <w:bottom w:w="0" w:type="dxa"/>
              <w:right w:w="15" w:type="dxa"/>
            </w:tcMar>
            <w:vAlign w:val="center"/>
            <w:hideMark/>
          </w:tcPr>
          <w:p w14:paraId="7574A2BE" w14:textId="77777777" w:rsidR="00515894" w:rsidRPr="00C179BF" w:rsidRDefault="00515894" w:rsidP="00515894">
            <w:pPr>
              <w:pStyle w:val="Tiumccp1"/>
              <w:jc w:val="center"/>
              <w:rPr>
                <w:b w:val="0"/>
                <w:sz w:val="26"/>
                <w:szCs w:val="26"/>
              </w:rPr>
            </w:pPr>
            <w:r w:rsidRPr="00C179BF">
              <w:rPr>
                <w:b w:val="0"/>
                <w:sz w:val="26"/>
                <w:szCs w:val="26"/>
              </w:rPr>
              <w:t>PATCH</w:t>
            </w:r>
          </w:p>
        </w:tc>
        <w:tc>
          <w:tcPr>
            <w:tcW w:w="2419" w:type="dxa"/>
            <w:shd w:val="clear" w:color="auto" w:fill="auto"/>
            <w:tcMar>
              <w:top w:w="71" w:type="dxa"/>
              <w:left w:w="15" w:type="dxa"/>
              <w:bottom w:w="0" w:type="dxa"/>
              <w:right w:w="15" w:type="dxa"/>
            </w:tcMar>
            <w:vAlign w:val="center"/>
            <w:hideMark/>
          </w:tcPr>
          <w:p w14:paraId="1694370E" w14:textId="26BADC45" w:rsidR="00515894" w:rsidRPr="00C179BF" w:rsidRDefault="000A6258" w:rsidP="00515894">
            <w:pPr>
              <w:pStyle w:val="Tiumccp1"/>
              <w:jc w:val="center"/>
              <w:rPr>
                <w:b w:val="0"/>
                <w:sz w:val="26"/>
                <w:szCs w:val="26"/>
              </w:rPr>
            </w:pPr>
            <w:r w:rsidRPr="00C179BF">
              <w:rPr>
                <w:b w:val="0"/>
                <w:sz w:val="26"/>
                <w:szCs w:val="26"/>
              </w:rPr>
              <w:t>Cập nhật mộ</w:t>
            </w:r>
            <w:r w:rsidR="00515894" w:rsidRPr="00C179BF">
              <w:rPr>
                <w:b w:val="0"/>
                <w:sz w:val="26"/>
                <w:szCs w:val="26"/>
              </w:rPr>
              <w:t>t phần</w:t>
            </w:r>
          </w:p>
        </w:tc>
        <w:tc>
          <w:tcPr>
            <w:tcW w:w="4252" w:type="dxa"/>
            <w:shd w:val="clear" w:color="auto" w:fill="auto"/>
            <w:tcMar>
              <w:top w:w="71" w:type="dxa"/>
              <w:left w:w="15" w:type="dxa"/>
              <w:bottom w:w="0" w:type="dxa"/>
              <w:right w:w="15" w:type="dxa"/>
            </w:tcMar>
            <w:vAlign w:val="center"/>
            <w:hideMark/>
          </w:tcPr>
          <w:p w14:paraId="4F10DA71" w14:textId="3BA83750" w:rsidR="00515894" w:rsidRPr="00C179BF" w:rsidRDefault="000A6258" w:rsidP="00515894">
            <w:pPr>
              <w:pStyle w:val="Tiumccp1"/>
              <w:rPr>
                <w:b w:val="0"/>
                <w:sz w:val="26"/>
                <w:szCs w:val="26"/>
              </w:rPr>
            </w:pPr>
            <w:r w:rsidRPr="00C179BF">
              <w:rPr>
                <w:b w:val="0"/>
                <w:sz w:val="26"/>
                <w:szCs w:val="26"/>
              </w:rPr>
              <w:t>Cập nhật một số chi tiết từ một tài nguyên có sẵn trong hệ thống</w:t>
            </w:r>
          </w:p>
        </w:tc>
      </w:tr>
      <w:tr w:rsidR="00515894" w:rsidRPr="00515894" w14:paraId="5AFC51D0" w14:textId="77777777" w:rsidTr="00844470">
        <w:trPr>
          <w:trHeight w:val="562"/>
        </w:trPr>
        <w:tc>
          <w:tcPr>
            <w:tcW w:w="2182" w:type="dxa"/>
            <w:shd w:val="clear" w:color="auto" w:fill="auto"/>
            <w:tcMar>
              <w:top w:w="98" w:type="dxa"/>
              <w:left w:w="15" w:type="dxa"/>
              <w:bottom w:w="0" w:type="dxa"/>
              <w:right w:w="15" w:type="dxa"/>
            </w:tcMar>
            <w:vAlign w:val="center"/>
            <w:hideMark/>
          </w:tcPr>
          <w:p w14:paraId="0F16C963" w14:textId="77777777" w:rsidR="00515894" w:rsidRPr="00C179BF" w:rsidRDefault="00515894" w:rsidP="00515894">
            <w:pPr>
              <w:pStyle w:val="Tiumccp1"/>
              <w:jc w:val="center"/>
              <w:rPr>
                <w:b w:val="0"/>
                <w:sz w:val="26"/>
                <w:szCs w:val="26"/>
              </w:rPr>
            </w:pPr>
            <w:r w:rsidRPr="00C179BF">
              <w:rPr>
                <w:b w:val="0"/>
                <w:sz w:val="26"/>
                <w:szCs w:val="26"/>
              </w:rPr>
              <w:t>DELETE</w:t>
            </w:r>
          </w:p>
        </w:tc>
        <w:tc>
          <w:tcPr>
            <w:tcW w:w="2419" w:type="dxa"/>
            <w:shd w:val="clear" w:color="auto" w:fill="auto"/>
            <w:tcMar>
              <w:top w:w="98" w:type="dxa"/>
              <w:left w:w="15" w:type="dxa"/>
              <w:bottom w:w="0" w:type="dxa"/>
              <w:right w:w="15" w:type="dxa"/>
            </w:tcMar>
            <w:vAlign w:val="center"/>
            <w:hideMark/>
          </w:tcPr>
          <w:p w14:paraId="78389482" w14:textId="1EC57AE3" w:rsidR="00515894" w:rsidRPr="00C179BF" w:rsidRDefault="000A6258" w:rsidP="00515894">
            <w:pPr>
              <w:pStyle w:val="Tiumccp1"/>
              <w:jc w:val="center"/>
              <w:rPr>
                <w:b w:val="0"/>
                <w:sz w:val="26"/>
                <w:szCs w:val="26"/>
              </w:rPr>
            </w:pPr>
            <w:r w:rsidRPr="00C179BF">
              <w:rPr>
                <w:b w:val="0"/>
                <w:sz w:val="26"/>
                <w:szCs w:val="26"/>
              </w:rPr>
              <w:t>Xóa</w:t>
            </w:r>
          </w:p>
        </w:tc>
        <w:tc>
          <w:tcPr>
            <w:tcW w:w="4252" w:type="dxa"/>
            <w:shd w:val="clear" w:color="auto" w:fill="auto"/>
            <w:tcMar>
              <w:top w:w="98" w:type="dxa"/>
              <w:left w:w="15" w:type="dxa"/>
              <w:bottom w:w="0" w:type="dxa"/>
              <w:right w:w="15" w:type="dxa"/>
            </w:tcMar>
            <w:vAlign w:val="center"/>
            <w:hideMark/>
          </w:tcPr>
          <w:p w14:paraId="2DA62C40" w14:textId="215185F1" w:rsidR="00515894" w:rsidRPr="00C179BF" w:rsidRDefault="000A6258" w:rsidP="00515894">
            <w:pPr>
              <w:pStyle w:val="Tiumccp1"/>
              <w:rPr>
                <w:b w:val="0"/>
                <w:sz w:val="26"/>
                <w:szCs w:val="26"/>
              </w:rPr>
            </w:pPr>
            <w:r w:rsidRPr="00C179BF">
              <w:rPr>
                <w:b w:val="0"/>
                <w:sz w:val="26"/>
                <w:szCs w:val="26"/>
              </w:rPr>
              <w:t>Xóa một tài nguyên khỏi hệ thống.</w:t>
            </w:r>
          </w:p>
        </w:tc>
      </w:tr>
    </w:tbl>
    <w:p w14:paraId="1BCC6D23" w14:textId="609ED4F8" w:rsidR="00C179BF" w:rsidRDefault="00B46FBD" w:rsidP="00B46FBD">
      <w:pPr>
        <w:pStyle w:val="Caption"/>
        <w:rPr>
          <w:b/>
        </w:rPr>
      </w:pPr>
      <w:bookmarkStart w:id="42" w:name="_Toc103200401"/>
      <w:r>
        <w:t xml:space="preserve">Bảng 2.2.1 Các phương thức của REST API </w:t>
      </w:r>
      <w:r w:rsidR="007F399A">
        <w:fldChar w:fldCharType="begin"/>
      </w:r>
      <w:r w:rsidR="007F399A">
        <w:instrText xml:space="preserve"> SEQ Bảng_2.2.1 \* ARABIC </w:instrText>
      </w:r>
      <w:r w:rsidR="007F399A">
        <w:fldChar w:fldCharType="separate"/>
      </w:r>
      <w:r w:rsidR="00CE6429">
        <w:rPr>
          <w:noProof/>
        </w:rPr>
        <w:t>1</w:t>
      </w:r>
      <w:bookmarkEnd w:id="42"/>
      <w:r w:rsidR="007F399A">
        <w:rPr>
          <w:noProof/>
        </w:rPr>
        <w:fldChar w:fldCharType="end"/>
      </w:r>
    </w:p>
    <w:p w14:paraId="237F3169" w14:textId="161AC38B" w:rsidR="00F313DD" w:rsidRDefault="00C341A4" w:rsidP="00366821">
      <w:pPr>
        <w:pStyle w:val="Tiumccp1"/>
        <w:numPr>
          <w:ilvl w:val="3"/>
          <w:numId w:val="19"/>
        </w:numPr>
        <w:ind w:left="567" w:hanging="283"/>
        <w:jc w:val="both"/>
        <w:rPr>
          <w:b w:val="0"/>
        </w:rPr>
      </w:pPr>
      <w:r w:rsidRPr="00C341A4">
        <w:rPr>
          <w:b w:val="0"/>
        </w:rPr>
        <w:t>Tiêu đề:</w:t>
      </w:r>
      <w:r>
        <w:rPr>
          <w:b w:val="0"/>
        </w:rPr>
        <w:t xml:space="preserve"> </w:t>
      </w:r>
      <w:r w:rsidRPr="00C341A4">
        <w:rPr>
          <w:b w:val="0"/>
        </w:rPr>
        <w:t>Tiêu đề HTTP được định dạng dưới dạng các cặp tên-giá trị được phân tách bằng dấu hai chấm (:),</w:t>
      </w:r>
      <w:r>
        <w:rPr>
          <w:b w:val="0"/>
        </w:rPr>
        <w:t xml:space="preserve"> </w:t>
      </w:r>
      <w:r w:rsidRPr="00C341A4">
        <w:rPr>
          <w:b w:val="0"/>
        </w:rPr>
        <w:t>[tên]: [giá trị].</w:t>
      </w:r>
      <w:r>
        <w:rPr>
          <w:b w:val="0"/>
        </w:rPr>
        <w:t xml:space="preserve"> Có 2 loại Headers:</w:t>
      </w:r>
    </w:p>
    <w:p w14:paraId="6210ACF4" w14:textId="639E6362" w:rsidR="00C341A4" w:rsidRDefault="00C341A4" w:rsidP="00366821">
      <w:pPr>
        <w:pStyle w:val="Tiumccp1"/>
        <w:numPr>
          <w:ilvl w:val="0"/>
          <w:numId w:val="20"/>
        </w:numPr>
        <w:jc w:val="both"/>
        <w:rPr>
          <w:b w:val="0"/>
        </w:rPr>
      </w:pPr>
      <w:r>
        <w:rPr>
          <w:b w:val="0"/>
        </w:rPr>
        <w:t>Tiêu đề requests: Cung cấp</w:t>
      </w:r>
      <w:r w:rsidRPr="00C341A4">
        <w:rPr>
          <w:b w:val="0"/>
        </w:rPr>
        <w:t xml:space="preserve"> thêm thông tin không liên quan đến nội dung tin nhắn.</w:t>
      </w: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122"/>
        <w:gridCol w:w="4536"/>
        <w:gridCol w:w="1988"/>
      </w:tblGrid>
      <w:tr w:rsidR="00C341A4" w:rsidRPr="00C341A4" w14:paraId="77A0601A" w14:textId="77777777" w:rsidTr="009A7AB3">
        <w:trPr>
          <w:trHeight w:val="486"/>
        </w:trPr>
        <w:tc>
          <w:tcPr>
            <w:tcW w:w="2122" w:type="dxa"/>
            <w:shd w:val="clear" w:color="auto" w:fill="auto"/>
            <w:tcMar>
              <w:top w:w="60" w:type="dxa"/>
              <w:left w:w="15" w:type="dxa"/>
              <w:bottom w:w="0" w:type="dxa"/>
              <w:right w:w="15" w:type="dxa"/>
            </w:tcMar>
            <w:hideMark/>
          </w:tcPr>
          <w:p w14:paraId="06928838" w14:textId="79FEB478" w:rsidR="00C341A4" w:rsidRPr="00C341A4" w:rsidRDefault="00C341A4">
            <w:pPr>
              <w:pStyle w:val="NormalWeb"/>
              <w:spacing w:before="60" w:beforeAutospacing="0" w:after="0" w:afterAutospacing="0"/>
              <w:ind w:left="14"/>
              <w:jc w:val="center"/>
              <w:rPr>
                <w:sz w:val="26"/>
                <w:szCs w:val="26"/>
              </w:rPr>
            </w:pPr>
            <w:r w:rsidRPr="00C341A4">
              <w:rPr>
                <w:bCs/>
                <w:spacing w:val="-1"/>
                <w:sz w:val="26"/>
                <w:szCs w:val="26"/>
              </w:rPr>
              <w:t>Khóa</w:t>
            </w:r>
          </w:p>
        </w:tc>
        <w:tc>
          <w:tcPr>
            <w:tcW w:w="4536" w:type="dxa"/>
            <w:shd w:val="clear" w:color="auto" w:fill="auto"/>
            <w:tcMar>
              <w:top w:w="64" w:type="dxa"/>
              <w:left w:w="15" w:type="dxa"/>
              <w:bottom w:w="0" w:type="dxa"/>
              <w:right w:w="15" w:type="dxa"/>
            </w:tcMar>
            <w:hideMark/>
          </w:tcPr>
          <w:p w14:paraId="3E8089DC" w14:textId="14542547" w:rsidR="00C341A4" w:rsidRPr="00C341A4" w:rsidRDefault="00C341A4">
            <w:pPr>
              <w:pStyle w:val="NormalWeb"/>
              <w:spacing w:before="64" w:beforeAutospacing="0" w:after="0" w:afterAutospacing="0"/>
              <w:ind w:left="1296"/>
              <w:rPr>
                <w:sz w:val="26"/>
                <w:szCs w:val="26"/>
              </w:rPr>
            </w:pPr>
            <w:r w:rsidRPr="00C341A4">
              <w:rPr>
                <w:bCs/>
                <w:sz w:val="26"/>
                <w:szCs w:val="26"/>
              </w:rPr>
              <w:t>Giá trị ví dụ</w:t>
            </w:r>
          </w:p>
        </w:tc>
        <w:tc>
          <w:tcPr>
            <w:tcW w:w="1988" w:type="dxa"/>
            <w:shd w:val="clear" w:color="auto" w:fill="auto"/>
            <w:tcMar>
              <w:top w:w="64" w:type="dxa"/>
              <w:left w:w="15" w:type="dxa"/>
              <w:bottom w:w="0" w:type="dxa"/>
              <w:right w:w="15" w:type="dxa"/>
            </w:tcMar>
            <w:hideMark/>
          </w:tcPr>
          <w:p w14:paraId="64359BA1" w14:textId="6B76F0F9" w:rsidR="00C341A4" w:rsidRPr="00C341A4" w:rsidRDefault="00C341A4">
            <w:pPr>
              <w:pStyle w:val="NormalWeb"/>
              <w:spacing w:before="64" w:beforeAutospacing="0" w:after="0" w:afterAutospacing="0"/>
              <w:jc w:val="center"/>
              <w:rPr>
                <w:sz w:val="26"/>
                <w:szCs w:val="26"/>
              </w:rPr>
            </w:pPr>
            <w:r w:rsidRPr="00C341A4">
              <w:rPr>
                <w:bCs/>
                <w:spacing w:val="-1"/>
                <w:sz w:val="26"/>
                <w:szCs w:val="26"/>
              </w:rPr>
              <w:t>Mô tả</w:t>
            </w:r>
          </w:p>
        </w:tc>
      </w:tr>
      <w:tr w:rsidR="00C341A4" w:rsidRPr="00C341A4" w14:paraId="37BD8C3C" w14:textId="77777777" w:rsidTr="009A7AB3">
        <w:trPr>
          <w:trHeight w:val="554"/>
        </w:trPr>
        <w:tc>
          <w:tcPr>
            <w:tcW w:w="2122" w:type="dxa"/>
            <w:shd w:val="clear" w:color="auto" w:fill="auto"/>
            <w:tcMar>
              <w:top w:w="64" w:type="dxa"/>
              <w:left w:w="15" w:type="dxa"/>
              <w:bottom w:w="0" w:type="dxa"/>
              <w:right w:w="15" w:type="dxa"/>
            </w:tcMar>
            <w:hideMark/>
          </w:tcPr>
          <w:p w14:paraId="5E93C5DF" w14:textId="77777777" w:rsidR="00C341A4" w:rsidRPr="00C341A4" w:rsidRDefault="00C341A4">
            <w:pPr>
              <w:pStyle w:val="NormalWeb"/>
              <w:spacing w:before="64" w:beforeAutospacing="0" w:after="0" w:afterAutospacing="0"/>
              <w:ind w:left="144"/>
              <w:rPr>
                <w:sz w:val="26"/>
                <w:szCs w:val="26"/>
              </w:rPr>
            </w:pPr>
            <w:r w:rsidRPr="00C341A4">
              <w:rPr>
                <w:sz w:val="26"/>
                <w:szCs w:val="26"/>
              </w:rPr>
              <w:t>Authorization</w:t>
            </w:r>
          </w:p>
        </w:tc>
        <w:tc>
          <w:tcPr>
            <w:tcW w:w="4536" w:type="dxa"/>
            <w:shd w:val="clear" w:color="auto" w:fill="auto"/>
            <w:tcMar>
              <w:top w:w="64" w:type="dxa"/>
              <w:left w:w="15" w:type="dxa"/>
              <w:bottom w:w="0" w:type="dxa"/>
              <w:right w:w="15" w:type="dxa"/>
            </w:tcMar>
            <w:hideMark/>
          </w:tcPr>
          <w:p w14:paraId="661AE2BD" w14:textId="77777777" w:rsidR="00C341A4" w:rsidRPr="00C341A4" w:rsidRDefault="00C341A4">
            <w:pPr>
              <w:pStyle w:val="NormalWeb"/>
              <w:spacing w:before="64" w:beforeAutospacing="0" w:after="0" w:afterAutospacing="0"/>
              <w:ind w:left="144"/>
              <w:rPr>
                <w:sz w:val="26"/>
                <w:szCs w:val="26"/>
              </w:rPr>
            </w:pPr>
            <w:r w:rsidRPr="00C341A4">
              <w:rPr>
                <w:sz w:val="26"/>
                <w:szCs w:val="26"/>
              </w:rPr>
              <w:t>Basic</w:t>
            </w:r>
            <w:r w:rsidRPr="00C341A4">
              <w:rPr>
                <w:spacing w:val="-6"/>
                <w:sz w:val="26"/>
                <w:szCs w:val="26"/>
              </w:rPr>
              <w:t xml:space="preserve"> </w:t>
            </w:r>
            <w:r w:rsidRPr="00C341A4">
              <w:rPr>
                <w:spacing w:val="-1"/>
                <w:sz w:val="26"/>
                <w:szCs w:val="26"/>
              </w:rPr>
              <w:t>dmFncmFudDp2YWdyYW</w:t>
            </w:r>
          </w:p>
        </w:tc>
        <w:tc>
          <w:tcPr>
            <w:tcW w:w="1988" w:type="dxa"/>
            <w:shd w:val="clear" w:color="auto" w:fill="auto"/>
            <w:tcMar>
              <w:top w:w="64" w:type="dxa"/>
              <w:left w:w="15" w:type="dxa"/>
              <w:bottom w:w="0" w:type="dxa"/>
              <w:right w:w="15" w:type="dxa"/>
            </w:tcMar>
            <w:hideMark/>
          </w:tcPr>
          <w:p w14:paraId="307947A0" w14:textId="368203DF" w:rsidR="00C341A4" w:rsidRPr="00C341A4" w:rsidRDefault="00C341A4">
            <w:pPr>
              <w:pStyle w:val="NormalWeb"/>
              <w:spacing w:before="64" w:beforeAutospacing="0" w:after="0" w:afterAutospacing="0"/>
              <w:ind w:left="144"/>
              <w:rPr>
                <w:sz w:val="26"/>
                <w:szCs w:val="26"/>
              </w:rPr>
            </w:pPr>
            <w:r w:rsidRPr="00C341A4">
              <w:rPr>
                <w:sz w:val="26"/>
                <w:szCs w:val="26"/>
              </w:rPr>
              <w:t xml:space="preserve">Cung cấp thông tin chứng chỉ xác thực request. </w:t>
            </w:r>
          </w:p>
        </w:tc>
      </w:tr>
    </w:tbl>
    <w:p w14:paraId="4E57A036" w14:textId="77777777" w:rsidR="00C341A4" w:rsidRDefault="00C341A4" w:rsidP="00C341A4">
      <w:pPr>
        <w:pStyle w:val="Tiumccp1"/>
        <w:rPr>
          <w:b w:val="0"/>
        </w:rPr>
      </w:pPr>
    </w:p>
    <w:p w14:paraId="5B637DAA" w14:textId="530B6245" w:rsidR="00C341A4" w:rsidRDefault="00C341A4" w:rsidP="00C341A4">
      <w:pPr>
        <w:pStyle w:val="Tiumccp1"/>
        <w:numPr>
          <w:ilvl w:val="0"/>
          <w:numId w:val="20"/>
        </w:numPr>
        <w:rPr>
          <w:b w:val="0"/>
        </w:rPr>
      </w:pPr>
      <w:r>
        <w:rPr>
          <w:b w:val="0"/>
        </w:rPr>
        <w:t xml:space="preserve">Tiêu đề thực thể: </w:t>
      </w:r>
      <w:r w:rsidRPr="00C341A4">
        <w:rPr>
          <w:b w:val="0"/>
        </w:rPr>
        <w:t>Thông tin bổ sung mô tả nội dung của phần nội dung thư.</w:t>
      </w: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060"/>
        <w:gridCol w:w="3400"/>
        <w:gridCol w:w="3186"/>
      </w:tblGrid>
      <w:tr w:rsidR="00C341A4" w:rsidRPr="00C341A4" w14:paraId="35710B84" w14:textId="77777777" w:rsidTr="009A7AB3">
        <w:trPr>
          <w:trHeight w:val="480"/>
        </w:trPr>
        <w:tc>
          <w:tcPr>
            <w:tcW w:w="2060" w:type="dxa"/>
            <w:shd w:val="clear" w:color="auto" w:fill="auto"/>
            <w:tcMar>
              <w:top w:w="65" w:type="dxa"/>
              <w:left w:w="15" w:type="dxa"/>
              <w:bottom w:w="0" w:type="dxa"/>
              <w:right w:w="15" w:type="dxa"/>
            </w:tcMar>
            <w:hideMark/>
          </w:tcPr>
          <w:p w14:paraId="1F2E22D9" w14:textId="4B55F6F4" w:rsidR="00C341A4" w:rsidRPr="00C341A4" w:rsidRDefault="00C341A4" w:rsidP="00FB04D2">
            <w:pPr>
              <w:pStyle w:val="NormalWeb"/>
              <w:spacing w:before="65" w:beforeAutospacing="0" w:after="0" w:afterAutospacing="0" w:line="360" w:lineRule="auto"/>
              <w:ind w:left="14"/>
              <w:jc w:val="center"/>
              <w:rPr>
                <w:sz w:val="26"/>
                <w:szCs w:val="26"/>
              </w:rPr>
            </w:pPr>
            <w:r w:rsidRPr="00C341A4">
              <w:rPr>
                <w:bCs/>
                <w:sz w:val="26"/>
                <w:szCs w:val="26"/>
              </w:rPr>
              <w:t>Khóa</w:t>
            </w:r>
          </w:p>
        </w:tc>
        <w:tc>
          <w:tcPr>
            <w:tcW w:w="3400" w:type="dxa"/>
            <w:shd w:val="clear" w:color="auto" w:fill="auto"/>
            <w:tcMar>
              <w:top w:w="65" w:type="dxa"/>
              <w:left w:w="15" w:type="dxa"/>
              <w:bottom w:w="0" w:type="dxa"/>
              <w:right w:w="15" w:type="dxa"/>
            </w:tcMar>
            <w:hideMark/>
          </w:tcPr>
          <w:p w14:paraId="47FB996D" w14:textId="55069B18" w:rsidR="00C341A4" w:rsidRPr="00C341A4" w:rsidRDefault="00C341A4" w:rsidP="00FB04D2">
            <w:pPr>
              <w:pStyle w:val="NormalWeb"/>
              <w:spacing w:before="65" w:beforeAutospacing="0" w:after="0" w:afterAutospacing="0" w:line="360" w:lineRule="auto"/>
              <w:ind w:left="720"/>
              <w:rPr>
                <w:sz w:val="26"/>
                <w:szCs w:val="26"/>
              </w:rPr>
            </w:pPr>
            <w:r w:rsidRPr="00C341A4">
              <w:rPr>
                <w:bCs/>
                <w:sz w:val="26"/>
                <w:szCs w:val="26"/>
              </w:rPr>
              <w:t>Giá trị ví dụ</w:t>
            </w:r>
          </w:p>
        </w:tc>
        <w:tc>
          <w:tcPr>
            <w:tcW w:w="3186" w:type="dxa"/>
            <w:shd w:val="clear" w:color="auto" w:fill="auto"/>
            <w:tcMar>
              <w:top w:w="65" w:type="dxa"/>
              <w:left w:w="15" w:type="dxa"/>
              <w:bottom w:w="0" w:type="dxa"/>
              <w:right w:w="15" w:type="dxa"/>
            </w:tcMar>
            <w:hideMark/>
          </w:tcPr>
          <w:p w14:paraId="1A39C616" w14:textId="08893DB9" w:rsidR="00C341A4" w:rsidRPr="00C341A4" w:rsidRDefault="00C341A4" w:rsidP="00FB04D2">
            <w:pPr>
              <w:pStyle w:val="NormalWeb"/>
              <w:spacing w:before="65" w:beforeAutospacing="0" w:after="0" w:afterAutospacing="0" w:line="360" w:lineRule="auto"/>
              <w:jc w:val="center"/>
              <w:rPr>
                <w:sz w:val="26"/>
                <w:szCs w:val="26"/>
              </w:rPr>
            </w:pPr>
            <w:r w:rsidRPr="00C341A4">
              <w:rPr>
                <w:bCs/>
                <w:spacing w:val="-1"/>
                <w:sz w:val="26"/>
                <w:szCs w:val="26"/>
              </w:rPr>
              <w:t>Mô tả</w:t>
            </w:r>
          </w:p>
        </w:tc>
      </w:tr>
      <w:tr w:rsidR="00C341A4" w:rsidRPr="00C341A4" w14:paraId="3E02D0B6" w14:textId="77777777" w:rsidTr="009A7AB3">
        <w:trPr>
          <w:trHeight w:val="512"/>
        </w:trPr>
        <w:tc>
          <w:tcPr>
            <w:tcW w:w="2060" w:type="dxa"/>
            <w:shd w:val="clear" w:color="auto" w:fill="auto"/>
            <w:tcMar>
              <w:top w:w="74" w:type="dxa"/>
              <w:left w:w="15" w:type="dxa"/>
              <w:bottom w:w="0" w:type="dxa"/>
              <w:right w:w="15" w:type="dxa"/>
            </w:tcMar>
            <w:hideMark/>
          </w:tcPr>
          <w:p w14:paraId="4CD39268" w14:textId="77777777" w:rsidR="00C341A4" w:rsidRPr="00C341A4" w:rsidRDefault="00C341A4" w:rsidP="00FB04D2">
            <w:pPr>
              <w:pStyle w:val="NormalWeb"/>
              <w:spacing w:before="74" w:beforeAutospacing="0" w:after="0" w:afterAutospacing="0" w:line="360" w:lineRule="auto"/>
              <w:ind w:left="72"/>
              <w:rPr>
                <w:sz w:val="26"/>
                <w:szCs w:val="26"/>
              </w:rPr>
            </w:pPr>
            <w:r w:rsidRPr="00C341A4">
              <w:rPr>
                <w:spacing w:val="-2"/>
                <w:sz w:val="26"/>
                <w:szCs w:val="26"/>
              </w:rPr>
              <w:t>Content-Type</w:t>
            </w:r>
          </w:p>
        </w:tc>
        <w:tc>
          <w:tcPr>
            <w:tcW w:w="3400" w:type="dxa"/>
            <w:shd w:val="clear" w:color="auto" w:fill="auto"/>
            <w:tcMar>
              <w:top w:w="74" w:type="dxa"/>
              <w:left w:w="15" w:type="dxa"/>
              <w:bottom w:w="0" w:type="dxa"/>
              <w:right w:w="15" w:type="dxa"/>
            </w:tcMar>
            <w:hideMark/>
          </w:tcPr>
          <w:p w14:paraId="6BA4763F" w14:textId="77777777" w:rsidR="00C341A4" w:rsidRPr="00C341A4" w:rsidRDefault="00C341A4" w:rsidP="00FB04D2">
            <w:pPr>
              <w:pStyle w:val="NormalWeb"/>
              <w:spacing w:before="74" w:beforeAutospacing="0" w:after="0" w:afterAutospacing="0" w:line="360" w:lineRule="auto"/>
              <w:ind w:left="72"/>
              <w:rPr>
                <w:sz w:val="26"/>
                <w:szCs w:val="26"/>
              </w:rPr>
            </w:pPr>
            <w:r w:rsidRPr="00C341A4">
              <w:rPr>
                <w:sz w:val="26"/>
                <w:szCs w:val="26"/>
              </w:rPr>
              <w:t>application/</w:t>
            </w:r>
            <w:r w:rsidRPr="00C341A4">
              <w:rPr>
                <w:spacing w:val="-9"/>
                <w:sz w:val="26"/>
                <w:szCs w:val="26"/>
              </w:rPr>
              <w:t xml:space="preserve"> </w:t>
            </w:r>
            <w:r w:rsidRPr="00C341A4">
              <w:rPr>
                <w:sz w:val="26"/>
                <w:szCs w:val="26"/>
              </w:rPr>
              <w:t>json</w:t>
            </w:r>
          </w:p>
        </w:tc>
        <w:tc>
          <w:tcPr>
            <w:tcW w:w="3186" w:type="dxa"/>
            <w:shd w:val="clear" w:color="auto" w:fill="auto"/>
            <w:tcMar>
              <w:top w:w="74" w:type="dxa"/>
              <w:left w:w="15" w:type="dxa"/>
              <w:bottom w:w="0" w:type="dxa"/>
              <w:right w:w="15" w:type="dxa"/>
            </w:tcMar>
            <w:hideMark/>
          </w:tcPr>
          <w:p w14:paraId="1F594041" w14:textId="685C15B7" w:rsidR="00C341A4" w:rsidRPr="00C341A4" w:rsidRDefault="009A7AB3" w:rsidP="00FB04D2">
            <w:pPr>
              <w:pStyle w:val="NormalWeb"/>
              <w:spacing w:before="74" w:beforeAutospacing="0" w:after="0" w:afterAutospacing="0" w:line="360" w:lineRule="auto"/>
              <w:ind w:left="72"/>
              <w:rPr>
                <w:sz w:val="26"/>
                <w:szCs w:val="26"/>
              </w:rPr>
            </w:pPr>
            <w:r w:rsidRPr="009A7AB3">
              <w:rPr>
                <w:sz w:val="26"/>
                <w:szCs w:val="26"/>
              </w:rPr>
              <w:t xml:space="preserve">Chỉ </w:t>
            </w:r>
            <w:r w:rsidR="00215A82">
              <w:rPr>
                <w:sz w:val="26"/>
                <w:szCs w:val="26"/>
              </w:rPr>
              <w:t>định định dạng của dữ liệu của</w:t>
            </w:r>
            <w:r w:rsidRPr="009A7AB3">
              <w:rPr>
                <w:sz w:val="26"/>
                <w:szCs w:val="26"/>
              </w:rPr>
              <w:t xml:space="preserve"> nội dung</w:t>
            </w:r>
            <w:r w:rsidR="00254599">
              <w:rPr>
                <w:sz w:val="26"/>
                <w:szCs w:val="26"/>
              </w:rPr>
              <w:t xml:space="preserve"> trả về.</w:t>
            </w:r>
          </w:p>
        </w:tc>
      </w:tr>
    </w:tbl>
    <w:p w14:paraId="7D9118FA" w14:textId="518AC4A6" w:rsidR="00FB04D2" w:rsidRDefault="00B46FBD" w:rsidP="00B46FBD">
      <w:pPr>
        <w:pStyle w:val="Caption"/>
        <w:rPr>
          <w:b/>
        </w:rPr>
      </w:pPr>
      <w:bookmarkStart w:id="43" w:name="_Toc103200411"/>
      <w:r>
        <w:t>Bảng 2.2.2</w:t>
      </w:r>
      <w:r w:rsidR="00C02BC4">
        <w:t xml:space="preserve"> Dữ liệu của Headers</w:t>
      </w:r>
      <w:r>
        <w:t xml:space="preserve"> </w:t>
      </w:r>
      <w:r w:rsidR="007F399A">
        <w:fldChar w:fldCharType="begin"/>
      </w:r>
      <w:r w:rsidR="007F399A">
        <w:instrText xml:space="preserve"> SEQ Bảng_2.2.2 \* ARABIC </w:instrText>
      </w:r>
      <w:r w:rsidR="007F399A">
        <w:fldChar w:fldCharType="separate"/>
      </w:r>
      <w:r w:rsidR="00CE6429">
        <w:rPr>
          <w:noProof/>
        </w:rPr>
        <w:t>1</w:t>
      </w:r>
      <w:bookmarkEnd w:id="43"/>
      <w:r w:rsidR="007F399A">
        <w:rPr>
          <w:noProof/>
        </w:rPr>
        <w:fldChar w:fldCharType="end"/>
      </w:r>
    </w:p>
    <w:p w14:paraId="36EB7DFC" w14:textId="519BD3A1" w:rsidR="00C341A4" w:rsidRDefault="00C179BF" w:rsidP="00366821">
      <w:pPr>
        <w:pStyle w:val="Tiumccp1"/>
        <w:numPr>
          <w:ilvl w:val="3"/>
          <w:numId w:val="19"/>
        </w:numPr>
        <w:ind w:left="567" w:hanging="283"/>
        <w:jc w:val="both"/>
        <w:rPr>
          <w:b w:val="0"/>
        </w:rPr>
      </w:pPr>
      <w:r>
        <w:rPr>
          <w:b w:val="0"/>
        </w:rPr>
        <w:t>Nội dung:</w:t>
      </w:r>
      <w:r w:rsidR="00FB04D2">
        <w:rPr>
          <w:b w:val="0"/>
        </w:rPr>
        <w:t xml:space="preserve"> </w:t>
      </w:r>
      <w:r w:rsidR="003B33DB" w:rsidRPr="003B33DB">
        <w:rPr>
          <w:b w:val="0"/>
        </w:rPr>
        <w:t>Nội dung của yêu cầu API REST chứa dữ liệu liên quan đến tài nguyên mà máy khách muốn thao tác.</w:t>
      </w:r>
      <w:r w:rsidR="003B33DB">
        <w:rPr>
          <w:b w:val="0"/>
        </w:rPr>
        <w:t xml:space="preserve"> </w:t>
      </w:r>
      <w:r w:rsidR="003B33DB" w:rsidRPr="003B33DB">
        <w:rPr>
          <w:b w:val="0"/>
        </w:rPr>
        <w:t>Các yêu cầu API REST sử dụng phương thức HTTP POST, PUT và PATCH thường bao gồm một phần thân.</w:t>
      </w:r>
      <w:r w:rsidR="003B33DB">
        <w:rPr>
          <w:b w:val="0"/>
        </w:rPr>
        <w:t xml:space="preserve"> </w:t>
      </w:r>
      <w:r w:rsidR="003B33DB" w:rsidRPr="003B33DB">
        <w:rPr>
          <w:b w:val="0"/>
        </w:rPr>
        <w:t>Phần thân là tùy chọn tùy thuộc vào phương thức HTTP.</w:t>
      </w:r>
      <w:r w:rsidR="003B33DB">
        <w:rPr>
          <w:b w:val="0"/>
        </w:rPr>
        <w:t xml:space="preserve"> </w:t>
      </w:r>
      <w:r w:rsidR="003B33DB" w:rsidRPr="003B33DB">
        <w:rPr>
          <w:b w:val="0"/>
        </w:rPr>
        <w:t>Nếu dữ liệu được cung cấp trong phần nội dung, thì kiểu dữ liệu phải được chỉ định trong tiêu đề bằng cách sử dụng khóa Loại-Nội dung</w:t>
      </w:r>
      <w:r w:rsidR="00F04788">
        <w:rPr>
          <w:b w:val="0"/>
        </w:rPr>
        <w:t xml:space="preserve"> (Content-Type)</w:t>
      </w:r>
      <w:r w:rsidR="003B33DB" w:rsidRPr="003B33DB">
        <w:rPr>
          <w:b w:val="0"/>
        </w:rPr>
        <w:t>.</w:t>
      </w:r>
    </w:p>
    <w:p w14:paraId="072D4E47" w14:textId="308576ED" w:rsidR="00A85608" w:rsidRDefault="002A4C5C" w:rsidP="00366821">
      <w:pPr>
        <w:pStyle w:val="Nidungvnbn"/>
      </w:pPr>
      <w:r>
        <w:t>Sau khi gửi REST API request</w:t>
      </w:r>
      <w:r w:rsidR="00A85608">
        <w:t xml:space="preserve"> ta sẽ nhận lại các phản hồi API REST là các phản hồi HTTP thông báo kết quả của một yêu cầu H</w:t>
      </w:r>
      <w:r w:rsidR="00FE358B">
        <w:t>TTP của mình</w:t>
      </w:r>
      <w:r w:rsidR="00A85608">
        <w:t>.</w:t>
      </w:r>
    </w:p>
    <w:p w14:paraId="62129988" w14:textId="3E8A0069" w:rsidR="00F04788" w:rsidRDefault="00A85608" w:rsidP="00366821">
      <w:pPr>
        <w:pStyle w:val="Nidungvnbn"/>
      </w:pPr>
      <w:r>
        <w:t>Phản hồi API REST được tạ</w:t>
      </w:r>
      <w:r w:rsidR="00FE358B">
        <w:t xml:space="preserve">o thành từ ba thành phần chính: </w:t>
      </w:r>
      <w:r>
        <w:t>Trạng thái HTTP</w:t>
      </w:r>
      <w:r w:rsidR="00FE358B">
        <w:t xml:space="preserve">, </w:t>
      </w:r>
      <w:r>
        <w:t>Tiêu đề</w:t>
      </w:r>
      <w:r w:rsidR="00FE358B">
        <w:t>, Nội dung:</w:t>
      </w:r>
    </w:p>
    <w:p w14:paraId="06F41D78" w14:textId="4314275F" w:rsidR="00584BE6" w:rsidRDefault="00FE358B" w:rsidP="00584BE6">
      <w:pPr>
        <w:pStyle w:val="Nidungvnbn"/>
        <w:numPr>
          <w:ilvl w:val="1"/>
          <w:numId w:val="21"/>
        </w:numPr>
        <w:ind w:left="567"/>
      </w:pPr>
      <w:r>
        <w:t>Trạng thái HTTP: Mã trạng thái HTTP giúp khách hàng xác định lý do gây ra lỗi và đôi khi có thể cung cấp các đề xuất để khắc phục sự cố. Mã trạng thái HTTP bao gồm ba chữ số, trong đó chữ số đầu tiên là danh mục phản hồi và hai chữ số khác được gán theo thứ tự số.</w:t>
      </w:r>
      <w:r w:rsidR="006C0E9A">
        <w:t xml:space="preserve"> Có năm loại mã trạng thái HTTP khác nhau: 1xx - Thông tin - vì mục đích thông tin, câu trả lời không chứa nội dung; 2xx - Thành công - máy chủ đã nhận và chấp nhận yêu cầu; 3xx - Chuyển hướng - khách hàng phải thực hiện thêm một hành động để yêu cầu được hoàn thành; 4xx - Lỗi máy khách - yêu cầu có lỗi như cú pháp sai hoặc đầu vào không hợp lệ; 5xx - Lỗi Máy chủ - không thể thực hiện các yêu cầu hợp lệ.</w:t>
      </w:r>
      <w:r w:rsidR="00584BE6">
        <w:t xml:space="preserve"> Các trạng thái HTTP phổ biến:</w:t>
      </w:r>
    </w:p>
    <w:tbl>
      <w:tblPr>
        <w:tblW w:w="991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410"/>
        <w:gridCol w:w="3055"/>
        <w:gridCol w:w="4453"/>
      </w:tblGrid>
      <w:tr w:rsidR="00E477B4" w:rsidRPr="00E477B4" w14:paraId="72CFC7A4" w14:textId="77777777" w:rsidTr="00E477B4">
        <w:trPr>
          <w:trHeight w:val="480"/>
        </w:trPr>
        <w:tc>
          <w:tcPr>
            <w:tcW w:w="2410" w:type="dxa"/>
            <w:shd w:val="clear" w:color="auto" w:fill="auto"/>
            <w:tcMar>
              <w:top w:w="64" w:type="dxa"/>
              <w:left w:w="15" w:type="dxa"/>
              <w:bottom w:w="0" w:type="dxa"/>
              <w:right w:w="15" w:type="dxa"/>
            </w:tcMar>
            <w:vAlign w:val="center"/>
            <w:hideMark/>
          </w:tcPr>
          <w:p w14:paraId="555C6DD4" w14:textId="12C825C5" w:rsidR="00584BE6" w:rsidRPr="00E477B4" w:rsidRDefault="00584BE6" w:rsidP="00E477B4">
            <w:pPr>
              <w:pStyle w:val="Nidungvnbn"/>
              <w:spacing w:line="240" w:lineRule="auto"/>
              <w:ind w:firstLine="0"/>
              <w:jc w:val="center"/>
            </w:pPr>
            <w:r w:rsidRPr="00E477B4">
              <w:rPr>
                <w:b/>
                <w:bCs/>
              </w:rPr>
              <w:lastRenderedPageBreak/>
              <w:t>Mã trạng thái HTTP</w:t>
            </w:r>
          </w:p>
        </w:tc>
        <w:tc>
          <w:tcPr>
            <w:tcW w:w="3055" w:type="dxa"/>
            <w:shd w:val="clear" w:color="auto" w:fill="auto"/>
            <w:tcMar>
              <w:top w:w="64" w:type="dxa"/>
              <w:left w:w="15" w:type="dxa"/>
              <w:bottom w:w="0" w:type="dxa"/>
              <w:right w:w="15" w:type="dxa"/>
            </w:tcMar>
            <w:vAlign w:val="center"/>
            <w:hideMark/>
          </w:tcPr>
          <w:p w14:paraId="55EE47BD" w14:textId="3BE7C14D" w:rsidR="00584BE6" w:rsidRPr="00E477B4" w:rsidRDefault="00584BE6" w:rsidP="00E477B4">
            <w:pPr>
              <w:pStyle w:val="Nidungvnbn"/>
              <w:spacing w:line="240" w:lineRule="auto"/>
              <w:ind w:firstLine="0"/>
              <w:jc w:val="center"/>
            </w:pPr>
            <w:r w:rsidRPr="00E477B4">
              <w:rPr>
                <w:b/>
                <w:bCs/>
              </w:rPr>
              <w:t>Tình trạng thông điệp</w:t>
            </w:r>
          </w:p>
        </w:tc>
        <w:tc>
          <w:tcPr>
            <w:tcW w:w="4453" w:type="dxa"/>
            <w:shd w:val="clear" w:color="auto" w:fill="auto"/>
            <w:tcMar>
              <w:top w:w="64" w:type="dxa"/>
              <w:left w:w="15" w:type="dxa"/>
              <w:bottom w:w="0" w:type="dxa"/>
              <w:right w:w="15" w:type="dxa"/>
            </w:tcMar>
            <w:vAlign w:val="center"/>
            <w:hideMark/>
          </w:tcPr>
          <w:p w14:paraId="314302D1" w14:textId="081EE839" w:rsidR="00584BE6" w:rsidRPr="00E477B4" w:rsidRDefault="00584BE6" w:rsidP="00E477B4">
            <w:pPr>
              <w:pStyle w:val="Nidungvnbn"/>
              <w:spacing w:line="240" w:lineRule="auto"/>
              <w:ind w:firstLine="45"/>
              <w:jc w:val="center"/>
            </w:pPr>
            <w:r w:rsidRPr="00E477B4">
              <w:rPr>
                <w:b/>
                <w:bCs/>
              </w:rPr>
              <w:t>Mô tả</w:t>
            </w:r>
          </w:p>
        </w:tc>
      </w:tr>
      <w:tr w:rsidR="00E477B4" w:rsidRPr="00E477B4" w14:paraId="136E8D61" w14:textId="77777777" w:rsidTr="00E477B4">
        <w:trPr>
          <w:trHeight w:val="486"/>
        </w:trPr>
        <w:tc>
          <w:tcPr>
            <w:tcW w:w="2410" w:type="dxa"/>
            <w:shd w:val="clear" w:color="auto" w:fill="auto"/>
            <w:tcMar>
              <w:top w:w="66" w:type="dxa"/>
              <w:left w:w="15" w:type="dxa"/>
              <w:bottom w:w="0" w:type="dxa"/>
              <w:right w:w="15" w:type="dxa"/>
            </w:tcMar>
            <w:vAlign w:val="center"/>
            <w:hideMark/>
          </w:tcPr>
          <w:p w14:paraId="282AD5DE" w14:textId="77777777" w:rsidR="00584BE6" w:rsidRPr="00E477B4" w:rsidRDefault="00584BE6" w:rsidP="00E477B4">
            <w:pPr>
              <w:pStyle w:val="Nidungvnbn"/>
              <w:spacing w:line="240" w:lineRule="auto"/>
              <w:ind w:firstLine="0"/>
              <w:jc w:val="center"/>
            </w:pPr>
            <w:r w:rsidRPr="00E477B4">
              <w:t>200</w:t>
            </w:r>
          </w:p>
        </w:tc>
        <w:tc>
          <w:tcPr>
            <w:tcW w:w="3055" w:type="dxa"/>
            <w:shd w:val="clear" w:color="auto" w:fill="auto"/>
            <w:tcMar>
              <w:top w:w="59" w:type="dxa"/>
              <w:left w:w="15" w:type="dxa"/>
              <w:bottom w:w="0" w:type="dxa"/>
              <w:right w:w="15" w:type="dxa"/>
            </w:tcMar>
            <w:vAlign w:val="center"/>
            <w:hideMark/>
          </w:tcPr>
          <w:p w14:paraId="0E5B5FB9" w14:textId="77777777" w:rsidR="00584BE6" w:rsidRPr="00E477B4" w:rsidRDefault="00584BE6" w:rsidP="00E477B4">
            <w:pPr>
              <w:pStyle w:val="Nidungvnbn"/>
              <w:spacing w:line="240" w:lineRule="auto"/>
              <w:ind w:firstLine="0"/>
              <w:jc w:val="center"/>
            </w:pPr>
            <w:r w:rsidRPr="00E477B4">
              <w:t>Ok</w:t>
            </w:r>
          </w:p>
        </w:tc>
        <w:tc>
          <w:tcPr>
            <w:tcW w:w="4453" w:type="dxa"/>
            <w:shd w:val="clear" w:color="auto" w:fill="auto"/>
            <w:tcMar>
              <w:top w:w="66" w:type="dxa"/>
              <w:left w:w="15" w:type="dxa"/>
              <w:bottom w:w="0" w:type="dxa"/>
              <w:right w:w="15" w:type="dxa"/>
            </w:tcMar>
            <w:vAlign w:val="center"/>
            <w:hideMark/>
          </w:tcPr>
          <w:p w14:paraId="6273E6EA" w14:textId="13D4FE8B" w:rsidR="00584BE6" w:rsidRPr="00E477B4" w:rsidRDefault="001C24C8" w:rsidP="001C24C8">
            <w:pPr>
              <w:pStyle w:val="Nidungvnbn"/>
              <w:spacing w:line="240" w:lineRule="auto"/>
              <w:ind w:firstLine="0"/>
              <w:jc w:val="left"/>
            </w:pPr>
            <w:r w:rsidRPr="00E477B4">
              <w:t>Yêu cầu đã thành công và trả về nội dung được yêu cầu</w:t>
            </w:r>
          </w:p>
        </w:tc>
      </w:tr>
      <w:tr w:rsidR="00E477B4" w:rsidRPr="00E477B4" w14:paraId="67EAC9F6" w14:textId="77777777" w:rsidTr="00E477B4">
        <w:trPr>
          <w:trHeight w:val="486"/>
        </w:trPr>
        <w:tc>
          <w:tcPr>
            <w:tcW w:w="2410" w:type="dxa"/>
            <w:shd w:val="clear" w:color="auto" w:fill="auto"/>
            <w:tcMar>
              <w:top w:w="67" w:type="dxa"/>
              <w:left w:w="15" w:type="dxa"/>
              <w:bottom w:w="0" w:type="dxa"/>
              <w:right w:w="15" w:type="dxa"/>
            </w:tcMar>
            <w:vAlign w:val="center"/>
            <w:hideMark/>
          </w:tcPr>
          <w:p w14:paraId="13328B12" w14:textId="77777777" w:rsidR="00584BE6" w:rsidRPr="00E477B4" w:rsidRDefault="00584BE6" w:rsidP="00E477B4">
            <w:pPr>
              <w:pStyle w:val="Nidungvnbn"/>
              <w:spacing w:line="240" w:lineRule="auto"/>
              <w:ind w:firstLine="0"/>
              <w:jc w:val="center"/>
            </w:pPr>
            <w:r w:rsidRPr="00E477B4">
              <w:t>201</w:t>
            </w:r>
          </w:p>
        </w:tc>
        <w:tc>
          <w:tcPr>
            <w:tcW w:w="3055" w:type="dxa"/>
            <w:shd w:val="clear" w:color="auto" w:fill="auto"/>
            <w:tcMar>
              <w:top w:w="60" w:type="dxa"/>
              <w:left w:w="15" w:type="dxa"/>
              <w:bottom w:w="0" w:type="dxa"/>
              <w:right w:w="15" w:type="dxa"/>
            </w:tcMar>
            <w:vAlign w:val="center"/>
            <w:hideMark/>
          </w:tcPr>
          <w:p w14:paraId="150DFA4C" w14:textId="61AC246A" w:rsidR="00584BE6" w:rsidRPr="00E477B4" w:rsidRDefault="00584BE6" w:rsidP="00E477B4">
            <w:pPr>
              <w:pStyle w:val="Nidungvnbn"/>
              <w:spacing w:line="240" w:lineRule="auto"/>
              <w:ind w:firstLine="0"/>
              <w:jc w:val="center"/>
            </w:pPr>
            <w:r w:rsidRPr="00E477B4">
              <w:t>Created</w:t>
            </w:r>
            <w:r w:rsidR="00E477B4" w:rsidRPr="00E477B4">
              <w:t xml:space="preserve"> (Tạo)</w:t>
            </w:r>
          </w:p>
        </w:tc>
        <w:tc>
          <w:tcPr>
            <w:tcW w:w="4453" w:type="dxa"/>
            <w:shd w:val="clear" w:color="auto" w:fill="auto"/>
            <w:tcMar>
              <w:top w:w="60" w:type="dxa"/>
              <w:left w:w="15" w:type="dxa"/>
              <w:bottom w:w="0" w:type="dxa"/>
              <w:right w:w="15" w:type="dxa"/>
            </w:tcMar>
            <w:vAlign w:val="center"/>
            <w:hideMark/>
          </w:tcPr>
          <w:p w14:paraId="5447F765" w14:textId="2B4A52C5" w:rsidR="00584BE6" w:rsidRPr="00E477B4" w:rsidRDefault="001C24C8" w:rsidP="001C24C8">
            <w:pPr>
              <w:pStyle w:val="Nidungvnbn"/>
              <w:spacing w:line="240" w:lineRule="auto"/>
              <w:ind w:firstLine="0"/>
              <w:jc w:val="left"/>
            </w:pPr>
            <w:r w:rsidRPr="00E477B4">
              <w:t>Yêu cầu đã được thực hiện và tài nguyên được yêu cầu đã được tạo</w:t>
            </w:r>
          </w:p>
        </w:tc>
      </w:tr>
      <w:tr w:rsidR="00E477B4" w:rsidRPr="00E477B4" w14:paraId="3A5AD181" w14:textId="77777777" w:rsidTr="00E477B4">
        <w:trPr>
          <w:trHeight w:val="486"/>
        </w:trPr>
        <w:tc>
          <w:tcPr>
            <w:tcW w:w="2410" w:type="dxa"/>
            <w:shd w:val="clear" w:color="auto" w:fill="auto"/>
            <w:tcMar>
              <w:top w:w="67" w:type="dxa"/>
              <w:left w:w="15" w:type="dxa"/>
              <w:bottom w:w="0" w:type="dxa"/>
              <w:right w:w="15" w:type="dxa"/>
            </w:tcMar>
            <w:vAlign w:val="center"/>
            <w:hideMark/>
          </w:tcPr>
          <w:p w14:paraId="3552CE44" w14:textId="77777777" w:rsidR="00584BE6" w:rsidRPr="00E477B4" w:rsidRDefault="00584BE6" w:rsidP="00E477B4">
            <w:pPr>
              <w:pStyle w:val="Nidungvnbn"/>
              <w:spacing w:line="240" w:lineRule="auto"/>
              <w:ind w:firstLine="0"/>
              <w:jc w:val="center"/>
            </w:pPr>
            <w:r w:rsidRPr="00E477B4">
              <w:t>202</w:t>
            </w:r>
          </w:p>
        </w:tc>
        <w:tc>
          <w:tcPr>
            <w:tcW w:w="3055" w:type="dxa"/>
            <w:shd w:val="clear" w:color="auto" w:fill="auto"/>
            <w:tcMar>
              <w:top w:w="60" w:type="dxa"/>
              <w:left w:w="15" w:type="dxa"/>
              <w:bottom w:w="0" w:type="dxa"/>
              <w:right w:w="15" w:type="dxa"/>
            </w:tcMar>
            <w:vAlign w:val="center"/>
            <w:hideMark/>
          </w:tcPr>
          <w:p w14:paraId="44BFCFC2" w14:textId="712A1595" w:rsidR="00584BE6" w:rsidRPr="00E477B4" w:rsidRDefault="00584BE6" w:rsidP="00E477B4">
            <w:pPr>
              <w:pStyle w:val="Nidungvnbn"/>
              <w:spacing w:line="240" w:lineRule="auto"/>
              <w:ind w:firstLine="0"/>
              <w:jc w:val="center"/>
            </w:pPr>
            <w:r w:rsidRPr="00E477B4">
              <w:t>Accepted</w:t>
            </w:r>
            <w:r w:rsidR="00E477B4" w:rsidRPr="00E477B4">
              <w:t xml:space="preserve"> (Chấp nhận)</w:t>
            </w:r>
          </w:p>
        </w:tc>
        <w:tc>
          <w:tcPr>
            <w:tcW w:w="4453" w:type="dxa"/>
            <w:shd w:val="clear" w:color="auto" w:fill="auto"/>
            <w:tcMar>
              <w:top w:w="60" w:type="dxa"/>
              <w:left w:w="15" w:type="dxa"/>
              <w:bottom w:w="0" w:type="dxa"/>
              <w:right w:w="15" w:type="dxa"/>
            </w:tcMar>
            <w:vAlign w:val="center"/>
            <w:hideMark/>
          </w:tcPr>
          <w:p w14:paraId="0D922324" w14:textId="053A8FCF" w:rsidR="00584BE6" w:rsidRPr="00E477B4" w:rsidRDefault="001C24C8" w:rsidP="001C24C8">
            <w:pPr>
              <w:pStyle w:val="Nidungvnbn"/>
              <w:spacing w:line="240" w:lineRule="auto"/>
              <w:ind w:firstLine="0"/>
              <w:jc w:val="left"/>
            </w:pPr>
            <w:r w:rsidRPr="00E477B4">
              <w:t>Yêu cầu đã được chấp nhận để xử lý và đang trong quá trình xử lý</w:t>
            </w:r>
          </w:p>
        </w:tc>
      </w:tr>
      <w:tr w:rsidR="00E477B4" w:rsidRPr="00E477B4" w14:paraId="030FC33A" w14:textId="77777777" w:rsidTr="00E477B4">
        <w:trPr>
          <w:trHeight w:val="696"/>
        </w:trPr>
        <w:tc>
          <w:tcPr>
            <w:tcW w:w="2410" w:type="dxa"/>
            <w:shd w:val="clear" w:color="auto" w:fill="auto"/>
            <w:tcMar>
              <w:top w:w="67" w:type="dxa"/>
              <w:left w:w="15" w:type="dxa"/>
              <w:bottom w:w="0" w:type="dxa"/>
              <w:right w:w="15" w:type="dxa"/>
            </w:tcMar>
            <w:vAlign w:val="center"/>
            <w:hideMark/>
          </w:tcPr>
          <w:p w14:paraId="492408E5" w14:textId="77777777" w:rsidR="00584BE6" w:rsidRPr="00E477B4" w:rsidRDefault="00584BE6" w:rsidP="00E477B4">
            <w:pPr>
              <w:pStyle w:val="Nidungvnbn"/>
              <w:spacing w:line="240" w:lineRule="auto"/>
              <w:ind w:firstLine="0"/>
              <w:jc w:val="center"/>
            </w:pPr>
            <w:r w:rsidRPr="00E477B4">
              <w:t>400</w:t>
            </w:r>
          </w:p>
        </w:tc>
        <w:tc>
          <w:tcPr>
            <w:tcW w:w="3055" w:type="dxa"/>
            <w:shd w:val="clear" w:color="auto" w:fill="auto"/>
            <w:tcMar>
              <w:top w:w="60" w:type="dxa"/>
              <w:left w:w="15" w:type="dxa"/>
              <w:bottom w:w="0" w:type="dxa"/>
              <w:right w:w="15" w:type="dxa"/>
            </w:tcMar>
            <w:vAlign w:val="center"/>
            <w:hideMark/>
          </w:tcPr>
          <w:p w14:paraId="06761A87" w14:textId="77777777" w:rsidR="00584BE6" w:rsidRPr="00E477B4" w:rsidRDefault="00584BE6" w:rsidP="00E477B4">
            <w:pPr>
              <w:pStyle w:val="Nidungvnbn"/>
              <w:spacing w:line="240" w:lineRule="auto"/>
              <w:ind w:firstLine="0"/>
              <w:jc w:val="center"/>
            </w:pPr>
            <w:r w:rsidRPr="00E477B4">
              <w:t>Bad Request</w:t>
            </w:r>
          </w:p>
        </w:tc>
        <w:tc>
          <w:tcPr>
            <w:tcW w:w="4453" w:type="dxa"/>
            <w:shd w:val="clear" w:color="auto" w:fill="auto"/>
            <w:tcMar>
              <w:top w:w="60" w:type="dxa"/>
              <w:left w:w="15" w:type="dxa"/>
              <w:bottom w:w="0" w:type="dxa"/>
              <w:right w:w="15" w:type="dxa"/>
            </w:tcMar>
            <w:vAlign w:val="center"/>
            <w:hideMark/>
          </w:tcPr>
          <w:p w14:paraId="7BE45EA4" w14:textId="65C34748" w:rsidR="00584BE6" w:rsidRPr="00E477B4" w:rsidRDefault="00E477B4" w:rsidP="00E477B4">
            <w:pPr>
              <w:pStyle w:val="Nidungvnbn"/>
              <w:spacing w:line="240" w:lineRule="auto"/>
              <w:ind w:firstLine="0"/>
              <w:jc w:val="left"/>
            </w:pPr>
            <w:r w:rsidRPr="00E477B4">
              <w:t>Yêu cầu sẽ không được xử lý do lỗi với yêu cầu.</w:t>
            </w:r>
          </w:p>
        </w:tc>
      </w:tr>
      <w:tr w:rsidR="00E477B4" w:rsidRPr="00E477B4" w14:paraId="34B0952D" w14:textId="77777777" w:rsidTr="00E477B4">
        <w:trPr>
          <w:trHeight w:val="610"/>
        </w:trPr>
        <w:tc>
          <w:tcPr>
            <w:tcW w:w="2410" w:type="dxa"/>
            <w:shd w:val="clear" w:color="auto" w:fill="auto"/>
            <w:tcMar>
              <w:top w:w="235" w:type="dxa"/>
              <w:left w:w="15" w:type="dxa"/>
              <w:bottom w:w="0" w:type="dxa"/>
              <w:right w:w="15" w:type="dxa"/>
            </w:tcMar>
            <w:vAlign w:val="center"/>
            <w:hideMark/>
          </w:tcPr>
          <w:p w14:paraId="0EC12F1C" w14:textId="77777777" w:rsidR="00584BE6" w:rsidRPr="00E477B4" w:rsidRDefault="00584BE6" w:rsidP="00E477B4">
            <w:pPr>
              <w:pStyle w:val="Nidungvnbn"/>
              <w:spacing w:line="240" w:lineRule="auto"/>
              <w:ind w:firstLine="0"/>
              <w:jc w:val="center"/>
            </w:pPr>
            <w:r w:rsidRPr="00E477B4">
              <w:t>401</w:t>
            </w:r>
          </w:p>
        </w:tc>
        <w:tc>
          <w:tcPr>
            <w:tcW w:w="3055" w:type="dxa"/>
            <w:shd w:val="clear" w:color="auto" w:fill="auto"/>
            <w:tcMar>
              <w:top w:w="228" w:type="dxa"/>
              <w:left w:w="15" w:type="dxa"/>
              <w:bottom w:w="0" w:type="dxa"/>
              <w:right w:w="15" w:type="dxa"/>
            </w:tcMar>
            <w:vAlign w:val="center"/>
            <w:hideMark/>
          </w:tcPr>
          <w:p w14:paraId="24391101" w14:textId="77777777" w:rsidR="00584BE6" w:rsidRPr="00E477B4" w:rsidRDefault="00584BE6" w:rsidP="00E477B4">
            <w:pPr>
              <w:pStyle w:val="Nidungvnbn"/>
              <w:spacing w:line="240" w:lineRule="auto"/>
              <w:ind w:firstLine="0"/>
              <w:jc w:val="center"/>
            </w:pPr>
            <w:r w:rsidRPr="00E477B4">
              <w:t>Unauthorized</w:t>
            </w:r>
          </w:p>
        </w:tc>
        <w:tc>
          <w:tcPr>
            <w:tcW w:w="4453" w:type="dxa"/>
            <w:shd w:val="clear" w:color="auto" w:fill="auto"/>
            <w:tcMar>
              <w:top w:w="60" w:type="dxa"/>
              <w:left w:w="15" w:type="dxa"/>
              <w:bottom w:w="0" w:type="dxa"/>
              <w:right w:w="15" w:type="dxa"/>
            </w:tcMar>
            <w:vAlign w:val="center"/>
            <w:hideMark/>
          </w:tcPr>
          <w:p w14:paraId="1AD33BFA" w14:textId="2BC23544" w:rsidR="00584BE6" w:rsidRPr="00E477B4" w:rsidRDefault="00E477B4" w:rsidP="00E477B4">
            <w:pPr>
              <w:pStyle w:val="Nidungvnbn"/>
              <w:spacing w:line="276" w:lineRule="auto"/>
              <w:ind w:firstLine="0"/>
              <w:jc w:val="left"/>
            </w:pPr>
            <w:r w:rsidRPr="00E477B4">
              <w:t>Yêu cầu không có thông tin xác thực hợp lệ để thực hiện yêu cầu</w:t>
            </w:r>
          </w:p>
        </w:tc>
      </w:tr>
      <w:tr w:rsidR="00E477B4" w:rsidRPr="00E477B4" w14:paraId="35268431" w14:textId="77777777" w:rsidTr="00E477B4">
        <w:trPr>
          <w:trHeight w:val="486"/>
        </w:trPr>
        <w:tc>
          <w:tcPr>
            <w:tcW w:w="2410" w:type="dxa"/>
            <w:shd w:val="clear" w:color="auto" w:fill="auto"/>
            <w:tcMar>
              <w:top w:w="60" w:type="dxa"/>
              <w:left w:w="15" w:type="dxa"/>
              <w:bottom w:w="0" w:type="dxa"/>
              <w:right w:w="15" w:type="dxa"/>
            </w:tcMar>
            <w:vAlign w:val="center"/>
            <w:hideMark/>
          </w:tcPr>
          <w:p w14:paraId="7557B164" w14:textId="77777777" w:rsidR="00584BE6" w:rsidRPr="00E477B4" w:rsidRDefault="00584BE6" w:rsidP="00E477B4">
            <w:pPr>
              <w:pStyle w:val="Nidungvnbn"/>
              <w:spacing w:line="240" w:lineRule="auto"/>
              <w:ind w:firstLine="0"/>
              <w:jc w:val="center"/>
            </w:pPr>
            <w:r w:rsidRPr="00E477B4">
              <w:t>403</w:t>
            </w:r>
          </w:p>
        </w:tc>
        <w:tc>
          <w:tcPr>
            <w:tcW w:w="3055" w:type="dxa"/>
            <w:shd w:val="clear" w:color="auto" w:fill="auto"/>
            <w:tcMar>
              <w:top w:w="60" w:type="dxa"/>
              <w:left w:w="15" w:type="dxa"/>
              <w:bottom w:w="0" w:type="dxa"/>
              <w:right w:w="15" w:type="dxa"/>
            </w:tcMar>
            <w:vAlign w:val="center"/>
            <w:hideMark/>
          </w:tcPr>
          <w:p w14:paraId="403D458F" w14:textId="77777777" w:rsidR="00584BE6" w:rsidRPr="00E477B4" w:rsidRDefault="00584BE6" w:rsidP="00E477B4">
            <w:pPr>
              <w:pStyle w:val="Nidungvnbn"/>
              <w:spacing w:line="240" w:lineRule="auto"/>
              <w:ind w:firstLine="0"/>
              <w:jc w:val="center"/>
            </w:pPr>
            <w:r w:rsidRPr="00E477B4">
              <w:t>Forbidden</w:t>
            </w:r>
          </w:p>
        </w:tc>
        <w:tc>
          <w:tcPr>
            <w:tcW w:w="4453" w:type="dxa"/>
            <w:shd w:val="clear" w:color="auto" w:fill="auto"/>
            <w:tcMar>
              <w:top w:w="60" w:type="dxa"/>
              <w:left w:w="15" w:type="dxa"/>
              <w:bottom w:w="0" w:type="dxa"/>
              <w:right w:w="15" w:type="dxa"/>
            </w:tcMar>
            <w:vAlign w:val="center"/>
            <w:hideMark/>
          </w:tcPr>
          <w:p w14:paraId="09A25F16" w14:textId="4D280C38" w:rsidR="00584BE6" w:rsidRPr="00E477B4" w:rsidRDefault="00E477B4" w:rsidP="00E477B4">
            <w:pPr>
              <w:pStyle w:val="Nidungvnbn"/>
              <w:spacing w:line="240" w:lineRule="auto"/>
              <w:ind w:firstLine="0"/>
              <w:jc w:val="left"/>
            </w:pPr>
            <w:r w:rsidRPr="00E477B4">
              <w:t>Yêu cầu đã được gửi nhưng đã bị máy chủ từ chối</w:t>
            </w:r>
          </w:p>
        </w:tc>
      </w:tr>
      <w:tr w:rsidR="00E477B4" w:rsidRPr="00E477B4" w14:paraId="0092E0F3" w14:textId="77777777" w:rsidTr="00E477B4">
        <w:trPr>
          <w:trHeight w:val="822"/>
        </w:trPr>
        <w:tc>
          <w:tcPr>
            <w:tcW w:w="2410" w:type="dxa"/>
            <w:shd w:val="clear" w:color="auto" w:fill="auto"/>
            <w:tcMar>
              <w:top w:w="228" w:type="dxa"/>
              <w:left w:w="15" w:type="dxa"/>
              <w:bottom w:w="0" w:type="dxa"/>
              <w:right w:w="15" w:type="dxa"/>
            </w:tcMar>
            <w:vAlign w:val="center"/>
            <w:hideMark/>
          </w:tcPr>
          <w:p w14:paraId="21AA244B" w14:textId="77777777" w:rsidR="00584BE6" w:rsidRPr="00E477B4" w:rsidRDefault="00584BE6" w:rsidP="00E477B4">
            <w:pPr>
              <w:pStyle w:val="Nidungvnbn"/>
              <w:spacing w:line="240" w:lineRule="auto"/>
              <w:ind w:firstLine="0"/>
              <w:jc w:val="center"/>
            </w:pPr>
            <w:r w:rsidRPr="00E477B4">
              <w:t>404</w:t>
            </w:r>
          </w:p>
        </w:tc>
        <w:tc>
          <w:tcPr>
            <w:tcW w:w="3055" w:type="dxa"/>
            <w:shd w:val="clear" w:color="auto" w:fill="auto"/>
            <w:tcMar>
              <w:top w:w="228" w:type="dxa"/>
              <w:left w:w="15" w:type="dxa"/>
              <w:bottom w:w="0" w:type="dxa"/>
              <w:right w:w="15" w:type="dxa"/>
            </w:tcMar>
            <w:vAlign w:val="center"/>
            <w:hideMark/>
          </w:tcPr>
          <w:p w14:paraId="173F1895" w14:textId="77777777" w:rsidR="00584BE6" w:rsidRPr="00E477B4" w:rsidRDefault="00584BE6" w:rsidP="00E477B4">
            <w:pPr>
              <w:pStyle w:val="Nidungvnbn"/>
              <w:spacing w:line="240" w:lineRule="auto"/>
              <w:ind w:firstLine="0"/>
              <w:jc w:val="center"/>
            </w:pPr>
            <w:r w:rsidRPr="00E477B4">
              <w:t>Not Found</w:t>
            </w:r>
          </w:p>
        </w:tc>
        <w:tc>
          <w:tcPr>
            <w:tcW w:w="4453" w:type="dxa"/>
            <w:shd w:val="clear" w:color="auto" w:fill="auto"/>
            <w:tcMar>
              <w:top w:w="60" w:type="dxa"/>
              <w:left w:w="15" w:type="dxa"/>
              <w:bottom w:w="0" w:type="dxa"/>
              <w:right w:w="15" w:type="dxa"/>
            </w:tcMar>
            <w:vAlign w:val="center"/>
            <w:hideMark/>
          </w:tcPr>
          <w:p w14:paraId="66B67427" w14:textId="7E322621" w:rsidR="00584BE6" w:rsidRPr="00E477B4" w:rsidRDefault="00E477B4" w:rsidP="00E477B4">
            <w:pPr>
              <w:pStyle w:val="Nidungvnbn"/>
              <w:ind w:firstLine="0"/>
            </w:pPr>
            <w:r w:rsidRPr="00E477B4">
              <w:t>Không thể thực hiện yêu cầu vì đường dẫn tài nguyên của yêu cầu không được tìm thấy trên máy chủ</w:t>
            </w:r>
          </w:p>
        </w:tc>
      </w:tr>
      <w:tr w:rsidR="00E477B4" w:rsidRPr="00E477B4" w14:paraId="6703E450" w14:textId="77777777" w:rsidTr="00E477B4">
        <w:trPr>
          <w:trHeight w:val="486"/>
        </w:trPr>
        <w:tc>
          <w:tcPr>
            <w:tcW w:w="2410" w:type="dxa"/>
            <w:shd w:val="clear" w:color="auto" w:fill="auto"/>
            <w:tcMar>
              <w:top w:w="60" w:type="dxa"/>
              <w:left w:w="15" w:type="dxa"/>
              <w:bottom w:w="0" w:type="dxa"/>
              <w:right w:w="15" w:type="dxa"/>
            </w:tcMar>
            <w:vAlign w:val="center"/>
            <w:hideMark/>
          </w:tcPr>
          <w:p w14:paraId="1DCC8985" w14:textId="77777777" w:rsidR="00584BE6" w:rsidRPr="00E477B4" w:rsidRDefault="00584BE6" w:rsidP="00E477B4">
            <w:pPr>
              <w:pStyle w:val="Nidungvnbn"/>
              <w:spacing w:line="240" w:lineRule="auto"/>
              <w:ind w:firstLine="0"/>
              <w:jc w:val="center"/>
            </w:pPr>
            <w:r w:rsidRPr="00E477B4">
              <w:t>500</w:t>
            </w:r>
          </w:p>
        </w:tc>
        <w:tc>
          <w:tcPr>
            <w:tcW w:w="3055" w:type="dxa"/>
            <w:shd w:val="clear" w:color="auto" w:fill="auto"/>
            <w:tcMar>
              <w:top w:w="60" w:type="dxa"/>
              <w:left w:w="15" w:type="dxa"/>
              <w:bottom w:w="0" w:type="dxa"/>
              <w:right w:w="15" w:type="dxa"/>
            </w:tcMar>
            <w:vAlign w:val="center"/>
            <w:hideMark/>
          </w:tcPr>
          <w:p w14:paraId="4AC4727B" w14:textId="77777777" w:rsidR="00584BE6" w:rsidRPr="00E477B4" w:rsidRDefault="00584BE6" w:rsidP="00E477B4">
            <w:pPr>
              <w:pStyle w:val="Nidungvnbn"/>
              <w:spacing w:line="240" w:lineRule="auto"/>
              <w:ind w:firstLine="0"/>
              <w:jc w:val="center"/>
            </w:pPr>
            <w:r w:rsidRPr="00E477B4">
              <w:t>Internal Server Error</w:t>
            </w:r>
          </w:p>
        </w:tc>
        <w:tc>
          <w:tcPr>
            <w:tcW w:w="4453" w:type="dxa"/>
            <w:shd w:val="clear" w:color="auto" w:fill="auto"/>
            <w:tcMar>
              <w:top w:w="60" w:type="dxa"/>
              <w:left w:w="15" w:type="dxa"/>
              <w:bottom w:w="0" w:type="dxa"/>
              <w:right w:w="15" w:type="dxa"/>
            </w:tcMar>
            <w:vAlign w:val="center"/>
            <w:hideMark/>
          </w:tcPr>
          <w:p w14:paraId="6D68C2BE" w14:textId="50FF1DA3" w:rsidR="00584BE6" w:rsidRPr="00E477B4" w:rsidRDefault="00E477B4" w:rsidP="00E477B4">
            <w:pPr>
              <w:pStyle w:val="Nidungvnbn"/>
              <w:spacing w:line="240" w:lineRule="auto"/>
              <w:ind w:firstLine="0"/>
              <w:jc w:val="left"/>
            </w:pPr>
            <w:r w:rsidRPr="00E477B4">
              <w:t>Không thể thực hiện yêu cầu do lỗi máy chủ</w:t>
            </w:r>
          </w:p>
        </w:tc>
      </w:tr>
      <w:tr w:rsidR="00E477B4" w:rsidRPr="00E477B4" w14:paraId="1EA2CC9F" w14:textId="77777777" w:rsidTr="00E477B4">
        <w:trPr>
          <w:trHeight w:val="822"/>
        </w:trPr>
        <w:tc>
          <w:tcPr>
            <w:tcW w:w="2410" w:type="dxa"/>
            <w:shd w:val="clear" w:color="auto" w:fill="auto"/>
            <w:tcMar>
              <w:top w:w="229" w:type="dxa"/>
              <w:left w:w="15" w:type="dxa"/>
              <w:bottom w:w="0" w:type="dxa"/>
              <w:right w:w="15" w:type="dxa"/>
            </w:tcMar>
            <w:vAlign w:val="center"/>
            <w:hideMark/>
          </w:tcPr>
          <w:p w14:paraId="1B5AC37B" w14:textId="77777777" w:rsidR="00584BE6" w:rsidRPr="00E477B4" w:rsidRDefault="00584BE6" w:rsidP="00E477B4">
            <w:pPr>
              <w:pStyle w:val="Nidungvnbn"/>
              <w:spacing w:line="240" w:lineRule="auto"/>
              <w:ind w:firstLine="0"/>
              <w:jc w:val="center"/>
            </w:pPr>
            <w:r w:rsidRPr="00E477B4">
              <w:t>503</w:t>
            </w:r>
          </w:p>
        </w:tc>
        <w:tc>
          <w:tcPr>
            <w:tcW w:w="3055" w:type="dxa"/>
            <w:shd w:val="clear" w:color="auto" w:fill="auto"/>
            <w:tcMar>
              <w:top w:w="229" w:type="dxa"/>
              <w:left w:w="15" w:type="dxa"/>
              <w:bottom w:w="0" w:type="dxa"/>
              <w:right w:w="15" w:type="dxa"/>
            </w:tcMar>
            <w:vAlign w:val="center"/>
            <w:hideMark/>
          </w:tcPr>
          <w:p w14:paraId="040A072D" w14:textId="77777777" w:rsidR="00584BE6" w:rsidRPr="00E477B4" w:rsidRDefault="00584BE6" w:rsidP="00E477B4">
            <w:pPr>
              <w:pStyle w:val="Nidungvnbn"/>
              <w:spacing w:line="240" w:lineRule="auto"/>
              <w:ind w:firstLine="0"/>
              <w:jc w:val="center"/>
            </w:pPr>
            <w:r w:rsidRPr="00E477B4">
              <w:t>Service Unavailable</w:t>
            </w:r>
          </w:p>
        </w:tc>
        <w:tc>
          <w:tcPr>
            <w:tcW w:w="4453" w:type="dxa"/>
            <w:shd w:val="clear" w:color="auto" w:fill="auto"/>
            <w:tcMar>
              <w:top w:w="61" w:type="dxa"/>
              <w:left w:w="15" w:type="dxa"/>
              <w:bottom w:w="0" w:type="dxa"/>
              <w:right w:w="15" w:type="dxa"/>
            </w:tcMar>
            <w:vAlign w:val="center"/>
            <w:hideMark/>
          </w:tcPr>
          <w:p w14:paraId="0FC1F363" w14:textId="72ECCE8B" w:rsidR="00584BE6" w:rsidRPr="00E477B4" w:rsidRDefault="00E477B4" w:rsidP="00E477B4">
            <w:pPr>
              <w:pStyle w:val="Nidungvnbn"/>
              <w:spacing w:line="240" w:lineRule="auto"/>
              <w:ind w:firstLine="0"/>
              <w:jc w:val="left"/>
            </w:pPr>
            <w:r w:rsidRPr="00E477B4">
              <w:t>Không thể thực hiện yêu cầu vì hiện tại máy chủ không thể xử lý yêu cầu</w:t>
            </w:r>
          </w:p>
        </w:tc>
      </w:tr>
    </w:tbl>
    <w:p w14:paraId="773741CC" w14:textId="37D8BE40" w:rsidR="00584BE6" w:rsidRDefault="00827B58" w:rsidP="00827B58">
      <w:pPr>
        <w:pStyle w:val="Caption"/>
      </w:pPr>
      <w:bookmarkStart w:id="44" w:name="_Toc103200419"/>
      <w:r>
        <w:t xml:space="preserve">Bảng 2.2.3 Một số mã trạng thái phổ biến </w:t>
      </w:r>
      <w:r w:rsidR="007F399A">
        <w:fldChar w:fldCharType="begin"/>
      </w:r>
      <w:r w:rsidR="007F399A">
        <w:instrText xml:space="preserve"> SEQ Bảng_2.2.3 \* ARABIC </w:instrText>
      </w:r>
      <w:r w:rsidR="007F399A">
        <w:fldChar w:fldCharType="separate"/>
      </w:r>
      <w:r w:rsidR="00CE6429">
        <w:rPr>
          <w:noProof/>
        </w:rPr>
        <w:t>1</w:t>
      </w:r>
      <w:bookmarkEnd w:id="44"/>
      <w:r w:rsidR="007F399A">
        <w:rPr>
          <w:noProof/>
        </w:rPr>
        <w:fldChar w:fldCharType="end"/>
      </w:r>
    </w:p>
    <w:p w14:paraId="381978A5" w14:textId="3936589A" w:rsidR="00BF3842" w:rsidRDefault="006C0E9A" w:rsidP="008079C4">
      <w:pPr>
        <w:pStyle w:val="Nidungvnbn"/>
        <w:numPr>
          <w:ilvl w:val="1"/>
          <w:numId w:val="21"/>
        </w:numPr>
        <w:ind w:left="567" w:hanging="283"/>
      </w:pPr>
      <w:r>
        <w:t xml:space="preserve">Tiêu đề: </w:t>
      </w:r>
      <w:r w:rsidR="00141A86" w:rsidRPr="00141A86">
        <w:t>Tiêu đề trong phản hồi là cung cấp thông tin bổ sung giữa máy chủ và máy khách ở định dạng cặp tên-giá trị được phân tách bằng dấu hai chấm (:), [name]: [value]. Có hai loại tiêu đề: tiêu đề phản hồi</w:t>
      </w:r>
      <w:r w:rsidR="00141A86">
        <w:t xml:space="preserve"> (</w:t>
      </w:r>
      <w:r w:rsidR="00141A86" w:rsidRPr="00141A86">
        <w:t>response headers</w:t>
      </w:r>
      <w:r w:rsidR="00141A86">
        <w:t xml:space="preserve">): </w:t>
      </w:r>
      <w:r w:rsidR="00BF3842" w:rsidRPr="00BF3842">
        <w:t>Nó chứa thông tin bổ sung không liên quan đến nội dung của tin nhắn. Các tiêu đề phản hồi điển hình cho một yêu cầu API REST bao gồm:</w:t>
      </w:r>
      <w:r w:rsidR="00141A86" w:rsidRPr="00141A86">
        <w:t xml:space="preserve"> </w:t>
      </w:r>
      <w:r w:rsidR="00BF3842">
        <w:t xml:space="preserve">Key, Value </w:t>
      </w:r>
    </w:p>
    <w:tbl>
      <w:tblPr>
        <w:tblW w:w="10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218"/>
        <w:gridCol w:w="4608"/>
        <w:gridCol w:w="3229"/>
      </w:tblGrid>
      <w:tr w:rsidR="00BF3842" w:rsidRPr="00BF3842" w14:paraId="35B210B1" w14:textId="77777777" w:rsidTr="002B72FD">
        <w:trPr>
          <w:trHeight w:val="508"/>
        </w:trPr>
        <w:tc>
          <w:tcPr>
            <w:tcW w:w="2218" w:type="dxa"/>
            <w:shd w:val="clear" w:color="auto" w:fill="auto"/>
            <w:tcMar>
              <w:top w:w="71" w:type="dxa"/>
              <w:left w:w="15" w:type="dxa"/>
              <w:bottom w:w="0" w:type="dxa"/>
              <w:right w:w="15" w:type="dxa"/>
            </w:tcMar>
            <w:vAlign w:val="center"/>
            <w:hideMark/>
          </w:tcPr>
          <w:p w14:paraId="52969B12" w14:textId="77777777" w:rsidR="00BF3842" w:rsidRPr="00BF3842" w:rsidRDefault="00BF3842" w:rsidP="00555D95">
            <w:pPr>
              <w:pStyle w:val="Nidungvnbn"/>
              <w:ind w:firstLine="0"/>
              <w:jc w:val="center"/>
            </w:pPr>
            <w:r w:rsidRPr="00BF3842">
              <w:rPr>
                <w:b/>
                <w:bCs/>
              </w:rPr>
              <w:t>Key</w:t>
            </w:r>
          </w:p>
        </w:tc>
        <w:tc>
          <w:tcPr>
            <w:tcW w:w="4608" w:type="dxa"/>
            <w:shd w:val="clear" w:color="auto" w:fill="auto"/>
            <w:tcMar>
              <w:top w:w="71" w:type="dxa"/>
              <w:left w:w="15" w:type="dxa"/>
              <w:bottom w:w="0" w:type="dxa"/>
              <w:right w:w="15" w:type="dxa"/>
            </w:tcMar>
            <w:vAlign w:val="center"/>
            <w:hideMark/>
          </w:tcPr>
          <w:p w14:paraId="76C7EC29" w14:textId="397320AF" w:rsidR="00BF3842" w:rsidRPr="00BF3842" w:rsidRDefault="00BF3842" w:rsidP="00555D95">
            <w:pPr>
              <w:pStyle w:val="Nidungvnbn"/>
              <w:ind w:firstLine="0"/>
              <w:jc w:val="center"/>
            </w:pPr>
            <w:r>
              <w:rPr>
                <w:b/>
                <w:bCs/>
              </w:rPr>
              <w:t>Ví dụ</w:t>
            </w:r>
            <w:r w:rsidRPr="00BF3842">
              <w:rPr>
                <w:b/>
                <w:bCs/>
              </w:rPr>
              <w:t xml:space="preserve"> Value</w:t>
            </w:r>
          </w:p>
        </w:tc>
        <w:tc>
          <w:tcPr>
            <w:tcW w:w="3229" w:type="dxa"/>
            <w:shd w:val="clear" w:color="auto" w:fill="auto"/>
            <w:tcMar>
              <w:top w:w="71" w:type="dxa"/>
              <w:left w:w="15" w:type="dxa"/>
              <w:bottom w:w="0" w:type="dxa"/>
              <w:right w:w="15" w:type="dxa"/>
            </w:tcMar>
            <w:vAlign w:val="center"/>
            <w:hideMark/>
          </w:tcPr>
          <w:p w14:paraId="6EBBCCF0" w14:textId="464FD56A" w:rsidR="00BF3842" w:rsidRPr="00BF3842" w:rsidRDefault="00BF3842" w:rsidP="00555D95">
            <w:pPr>
              <w:pStyle w:val="Nidungvnbn"/>
              <w:ind w:firstLine="0"/>
              <w:jc w:val="center"/>
            </w:pPr>
            <w:r>
              <w:rPr>
                <w:b/>
                <w:bCs/>
              </w:rPr>
              <w:t>Mô tả</w:t>
            </w:r>
          </w:p>
        </w:tc>
      </w:tr>
      <w:tr w:rsidR="00BF3842" w:rsidRPr="00BF3842" w14:paraId="2FB16642" w14:textId="77777777" w:rsidTr="002B72FD">
        <w:trPr>
          <w:trHeight w:val="486"/>
        </w:trPr>
        <w:tc>
          <w:tcPr>
            <w:tcW w:w="2218" w:type="dxa"/>
            <w:shd w:val="clear" w:color="auto" w:fill="auto"/>
            <w:tcMar>
              <w:top w:w="60" w:type="dxa"/>
              <w:left w:w="15" w:type="dxa"/>
              <w:bottom w:w="0" w:type="dxa"/>
              <w:right w:w="15" w:type="dxa"/>
            </w:tcMar>
            <w:vAlign w:val="center"/>
            <w:hideMark/>
          </w:tcPr>
          <w:p w14:paraId="0B3739BC" w14:textId="77777777" w:rsidR="00BF3842" w:rsidRPr="00BF3842" w:rsidRDefault="00BF3842" w:rsidP="00555D95">
            <w:pPr>
              <w:pStyle w:val="Nidungvnbn"/>
              <w:ind w:firstLine="0"/>
              <w:jc w:val="center"/>
            </w:pPr>
            <w:r w:rsidRPr="00BF3842">
              <w:lastRenderedPageBreak/>
              <w:t>Set-Cookie</w:t>
            </w:r>
          </w:p>
        </w:tc>
        <w:tc>
          <w:tcPr>
            <w:tcW w:w="4608" w:type="dxa"/>
            <w:shd w:val="clear" w:color="auto" w:fill="auto"/>
            <w:tcMar>
              <w:top w:w="60" w:type="dxa"/>
              <w:left w:w="15" w:type="dxa"/>
              <w:bottom w:w="0" w:type="dxa"/>
              <w:right w:w="15" w:type="dxa"/>
            </w:tcMar>
            <w:vAlign w:val="center"/>
            <w:hideMark/>
          </w:tcPr>
          <w:p w14:paraId="60AE9632" w14:textId="77777777" w:rsidR="00BF3842" w:rsidRPr="00BF3842" w:rsidRDefault="00BF3842" w:rsidP="00555D95">
            <w:pPr>
              <w:pStyle w:val="Nidungvnbn"/>
              <w:ind w:firstLine="24"/>
              <w:jc w:val="center"/>
            </w:pPr>
            <w:r w:rsidRPr="00BF3842">
              <w:t>JSESSIONID=30A9DN810FQ428P; Path=/</w:t>
            </w:r>
          </w:p>
        </w:tc>
        <w:tc>
          <w:tcPr>
            <w:tcW w:w="3229" w:type="dxa"/>
            <w:shd w:val="clear" w:color="auto" w:fill="auto"/>
            <w:tcMar>
              <w:top w:w="60" w:type="dxa"/>
              <w:left w:w="15" w:type="dxa"/>
              <w:bottom w:w="0" w:type="dxa"/>
              <w:right w:w="15" w:type="dxa"/>
            </w:tcMar>
            <w:vAlign w:val="center"/>
            <w:hideMark/>
          </w:tcPr>
          <w:p w14:paraId="24C4DF25" w14:textId="1854FA93" w:rsidR="00BF3842" w:rsidRPr="00BF3842" w:rsidRDefault="00465832" w:rsidP="00555D95">
            <w:pPr>
              <w:pStyle w:val="Nidungvnbn"/>
              <w:ind w:firstLine="0"/>
              <w:jc w:val="left"/>
            </w:pPr>
            <w:r w:rsidRPr="00465832">
              <w:t>Được sử dụng để gửi cookie từ máy chủ</w:t>
            </w:r>
          </w:p>
        </w:tc>
      </w:tr>
      <w:tr w:rsidR="00BF3842" w:rsidRPr="00BF3842" w14:paraId="53555130" w14:textId="77777777" w:rsidTr="002B72FD">
        <w:trPr>
          <w:trHeight w:val="822"/>
        </w:trPr>
        <w:tc>
          <w:tcPr>
            <w:tcW w:w="2218" w:type="dxa"/>
            <w:shd w:val="clear" w:color="auto" w:fill="auto"/>
            <w:tcMar>
              <w:top w:w="228" w:type="dxa"/>
              <w:left w:w="15" w:type="dxa"/>
              <w:bottom w:w="0" w:type="dxa"/>
              <w:right w:w="15" w:type="dxa"/>
            </w:tcMar>
            <w:vAlign w:val="center"/>
            <w:hideMark/>
          </w:tcPr>
          <w:p w14:paraId="43ACC752" w14:textId="77777777" w:rsidR="00BF3842" w:rsidRPr="00BF3842" w:rsidRDefault="00BF3842" w:rsidP="00555D95">
            <w:pPr>
              <w:pStyle w:val="Nidungvnbn"/>
              <w:ind w:firstLine="0"/>
              <w:jc w:val="center"/>
            </w:pPr>
            <w:r w:rsidRPr="00BF3842">
              <w:t>Cache-Control</w:t>
            </w:r>
          </w:p>
        </w:tc>
        <w:tc>
          <w:tcPr>
            <w:tcW w:w="4608" w:type="dxa"/>
            <w:shd w:val="clear" w:color="auto" w:fill="auto"/>
            <w:tcMar>
              <w:top w:w="228" w:type="dxa"/>
              <w:left w:w="15" w:type="dxa"/>
              <w:bottom w:w="0" w:type="dxa"/>
              <w:right w:w="15" w:type="dxa"/>
            </w:tcMar>
            <w:vAlign w:val="center"/>
            <w:hideMark/>
          </w:tcPr>
          <w:p w14:paraId="56676A5B" w14:textId="77777777" w:rsidR="00BF3842" w:rsidRPr="00BF3842" w:rsidRDefault="00BF3842" w:rsidP="00555D95">
            <w:pPr>
              <w:pStyle w:val="Nidungvnbn"/>
              <w:ind w:firstLine="24"/>
              <w:jc w:val="center"/>
            </w:pPr>
            <w:r w:rsidRPr="00BF3842">
              <w:t>Cache-Control: max-age=3600, public</w:t>
            </w:r>
          </w:p>
        </w:tc>
        <w:tc>
          <w:tcPr>
            <w:tcW w:w="3229" w:type="dxa"/>
            <w:shd w:val="clear" w:color="auto" w:fill="auto"/>
            <w:tcMar>
              <w:top w:w="60" w:type="dxa"/>
              <w:left w:w="15" w:type="dxa"/>
              <w:bottom w:w="0" w:type="dxa"/>
              <w:right w:w="15" w:type="dxa"/>
            </w:tcMar>
            <w:vAlign w:val="center"/>
            <w:hideMark/>
          </w:tcPr>
          <w:p w14:paraId="2B28B285" w14:textId="6D2548B9" w:rsidR="00BF3842" w:rsidRPr="00BF3842" w:rsidRDefault="00465832" w:rsidP="00555D95">
            <w:pPr>
              <w:pStyle w:val="Nidungvnbn"/>
              <w:ind w:firstLine="0"/>
              <w:jc w:val="left"/>
            </w:pPr>
            <w:r>
              <w:t>C</w:t>
            </w:r>
            <w:r w:rsidRPr="00465832">
              <w:t>hỉ định các lệnh phải tuân theo tất cả các cơ chế lưu vào bộ nhớ đệm</w:t>
            </w:r>
          </w:p>
        </w:tc>
      </w:tr>
    </w:tbl>
    <w:p w14:paraId="74F1EE66" w14:textId="766EBAE1" w:rsidR="00BF3842" w:rsidRDefault="008E7C85" w:rsidP="008E7C85">
      <w:pPr>
        <w:pStyle w:val="Caption"/>
      </w:pPr>
      <w:bookmarkStart w:id="45" w:name="_Toc103200432"/>
      <w:r>
        <w:t xml:space="preserve">Bảng 2.2.4 Dữ liệu Headers Request </w:t>
      </w:r>
      <w:r w:rsidR="007F399A">
        <w:fldChar w:fldCharType="begin"/>
      </w:r>
      <w:r w:rsidR="007F399A">
        <w:instrText xml:space="preserve"> SEQ Bảng_2.2.4 \* ARABIC </w:instrText>
      </w:r>
      <w:r w:rsidR="007F399A">
        <w:fldChar w:fldCharType="separate"/>
      </w:r>
      <w:r w:rsidR="00CE6429">
        <w:rPr>
          <w:noProof/>
        </w:rPr>
        <w:t>1</w:t>
      </w:r>
      <w:bookmarkEnd w:id="45"/>
      <w:r w:rsidR="007F399A">
        <w:rPr>
          <w:noProof/>
        </w:rPr>
        <w:fldChar w:fldCharType="end"/>
      </w:r>
    </w:p>
    <w:p w14:paraId="3C61B8E5" w14:textId="661CC6EC" w:rsidR="002B72FD" w:rsidRDefault="00141A86" w:rsidP="008079C4">
      <w:pPr>
        <w:pStyle w:val="Nidungvnbn"/>
        <w:ind w:left="284" w:firstLine="0"/>
      </w:pPr>
      <w:r w:rsidRPr="00141A86">
        <w:t>và tiêu đề thực thể</w:t>
      </w:r>
      <w:r>
        <w:t xml:space="preserve"> (</w:t>
      </w:r>
      <w:r w:rsidRPr="00141A86">
        <w:t>entity headers</w:t>
      </w:r>
      <w:r>
        <w:t>)</w:t>
      </w:r>
      <w:r w:rsidR="00BF3842">
        <w:t>:</w:t>
      </w:r>
      <w:r w:rsidR="002B72FD">
        <w:t xml:space="preserve"> </w:t>
      </w:r>
      <w:r w:rsidR="002B72FD" w:rsidRPr="002B72FD">
        <w:t>Chúng là thông tin bổ sung</w:t>
      </w:r>
      <w:r w:rsidR="002B72FD">
        <w:t xml:space="preserve"> mô tả nội dung của nội dung thông điệp</w:t>
      </w:r>
      <w:r w:rsidR="002B72FD" w:rsidRPr="002B72FD">
        <w:t>. Một tiêu đề thực thể chung chỉ định loại dữ liệu được trả về:</w:t>
      </w:r>
    </w:p>
    <w:tbl>
      <w:tblPr>
        <w:tblW w:w="10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900"/>
        <w:gridCol w:w="3060"/>
        <w:gridCol w:w="5236"/>
      </w:tblGrid>
      <w:tr w:rsidR="002B72FD" w:rsidRPr="002B72FD" w14:paraId="5C56CDFB" w14:textId="77777777" w:rsidTr="002B72FD">
        <w:trPr>
          <w:trHeight w:val="486"/>
        </w:trPr>
        <w:tc>
          <w:tcPr>
            <w:tcW w:w="1900" w:type="dxa"/>
            <w:shd w:val="clear" w:color="auto" w:fill="auto"/>
            <w:tcMar>
              <w:top w:w="61" w:type="dxa"/>
              <w:left w:w="15" w:type="dxa"/>
              <w:bottom w:w="0" w:type="dxa"/>
              <w:right w:w="15" w:type="dxa"/>
            </w:tcMar>
            <w:hideMark/>
          </w:tcPr>
          <w:p w14:paraId="0BFEFE50" w14:textId="77777777" w:rsidR="002B72FD" w:rsidRPr="002B72FD" w:rsidRDefault="002B72FD">
            <w:pPr>
              <w:pStyle w:val="NormalWeb"/>
              <w:spacing w:before="61" w:beforeAutospacing="0" w:after="0" w:afterAutospacing="0"/>
              <w:ind w:left="14"/>
              <w:jc w:val="center"/>
              <w:rPr>
                <w:sz w:val="26"/>
                <w:szCs w:val="26"/>
              </w:rPr>
            </w:pPr>
            <w:r w:rsidRPr="002B72FD">
              <w:rPr>
                <w:bCs/>
                <w:spacing w:val="-1"/>
                <w:sz w:val="26"/>
                <w:szCs w:val="26"/>
              </w:rPr>
              <w:t>Key</w:t>
            </w:r>
          </w:p>
        </w:tc>
        <w:tc>
          <w:tcPr>
            <w:tcW w:w="3060" w:type="dxa"/>
            <w:shd w:val="clear" w:color="auto" w:fill="auto"/>
            <w:tcMar>
              <w:top w:w="61" w:type="dxa"/>
              <w:left w:w="15" w:type="dxa"/>
              <w:bottom w:w="0" w:type="dxa"/>
              <w:right w:w="15" w:type="dxa"/>
            </w:tcMar>
            <w:hideMark/>
          </w:tcPr>
          <w:p w14:paraId="506F03BA" w14:textId="77777777" w:rsidR="002B72FD" w:rsidRPr="002B72FD" w:rsidRDefault="002B72FD">
            <w:pPr>
              <w:pStyle w:val="NormalWeb"/>
              <w:spacing w:before="61" w:beforeAutospacing="0" w:after="0" w:afterAutospacing="0"/>
              <w:ind w:left="547"/>
              <w:rPr>
                <w:sz w:val="26"/>
                <w:szCs w:val="26"/>
              </w:rPr>
            </w:pPr>
            <w:r w:rsidRPr="002B72FD">
              <w:rPr>
                <w:bCs/>
                <w:sz w:val="26"/>
                <w:szCs w:val="26"/>
              </w:rPr>
              <w:t>Example</w:t>
            </w:r>
            <w:r w:rsidRPr="002B72FD">
              <w:rPr>
                <w:bCs/>
                <w:spacing w:val="-9"/>
                <w:sz w:val="26"/>
                <w:szCs w:val="26"/>
              </w:rPr>
              <w:t xml:space="preserve"> </w:t>
            </w:r>
            <w:r w:rsidRPr="002B72FD">
              <w:rPr>
                <w:bCs/>
                <w:spacing w:val="-3"/>
                <w:sz w:val="26"/>
                <w:szCs w:val="26"/>
              </w:rPr>
              <w:t>Value</w:t>
            </w:r>
          </w:p>
        </w:tc>
        <w:tc>
          <w:tcPr>
            <w:tcW w:w="5236" w:type="dxa"/>
            <w:shd w:val="clear" w:color="auto" w:fill="auto"/>
            <w:tcMar>
              <w:top w:w="61" w:type="dxa"/>
              <w:left w:w="15" w:type="dxa"/>
              <w:bottom w:w="0" w:type="dxa"/>
              <w:right w:w="15" w:type="dxa"/>
            </w:tcMar>
            <w:hideMark/>
          </w:tcPr>
          <w:p w14:paraId="4DEEC70B" w14:textId="77777777" w:rsidR="002B72FD" w:rsidRPr="002B72FD" w:rsidRDefault="002B72FD">
            <w:pPr>
              <w:pStyle w:val="NormalWeb"/>
              <w:spacing w:before="61" w:beforeAutospacing="0" w:after="0" w:afterAutospacing="0"/>
              <w:jc w:val="center"/>
              <w:rPr>
                <w:sz w:val="26"/>
                <w:szCs w:val="26"/>
              </w:rPr>
            </w:pPr>
            <w:r w:rsidRPr="002B72FD">
              <w:rPr>
                <w:bCs/>
                <w:spacing w:val="-1"/>
                <w:sz w:val="26"/>
                <w:szCs w:val="26"/>
              </w:rPr>
              <w:t>Description</w:t>
            </w:r>
          </w:p>
        </w:tc>
      </w:tr>
      <w:tr w:rsidR="002B72FD" w:rsidRPr="002B72FD" w14:paraId="5AEF56E8" w14:textId="77777777" w:rsidTr="002B72FD">
        <w:trPr>
          <w:trHeight w:val="486"/>
        </w:trPr>
        <w:tc>
          <w:tcPr>
            <w:tcW w:w="1900" w:type="dxa"/>
            <w:shd w:val="clear" w:color="auto" w:fill="auto"/>
            <w:tcMar>
              <w:top w:w="61" w:type="dxa"/>
              <w:left w:w="15" w:type="dxa"/>
              <w:bottom w:w="0" w:type="dxa"/>
              <w:right w:w="15" w:type="dxa"/>
            </w:tcMar>
            <w:hideMark/>
          </w:tcPr>
          <w:p w14:paraId="0928FFFC" w14:textId="77777777" w:rsidR="002B72FD" w:rsidRPr="002B72FD" w:rsidRDefault="002B72FD">
            <w:pPr>
              <w:pStyle w:val="NormalWeb"/>
              <w:spacing w:before="61" w:beforeAutospacing="0" w:after="0" w:afterAutospacing="0"/>
              <w:ind w:right="43"/>
              <w:jc w:val="center"/>
              <w:rPr>
                <w:sz w:val="26"/>
                <w:szCs w:val="26"/>
              </w:rPr>
            </w:pPr>
            <w:r w:rsidRPr="002B72FD">
              <w:rPr>
                <w:spacing w:val="-2"/>
                <w:sz w:val="26"/>
                <w:szCs w:val="26"/>
              </w:rPr>
              <w:t>Content-Type</w:t>
            </w:r>
          </w:p>
        </w:tc>
        <w:tc>
          <w:tcPr>
            <w:tcW w:w="3060" w:type="dxa"/>
            <w:shd w:val="clear" w:color="auto" w:fill="auto"/>
            <w:tcMar>
              <w:top w:w="61" w:type="dxa"/>
              <w:left w:w="15" w:type="dxa"/>
              <w:bottom w:w="0" w:type="dxa"/>
              <w:right w:w="15" w:type="dxa"/>
            </w:tcMar>
            <w:hideMark/>
          </w:tcPr>
          <w:p w14:paraId="04F12C4F" w14:textId="77777777" w:rsidR="002B72FD" w:rsidRPr="002B72FD" w:rsidRDefault="002B72FD">
            <w:pPr>
              <w:pStyle w:val="NormalWeb"/>
              <w:spacing w:before="61" w:beforeAutospacing="0" w:after="0" w:afterAutospacing="0"/>
              <w:ind w:left="72"/>
              <w:rPr>
                <w:sz w:val="26"/>
                <w:szCs w:val="26"/>
              </w:rPr>
            </w:pPr>
            <w:r w:rsidRPr="002B72FD">
              <w:rPr>
                <w:spacing w:val="-1"/>
                <w:sz w:val="26"/>
                <w:szCs w:val="26"/>
              </w:rPr>
              <w:t>application/json</w:t>
            </w:r>
          </w:p>
        </w:tc>
        <w:tc>
          <w:tcPr>
            <w:tcW w:w="5236" w:type="dxa"/>
            <w:shd w:val="clear" w:color="auto" w:fill="auto"/>
            <w:tcMar>
              <w:top w:w="61" w:type="dxa"/>
              <w:left w:w="15" w:type="dxa"/>
              <w:bottom w:w="0" w:type="dxa"/>
              <w:right w:w="15" w:type="dxa"/>
            </w:tcMar>
            <w:hideMark/>
          </w:tcPr>
          <w:p w14:paraId="333D8A4C" w14:textId="56D6D735" w:rsidR="002B72FD" w:rsidRPr="002B72FD" w:rsidRDefault="002B72FD">
            <w:pPr>
              <w:pStyle w:val="NormalWeb"/>
              <w:spacing w:before="61" w:beforeAutospacing="0" w:after="0" w:afterAutospacing="0"/>
              <w:ind w:left="72"/>
              <w:rPr>
                <w:sz w:val="26"/>
                <w:szCs w:val="26"/>
              </w:rPr>
            </w:pPr>
            <w:r w:rsidRPr="002B72FD">
              <w:rPr>
                <w:sz w:val="26"/>
                <w:szCs w:val="26"/>
              </w:rPr>
              <w:t>Chỉ định định dạng của dữ liệu trong nội dung</w:t>
            </w:r>
            <w:r>
              <w:rPr>
                <w:sz w:val="26"/>
                <w:szCs w:val="26"/>
              </w:rPr>
              <w:t>.</w:t>
            </w:r>
          </w:p>
        </w:tc>
      </w:tr>
    </w:tbl>
    <w:p w14:paraId="24BEEC0D" w14:textId="1E66EDF3" w:rsidR="006C0E9A" w:rsidRPr="00FE358B" w:rsidRDefault="00AC360E" w:rsidP="00AC360E">
      <w:pPr>
        <w:pStyle w:val="Caption"/>
      </w:pPr>
      <w:bookmarkStart w:id="46" w:name="_Toc103200439"/>
      <w:r>
        <w:t xml:space="preserve">Bảng 2.2.5 Data format của dữ liệu trả về </w:t>
      </w:r>
      <w:r w:rsidR="007F399A">
        <w:fldChar w:fldCharType="begin"/>
      </w:r>
      <w:r w:rsidR="007F399A">
        <w:instrText xml:space="preserve"> SEQ Bảng_2.2.5 \* ARABIC </w:instrText>
      </w:r>
      <w:r w:rsidR="007F399A">
        <w:fldChar w:fldCharType="separate"/>
      </w:r>
      <w:r w:rsidR="00CE6429">
        <w:rPr>
          <w:noProof/>
        </w:rPr>
        <w:t>1</w:t>
      </w:r>
      <w:bookmarkEnd w:id="46"/>
      <w:r w:rsidR="007F399A">
        <w:rPr>
          <w:noProof/>
        </w:rPr>
        <w:fldChar w:fldCharType="end"/>
      </w:r>
    </w:p>
    <w:p w14:paraId="461DCAFD" w14:textId="5409FC6B" w:rsidR="009B2225" w:rsidRDefault="0092594E" w:rsidP="0092594E">
      <w:pPr>
        <w:pStyle w:val="Tiumccp1"/>
        <w:numPr>
          <w:ilvl w:val="1"/>
          <w:numId w:val="19"/>
        </w:numPr>
        <w:outlineLvl w:val="1"/>
      </w:pPr>
      <w:r>
        <w:t xml:space="preserve"> </w:t>
      </w:r>
      <w:bookmarkStart w:id="47" w:name="_Toc103024705"/>
      <w:r w:rsidR="00730FAC">
        <w:t xml:space="preserve">Tìm hiểu về </w:t>
      </w:r>
      <w:r w:rsidR="009B2225">
        <w:t>SDN (Software</w:t>
      </w:r>
      <w:r w:rsidR="005809AD">
        <w:t>-Defined Network</w:t>
      </w:r>
      <w:r w:rsidR="009B2225">
        <w:t>)</w:t>
      </w:r>
      <w:bookmarkEnd w:id="47"/>
    </w:p>
    <w:p w14:paraId="1E257DD9" w14:textId="29D2B76F" w:rsidR="00730FAC" w:rsidRDefault="00730FAC" w:rsidP="00730FAC">
      <w:pPr>
        <w:pStyle w:val="Tiumccp1"/>
        <w:numPr>
          <w:ilvl w:val="2"/>
          <w:numId w:val="19"/>
        </w:numPr>
        <w:outlineLvl w:val="2"/>
      </w:pPr>
      <w:bookmarkStart w:id="48" w:name="_Toc103024706"/>
      <w:r>
        <w:t>Định nghĩa SDN</w:t>
      </w:r>
      <w:bookmarkEnd w:id="48"/>
    </w:p>
    <w:p w14:paraId="44B15661" w14:textId="07C27E3E" w:rsidR="00871102" w:rsidRDefault="00552778" w:rsidP="00552778">
      <w:pPr>
        <w:pStyle w:val="Nidungvnbn"/>
      </w:pPr>
      <w:r>
        <w:t xml:space="preserve">Mạng do phần mềm xác định (SDN) là một kiến ​​trúc mới năng động, dễ quản lý, tiết kiệm chi phí và có thể thích ứng, lý tưởng cho tính chất tự động hóa, băng thông cao của các ứng dụng ngày nay. Kiến trúc này tách rời các chức năng điều khiển mạng và chuyển tiếp cho phép điều khiển mạng trở nên có thể lập trình trực tiếp và cơ sở hạ tầng cơ bản được trừu tượng hóa cho các ứng dụng và dịch vụ mạng cải tiến hơn so với việc quản lý truyền thống. Giao thức OpenFlow là yếu tố nền tảng để xây dựng các giải pháp SDN. </w:t>
      </w:r>
      <w:r w:rsidR="00096970">
        <w:t>S</w:t>
      </w:r>
      <w:r w:rsidR="00871102">
        <w:t>D-WAN áp dụng công nghệ SDN</w:t>
      </w:r>
      <w:r w:rsidR="00096970">
        <w:t xml:space="preserve"> cho mạng diện rộng (WAN).</w:t>
      </w:r>
      <w:r w:rsidR="00A006F7">
        <w:t xml:space="preserve"> </w:t>
      </w:r>
    </w:p>
    <w:p w14:paraId="4B71D1A3" w14:textId="4ACE64E0" w:rsidR="00A006F7" w:rsidRDefault="00A006F7" w:rsidP="00A006F7">
      <w:pPr>
        <w:pStyle w:val="Nidungvnbn"/>
      </w:pPr>
      <w:r>
        <w:t>Công nghệ SDN hứa hẹn sẽ phá vỡ ranh giới vật lý trên thiết bị mạng thông qua Giao diện lập trình ứng dụng (API). Vì vậy, trong SDN, toàn bộ quá trình kết nối mạng là do phần mềm điều khiển và API là nhân tố quan trọng của mô hình kiến trúc mới này.</w:t>
      </w:r>
    </w:p>
    <w:p w14:paraId="33023BDC" w14:textId="0185AA20" w:rsidR="00B7220D" w:rsidRDefault="0092594E" w:rsidP="007A314E">
      <w:pPr>
        <w:pStyle w:val="Nidungvnbn"/>
      </w:pPr>
      <w:r>
        <w:t xml:space="preserve">API là nền tảng quan trọng cho một thế hệ mới các phần mềm trong lĩnh vực mạng, điện toán đám mây (cloud), lĩnh vực di động mobile và Internet của vạn vật IoT. API kết nối các phần mềm lại với nhau, cho phép hai phần mềm giao tiếp, tương tác với nhau. Các </w:t>
      </w:r>
      <w:r>
        <w:lastRenderedPageBreak/>
        <w:t>nhà phát triển phần mềm cũng sử API để cho phép các phần mềm giao tiếp với hạ tầng mạng. Chúng ta có thể dùng API để cấu hình và giám sát các thành phần cụ thể của một hạ tầng mạng.</w:t>
      </w:r>
    </w:p>
    <w:p w14:paraId="27C98E31" w14:textId="28B6AD5E" w:rsidR="0072289F" w:rsidRDefault="00532665" w:rsidP="00EA7E07">
      <w:pPr>
        <w:pStyle w:val="Nidungvnbn"/>
        <w:ind w:firstLine="0"/>
        <w:jc w:val="center"/>
      </w:pPr>
      <w:r>
        <w:rPr>
          <w:noProof/>
        </w:rPr>
        <w:drawing>
          <wp:inline distT="0" distB="0" distL="0" distR="0" wp14:anchorId="20DCA81D" wp14:editId="1DAF0881">
            <wp:extent cx="3611880" cy="2697817"/>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0721" cy="2711890"/>
                    </a:xfrm>
                    <a:prstGeom prst="rect">
                      <a:avLst/>
                    </a:prstGeom>
                  </pic:spPr>
                </pic:pic>
              </a:graphicData>
            </a:graphic>
          </wp:inline>
        </w:drawing>
      </w:r>
    </w:p>
    <w:p w14:paraId="0325AE3E" w14:textId="485D8E7A" w:rsidR="008032BA" w:rsidRDefault="008032BA" w:rsidP="008032BA">
      <w:pPr>
        <w:pStyle w:val="Caption"/>
      </w:pPr>
      <w:bookmarkStart w:id="49" w:name="_Toc102901209"/>
      <w:bookmarkStart w:id="50" w:name="_Toc103027808"/>
      <w:r>
        <w:t xml:space="preserve">Hình 2.3.1.1 Thành phần hạ tầng ứng dụng công nghệ SDN </w:t>
      </w:r>
      <w:r w:rsidR="007F399A">
        <w:fldChar w:fldCharType="begin"/>
      </w:r>
      <w:r w:rsidR="007F399A">
        <w:instrText xml:space="preserve"> SEQ Hình_2.3.1.1 \* ARABIC </w:instrText>
      </w:r>
      <w:r w:rsidR="007F399A">
        <w:fldChar w:fldCharType="separate"/>
      </w:r>
      <w:r w:rsidR="00CE6429">
        <w:rPr>
          <w:noProof/>
        </w:rPr>
        <w:t>1</w:t>
      </w:r>
      <w:bookmarkEnd w:id="49"/>
      <w:bookmarkEnd w:id="50"/>
      <w:r w:rsidR="007F399A">
        <w:rPr>
          <w:noProof/>
        </w:rPr>
        <w:fldChar w:fldCharType="end"/>
      </w:r>
    </w:p>
    <w:p w14:paraId="2D7CAA60" w14:textId="4A9D878C" w:rsidR="007A6811" w:rsidRDefault="007A6811" w:rsidP="007A6811">
      <w:pPr>
        <w:pStyle w:val="Tiumccp1"/>
        <w:numPr>
          <w:ilvl w:val="2"/>
          <w:numId w:val="19"/>
        </w:numPr>
        <w:outlineLvl w:val="2"/>
      </w:pPr>
      <w:bookmarkStart w:id="51" w:name="_Toc103024707"/>
      <w:r>
        <w:t>Phân loại SDN</w:t>
      </w:r>
      <w:bookmarkEnd w:id="51"/>
    </w:p>
    <w:p w14:paraId="2425458C" w14:textId="1AFB73F5" w:rsidR="007A6811" w:rsidRDefault="0072289F" w:rsidP="007A6811">
      <w:pPr>
        <w:pStyle w:val="Nidungvnbn"/>
      </w:pPr>
      <w:r w:rsidRPr="0072289F">
        <w:t>Thư</w:t>
      </w:r>
      <w:r>
        <w:t>ờn</w:t>
      </w:r>
      <w:r w:rsidR="007A6811">
        <w:t>g có hai bộ bộ điều khiển SDN</w:t>
      </w:r>
    </w:p>
    <w:p w14:paraId="71B639C6" w14:textId="651109B7" w:rsidR="007A6811" w:rsidRDefault="0072289F" w:rsidP="007A6811">
      <w:pPr>
        <w:pStyle w:val="Nidungvnbn"/>
      </w:pPr>
      <w:r>
        <w:t>Bộ điều khiển SDN cho ảo hóa chức năng mạng (NFV) của một trung tâm dữ liệu</w:t>
      </w:r>
      <w:r w:rsidR="007A6811">
        <w:t xml:space="preserve"> là một công nghệ ảo hóa CNTT để ảo hóa toàn bộ các lớp chức năng của nút mạng thành các khối xây dựng có thể kết nối hoặc chuỗi với nhau để tạo và cung cấp các dịch vụ truyền thông.</w:t>
      </w:r>
    </w:p>
    <w:p w14:paraId="3D96C41F" w14:textId="77777777" w:rsidR="007A6811" w:rsidRDefault="007A6811" w:rsidP="007A6811">
      <w:pPr>
        <w:pStyle w:val="Nidungvnbn"/>
      </w:pPr>
      <w:r>
        <w:t>NFV dựa trên các kỹ thuật ảo hóa máy chủ truyền thống như các kỹ thuật được sử dụng trong CNTT doanh nghiệp. Một chức năng mạng ảo hóa, hay còn gọi là VNF, được triển khai trong một hoặc nhiều máy ảo hoặc bộ chứa chạy phần mềm và quy trình khác nhau, bên cạnh các máy chủ, thiết bị chuyển mạch và thiết bị lưu trữ khối lượng lớn đã được thương mại hóa (COTS), hoặc thậm chí là cơ sở hạ tầng điện toán đám mây, thay vì có các thiết bị phần cứng tùy chỉnh cho từng chức năng mạng do đó tránh bị khóa nhà cung cấp.</w:t>
      </w:r>
    </w:p>
    <w:p w14:paraId="40DB4A53" w14:textId="581EC5DD" w:rsidR="007A6811" w:rsidRDefault="007A6811" w:rsidP="007A6811">
      <w:pPr>
        <w:pStyle w:val="Nidungvnbn"/>
      </w:pPr>
      <w:r>
        <w:lastRenderedPageBreak/>
        <w:t>Ví dụ, một bộ điều khiển biên phiên ảo có thể được triển khai để bảo vệ mạng mà không tốn kém chi phí và sự phức tạp điển hình của việc lấy và cài đặt các đơn vị bảo vệ mạng vật lý. Một số ví dụ khác về NFV bao gồm bộ cân bằng tải được ảo hóa, tường lửa, thiết bị phát hiện xâm nhập và bộ tăng tốc WAN.</w:t>
      </w:r>
    </w:p>
    <w:p w14:paraId="23DB3DDE" w14:textId="37BF2EB1" w:rsidR="007A6811" w:rsidRDefault="007A6811" w:rsidP="007A6811">
      <w:pPr>
        <w:pStyle w:val="Nidungvnbn"/>
      </w:pPr>
      <w:r>
        <w:t>Việc tách phần mềm chức năng mạng khỏi nền tảng phần cứng tùy chỉnh tạo ra một kiến ​​trúc mạng linh hoạt cho phép quản lý mạng linh hoạt, triển khai dịch vụ mới nhanh chóng với giảm đáng kể CAPEX và OPEX.</w:t>
      </w:r>
    </w:p>
    <w:p w14:paraId="1EEDFA82" w14:textId="3F5B1256" w:rsidR="00EB34C6" w:rsidRDefault="007A6811" w:rsidP="007A6811">
      <w:pPr>
        <w:pStyle w:val="Nidungvnbn"/>
      </w:pPr>
      <w:r>
        <w:t>B</w:t>
      </w:r>
      <w:r w:rsidR="0072289F">
        <w:t>ộ điều khiển SDN để quản lý các công tắc lập trình của mạng.</w:t>
      </w:r>
    </w:p>
    <w:p w14:paraId="2C89F838" w14:textId="159BC58D" w:rsidR="00AE2F5A" w:rsidRDefault="004D1EA7" w:rsidP="0092594E">
      <w:pPr>
        <w:pStyle w:val="Tiumccp1"/>
        <w:numPr>
          <w:ilvl w:val="2"/>
          <w:numId w:val="19"/>
        </w:numPr>
        <w:outlineLvl w:val="2"/>
      </w:pPr>
      <w:bookmarkStart w:id="52" w:name="_Toc103024708"/>
      <w:r w:rsidRPr="004D1EA7">
        <w:t>API</w:t>
      </w:r>
      <w:r w:rsidR="001A5AA7">
        <w:t xml:space="preserve"> ứng dụng vào SDN</w:t>
      </w:r>
      <w:bookmarkEnd w:id="52"/>
    </w:p>
    <w:p w14:paraId="42EEFC84" w14:textId="69FC4AF4" w:rsidR="006E5D89" w:rsidRDefault="007A314E" w:rsidP="0044771F">
      <w:pPr>
        <w:pStyle w:val="Nidungvnbn"/>
      </w:pPr>
      <w:r w:rsidRPr="007A314E">
        <w:t xml:space="preserve">API được sử dụng phổ biến nhất trong kiến trúc SDN </w:t>
      </w:r>
      <w:r w:rsidR="006E5D89">
        <w:t xml:space="preserve">có 2 loại </w:t>
      </w:r>
      <w:r w:rsidRPr="007A314E">
        <w:t>là northbound API và southbound API dưới góc nhìn của lĩnh vực tự động trong hạ tầng mạng network automation</w:t>
      </w:r>
      <w:r>
        <w:t>.</w:t>
      </w:r>
    </w:p>
    <w:p w14:paraId="49E274CD" w14:textId="6CEC20BD" w:rsidR="00BA2616" w:rsidRDefault="007A314E" w:rsidP="00BA2616">
      <w:pPr>
        <w:pStyle w:val="Nidungvnbn"/>
      </w:pPr>
      <w:r>
        <w:t>N</w:t>
      </w:r>
      <w:r w:rsidR="00BA2616" w:rsidRPr="00BA2616">
        <w:t xml:space="preserve">orthbound </w:t>
      </w:r>
      <w:r>
        <w:t xml:space="preserve">API </w:t>
      </w:r>
      <w:r w:rsidR="00BA2616" w:rsidRPr="00BA2616">
        <w:t>là một giao tiếp cho phép một thành phần của hạ tầng mạng giao tiếp với các thành phần ở lớp cao hơn. Một cách tương ứng, một giao tiếp southbound cho phép một thành phần mạng giao tiếp với một thành phần ở lớp thấp hơn.</w:t>
      </w:r>
    </w:p>
    <w:p w14:paraId="7A9DD151" w14:textId="355D71E1" w:rsidR="00887C70" w:rsidRDefault="005808E7" w:rsidP="005808E7">
      <w:pPr>
        <w:pStyle w:val="Nidungvnbn"/>
      </w:pPr>
      <w:r w:rsidRPr="005808E7">
        <w:t>Từ controller, nếu một bạn quản trị đang thay đổi cấu hình của một switch, các thay đổi này sẽ được đẩy từ controller xuống switch. Dạng API này gọi là southbound API do chiều gọi API là từ controller đi xuống thiết bị. Trong hạ tầng mạng, chúng ta có nhiều loại thiết bị như routers, switch, wireless access point AP.</w:t>
      </w:r>
    </w:p>
    <w:p w14:paraId="5CE69C67" w14:textId="79EB5150" w:rsidR="00BA2616" w:rsidRDefault="00BA2616" w:rsidP="005808E7">
      <w:pPr>
        <w:pStyle w:val="Nidungvnbn"/>
      </w:pPr>
      <w:r w:rsidRPr="00BA2616">
        <w:t>API có thể được dùng để thay đổi nhiều chức năng của thiết bị, chứ không chỉ là thay đổi các chức năng dữ liệu data plane. (Chức năng luân chuyển dữ liệu giữa các cổng của thiết bị và tất cả các hoạt động khác liên quan đến định dạng dữ liệu, nén, mã hóa, kiểm soát lỗi…)</w:t>
      </w:r>
    </w:p>
    <w:p w14:paraId="78AFDC0C" w14:textId="0164EC5B" w:rsidR="00AE2F5A" w:rsidRDefault="008425E3" w:rsidP="004D1EA7">
      <w:pPr>
        <w:pStyle w:val="Nidungvnbn"/>
      </w:pPr>
      <w:r>
        <w:t xml:space="preserve">Northbound API </w:t>
      </w:r>
      <w:r w:rsidR="00EC63B2">
        <w:t>t</w:t>
      </w:r>
      <w:r w:rsidR="00EC63B2" w:rsidRPr="00EC63B2">
        <w:t>ạo thành lớp ứng dụng cho bộ điều khiển SDN và cung cấp hỗ trợ chính cho các ứng dụng bên thứ 3</w:t>
      </w:r>
      <w:r w:rsidR="00D85373">
        <w:t xml:space="preserve"> như các công cụ tương tác được với REST API như Postman, Python, </w:t>
      </w:r>
      <w:r w:rsidR="00D85373" w:rsidRPr="00D85373">
        <w:t>Swagger UI</w:t>
      </w:r>
      <w:r w:rsidR="00D85373">
        <w:t xml:space="preserve">,… kết nối đến các Network Controller có thể kể đến như APIC-EM, </w:t>
      </w:r>
      <w:r w:rsidR="00BA46F5">
        <w:t>Cisco Meraki, DNA Center, SDWAN-Controller,….</w:t>
      </w:r>
    </w:p>
    <w:p w14:paraId="044797C4" w14:textId="1F6C8356" w:rsidR="00D85373" w:rsidRDefault="00DD0FBA" w:rsidP="004D1EA7">
      <w:pPr>
        <w:pStyle w:val="Nidungvnbn"/>
      </w:pPr>
      <w:r>
        <w:lastRenderedPageBreak/>
        <w:t>Mỗi một network controller sẽ cung cấp cho ta một API document để người dùng có thể dựa vào đó và gọi REST API đến network controller.</w:t>
      </w:r>
    </w:p>
    <w:p w14:paraId="008E95A2" w14:textId="2B8A5AF2" w:rsidR="0044771F" w:rsidRDefault="006F6EB6" w:rsidP="00AF3ED8">
      <w:pPr>
        <w:pStyle w:val="Nidungvnbn"/>
      </w:pPr>
      <w:r w:rsidRPr="006F6EB6">
        <w:t>Ví dụ: Phần mềm Cisco DNA Center có một giao diện đồ họa GUI cho phép chúng ta quản lý chính nó. Khi một nhân viên quản trị mạng login vào DNA để quản lý hạ tầng mạng, các thông tin sẽ được gửi từ phần mềm quản lý đến controller thông qua northbound API. Chúng ta còn gọi kiểu API này như là REST API. Các kinh nghiệm thực tế cho thấy các lưu lượng mạng loại này nên được mã hóa bằng giao thức TLS giữa phần mềm và controller. Phần lớn các API đều có khả năng dùng các thuật toán mã hóa để bảo vệ dữ liệu đang luân chuyển.</w:t>
      </w:r>
    </w:p>
    <w:p w14:paraId="0B9219E9" w14:textId="77777777" w:rsidR="002978B6" w:rsidRDefault="002978B6">
      <w:pPr>
        <w:spacing w:after="200" w:line="276" w:lineRule="auto"/>
        <w:rPr>
          <w:b/>
          <w:sz w:val="32"/>
          <w:szCs w:val="32"/>
        </w:rPr>
      </w:pPr>
      <w:bookmarkStart w:id="53" w:name="_Toc387692917"/>
      <w:r>
        <w:br w:type="page"/>
      </w:r>
    </w:p>
    <w:p w14:paraId="6A2167A5" w14:textId="33E5A25A" w:rsidR="007B1A23" w:rsidRPr="004A7C39" w:rsidRDefault="009D065A" w:rsidP="003A0AB0">
      <w:pPr>
        <w:pStyle w:val="Chng"/>
        <w:outlineLvl w:val="0"/>
      </w:pPr>
      <w:bookmarkStart w:id="54" w:name="_Toc103024709"/>
      <w:r>
        <w:lastRenderedPageBreak/>
        <w:t>CHƯƠNG 3</w:t>
      </w:r>
      <w:r w:rsidR="00024496">
        <w:t xml:space="preserve"> –</w:t>
      </w:r>
      <w:bookmarkEnd w:id="53"/>
      <w:r>
        <w:t xml:space="preserve"> THỰC NGHIỆM</w:t>
      </w:r>
      <w:bookmarkEnd w:id="54"/>
    </w:p>
    <w:p w14:paraId="62F0B342" w14:textId="3BADEB6C" w:rsidR="00816E1C" w:rsidRDefault="00AF3ED8" w:rsidP="006B0400">
      <w:pPr>
        <w:pStyle w:val="Tiumccp1"/>
        <w:outlineLvl w:val="1"/>
      </w:pPr>
      <w:bookmarkStart w:id="55" w:name="_Toc387692918"/>
      <w:bookmarkStart w:id="56" w:name="_Toc103024710"/>
      <w:r>
        <w:t xml:space="preserve">3.1 </w:t>
      </w:r>
      <w:bookmarkEnd w:id="55"/>
      <w:r w:rsidR="00025909" w:rsidRPr="00025909">
        <w:t>Thiết kế sơ đồ mạng cấu hình cho thiết bị</w:t>
      </w:r>
      <w:bookmarkEnd w:id="56"/>
    </w:p>
    <w:p w14:paraId="39B04A2C" w14:textId="77777777" w:rsidR="003A7915" w:rsidRDefault="003A7915" w:rsidP="003A7915">
      <w:pPr>
        <w:pStyle w:val="Nidungvnbn"/>
        <w:numPr>
          <w:ilvl w:val="0"/>
          <w:numId w:val="24"/>
        </w:numPr>
        <w:ind w:left="993" w:hanging="426"/>
      </w:pPr>
      <w:r>
        <w:t>Đăng nhập vào lab EVE đăng nhập với username và password do VnPro cung cấp do VnPro cung cấp để tiến hành thiết kế sơ đồ mạng gồm 3 Router và 2 Switch.</w:t>
      </w:r>
    </w:p>
    <w:p w14:paraId="3B1A3C72" w14:textId="4D635811" w:rsidR="003A7915" w:rsidRDefault="00BE04CB" w:rsidP="003A7915">
      <w:pPr>
        <w:pStyle w:val="Nidungvnbn"/>
        <w:ind w:firstLine="0"/>
        <w:jc w:val="center"/>
      </w:pPr>
      <w:r>
        <w:rPr>
          <w:noProof/>
        </w:rPr>
        <w:drawing>
          <wp:inline distT="0" distB="0" distL="0" distR="0" wp14:anchorId="77366F18" wp14:editId="7E50F3A3">
            <wp:extent cx="3581710" cy="216426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1710" cy="2164268"/>
                    </a:xfrm>
                    <a:prstGeom prst="rect">
                      <a:avLst/>
                    </a:prstGeom>
                  </pic:spPr>
                </pic:pic>
              </a:graphicData>
            </a:graphic>
          </wp:inline>
        </w:drawing>
      </w:r>
    </w:p>
    <w:p w14:paraId="079B9386" w14:textId="36CE73E7" w:rsidR="008F2B31" w:rsidRDefault="0060290E" w:rsidP="008F2B31">
      <w:pPr>
        <w:pStyle w:val="Caption"/>
      </w:pPr>
      <w:bookmarkStart w:id="57" w:name="_Toc102901227"/>
      <w:bookmarkStart w:id="58" w:name="_Toc103027851"/>
      <w:r>
        <w:t>Hình 3.1.1 Sơ đồ thiết bị mạng</w:t>
      </w:r>
      <w:r w:rsidR="008F2B31">
        <w:t xml:space="preserve"> </w:t>
      </w:r>
      <w:r w:rsidR="007F399A">
        <w:fldChar w:fldCharType="begin"/>
      </w:r>
      <w:r w:rsidR="007F399A">
        <w:instrText xml:space="preserve"> SEQ Hình_3.1.1 \* ARABIC </w:instrText>
      </w:r>
      <w:r w:rsidR="007F399A">
        <w:fldChar w:fldCharType="separate"/>
      </w:r>
      <w:r w:rsidR="00CE6429">
        <w:rPr>
          <w:noProof/>
        </w:rPr>
        <w:t>1</w:t>
      </w:r>
      <w:bookmarkEnd w:id="57"/>
      <w:bookmarkEnd w:id="58"/>
      <w:r w:rsidR="007F399A">
        <w:rPr>
          <w:noProof/>
        </w:rPr>
        <w:fldChar w:fldCharType="end"/>
      </w:r>
    </w:p>
    <w:p w14:paraId="1A2D6694" w14:textId="7A031095" w:rsidR="003A7915" w:rsidRDefault="003A7915" w:rsidP="002E431B">
      <w:pPr>
        <w:pStyle w:val="Nidungvnbn"/>
        <w:numPr>
          <w:ilvl w:val="0"/>
          <w:numId w:val="24"/>
        </w:numPr>
        <w:ind w:left="993" w:hanging="426"/>
      </w:pPr>
      <w:r>
        <w:t xml:space="preserve">Cấu hình SSH cho các thiết bị. Cấu hình cho các thiết </w:t>
      </w:r>
      <w:r w:rsidR="002E431B">
        <w:t>bị với domain-name là vnpro.vn username là vnpro, password là vnpro</w:t>
      </w:r>
      <w:r>
        <w:t xml:space="preserve">@123, enable password là </w:t>
      </w:r>
      <w:r w:rsidR="002E431B">
        <w:t>vnpro</w:t>
      </w:r>
      <w:r>
        <w:t>@321.</w:t>
      </w:r>
    </w:p>
    <w:p w14:paraId="4CA2A6D6" w14:textId="29148DE4" w:rsidR="00025909" w:rsidRDefault="00025909" w:rsidP="006B0400">
      <w:pPr>
        <w:pStyle w:val="Tiumccp1"/>
        <w:outlineLvl w:val="1"/>
      </w:pPr>
      <w:bookmarkStart w:id="59" w:name="_Toc103024711"/>
      <w:r>
        <w:t xml:space="preserve">3.2 Thêm thiết bị vào </w:t>
      </w:r>
      <w:r w:rsidR="003A7915">
        <w:t xml:space="preserve">network controller </w:t>
      </w:r>
      <w:r>
        <w:t>APIC-EM</w:t>
      </w:r>
      <w:bookmarkEnd w:id="59"/>
    </w:p>
    <w:p w14:paraId="2B2306D2" w14:textId="03326279" w:rsidR="003A7915" w:rsidRDefault="003A7915" w:rsidP="006B0400">
      <w:pPr>
        <w:pStyle w:val="Tiumccp1"/>
        <w:outlineLvl w:val="2"/>
      </w:pPr>
      <w:bookmarkStart w:id="60" w:name="_Toc103024712"/>
      <w:r>
        <w:t>3.2.1 Tổng quan về network controller APIC-EM</w:t>
      </w:r>
      <w:bookmarkEnd w:id="60"/>
    </w:p>
    <w:p w14:paraId="64FCE06A" w14:textId="77777777" w:rsidR="004365DB" w:rsidRPr="004365DB" w:rsidRDefault="004365DB" w:rsidP="004365DB">
      <w:pPr>
        <w:pStyle w:val="Nidungvnbn"/>
      </w:pPr>
      <w:r w:rsidRPr="004365DB">
        <w:t>Application Policy Infrastructure Controller Enterprise Module (APIC-EM) là một phần trung tâm của Kiến trúc mạng kỹ thuật số của Cisco. Là bộ điều khiển mạng, nó cung cấp kết nối mạng được xác định bằng phần mềm cho chi nhánh doanh nghiệp, khuôn viên và mạng WAN. Giao diện người dùng đơn giản của nó cho phép bạn tự động hóa hồ sơ ứng dụng dựa trên chính sách. Với mô-đun này, CNTT có thể đáp ứng nhanh chóng các cơ hội kinh doanh mới.</w:t>
      </w:r>
    </w:p>
    <w:p w14:paraId="3EF87919" w14:textId="575799CF" w:rsidR="006B0400" w:rsidRDefault="004365DB" w:rsidP="004365DB">
      <w:pPr>
        <w:pStyle w:val="Nidungvnbn"/>
        <w:numPr>
          <w:ilvl w:val="0"/>
          <w:numId w:val="27"/>
        </w:numPr>
        <w:ind w:left="709"/>
      </w:pPr>
      <w:r w:rsidRPr="004365DB">
        <w:t>Lợi ích của APIC-EM</w:t>
      </w:r>
    </w:p>
    <w:p w14:paraId="3EFD479D" w14:textId="77777777" w:rsidR="004365DB" w:rsidRDefault="004365DB" w:rsidP="00366821">
      <w:pPr>
        <w:pStyle w:val="Nidungvnbn"/>
      </w:pPr>
      <w:r>
        <w:lastRenderedPageBreak/>
        <w:t>Tạo một mạng thông minh, mở, có thể lập trình với các API (Application Programming Interface) mở.</w:t>
      </w:r>
    </w:p>
    <w:p w14:paraId="15B137F1" w14:textId="77777777" w:rsidR="004365DB" w:rsidRDefault="004365DB" w:rsidP="00366821">
      <w:pPr>
        <w:pStyle w:val="Nidungvnbn"/>
      </w:pPr>
      <w:r>
        <w:t>Có thể giúp khách hàng tiết kiệm thời gian, tài nguyên và chi phí thông qua các dịch vụ tự động hóa tiên tiến.</w:t>
      </w:r>
    </w:p>
    <w:p w14:paraId="4ABBCD3A" w14:textId="77777777" w:rsidR="004365DB" w:rsidRDefault="004365DB" w:rsidP="00366821">
      <w:pPr>
        <w:pStyle w:val="Nidungvnbn"/>
      </w:pPr>
      <w:r>
        <w:t>Có thể chuyển đổi chính sách mục đích kinh doanh thành cấu hình mạng động.</w:t>
      </w:r>
    </w:p>
    <w:p w14:paraId="426115E6" w14:textId="31BB8744" w:rsidR="004365DB" w:rsidRDefault="004365DB" w:rsidP="00366821">
      <w:pPr>
        <w:pStyle w:val="Nidungvnbn"/>
      </w:pPr>
      <w:r>
        <w:t>Cung cấp một điểm duy nhất cho tự động hóa và điều khiển trên toàn mạng.</w:t>
      </w:r>
    </w:p>
    <w:p w14:paraId="02410F07" w14:textId="739508E1" w:rsidR="009F310C" w:rsidRPr="00250364" w:rsidRDefault="004A05F3" w:rsidP="00250364">
      <w:pPr>
        <w:pStyle w:val="Tiumccp1"/>
        <w:outlineLvl w:val="2"/>
      </w:pPr>
      <w:bookmarkStart w:id="61" w:name="_Toc103024713"/>
      <w:r w:rsidRPr="00250364">
        <w:t>3.2.2</w:t>
      </w:r>
      <w:r w:rsidR="009F310C" w:rsidRPr="00250364">
        <w:t xml:space="preserve"> Giao diện APIC-EM</w:t>
      </w:r>
      <w:bookmarkEnd w:id="61"/>
    </w:p>
    <w:p w14:paraId="58CD94B2" w14:textId="5633B640" w:rsidR="009F310C" w:rsidRDefault="009F310C" w:rsidP="009F310C">
      <w:pPr>
        <w:pStyle w:val="Nidungvnbn"/>
      </w:pPr>
      <w:r>
        <w:t>Giao diện đăng nhập</w:t>
      </w:r>
    </w:p>
    <w:p w14:paraId="18E3A9D7" w14:textId="5D6831B6" w:rsidR="009F310C" w:rsidRDefault="009F310C" w:rsidP="009F310C">
      <w:pPr>
        <w:pStyle w:val="Nidungvnbn"/>
        <w:ind w:firstLine="0"/>
      </w:pPr>
      <w:r>
        <w:rPr>
          <w:noProof/>
        </w:rPr>
        <w:drawing>
          <wp:inline distT="0" distB="0" distL="0" distR="0" wp14:anchorId="130073C7" wp14:editId="5105EDFE">
            <wp:extent cx="5964555" cy="31997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4555" cy="3199765"/>
                    </a:xfrm>
                    <a:prstGeom prst="rect">
                      <a:avLst/>
                    </a:prstGeom>
                  </pic:spPr>
                </pic:pic>
              </a:graphicData>
            </a:graphic>
          </wp:inline>
        </w:drawing>
      </w:r>
    </w:p>
    <w:p w14:paraId="0147FE0B" w14:textId="7E72EDEC" w:rsidR="00844470" w:rsidRDefault="00844470" w:rsidP="00844470">
      <w:pPr>
        <w:pStyle w:val="Caption"/>
      </w:pPr>
      <w:bookmarkStart w:id="62" w:name="_Toc102901254"/>
      <w:bookmarkStart w:id="63" w:name="_Toc103027964"/>
      <w:r>
        <w:t xml:space="preserve">Hình 3.2.2.1 Giao diện đăng nhập </w:t>
      </w:r>
      <w:r w:rsidR="007F399A">
        <w:fldChar w:fldCharType="begin"/>
      </w:r>
      <w:r w:rsidR="007F399A">
        <w:instrText xml:space="preserve"> SEQ Hình_3.2.2.1 \* ARABIC </w:instrText>
      </w:r>
      <w:r w:rsidR="007F399A">
        <w:fldChar w:fldCharType="separate"/>
      </w:r>
      <w:r w:rsidR="00CE6429">
        <w:rPr>
          <w:noProof/>
        </w:rPr>
        <w:t>1</w:t>
      </w:r>
      <w:bookmarkEnd w:id="62"/>
      <w:bookmarkEnd w:id="63"/>
      <w:r w:rsidR="007F399A">
        <w:rPr>
          <w:noProof/>
        </w:rPr>
        <w:fldChar w:fldCharType="end"/>
      </w:r>
    </w:p>
    <w:p w14:paraId="3CD2B362" w14:textId="78147A7E" w:rsidR="009F310C" w:rsidRDefault="009F310C" w:rsidP="009F310C">
      <w:pPr>
        <w:pStyle w:val="Nidungvnbn"/>
      </w:pPr>
      <w:r>
        <w:t>Dashboard APIC-EM</w:t>
      </w:r>
    </w:p>
    <w:p w14:paraId="10DD91BA" w14:textId="72DB3403" w:rsidR="009F310C" w:rsidRDefault="009F310C" w:rsidP="009F310C">
      <w:pPr>
        <w:pStyle w:val="Nidungvnbn"/>
        <w:jc w:val="center"/>
      </w:pPr>
      <w:r>
        <w:rPr>
          <w:noProof/>
        </w:rPr>
        <w:lastRenderedPageBreak/>
        <w:drawing>
          <wp:inline distT="0" distB="0" distL="0" distR="0" wp14:anchorId="23E82411" wp14:editId="0EDAC24C">
            <wp:extent cx="5059161" cy="238442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6284" cy="2387782"/>
                    </a:xfrm>
                    <a:prstGeom prst="rect">
                      <a:avLst/>
                    </a:prstGeom>
                  </pic:spPr>
                </pic:pic>
              </a:graphicData>
            </a:graphic>
          </wp:inline>
        </w:drawing>
      </w:r>
    </w:p>
    <w:p w14:paraId="5E675D82" w14:textId="4C10ED04" w:rsidR="001464DF" w:rsidRDefault="001464DF" w:rsidP="001464DF">
      <w:pPr>
        <w:pStyle w:val="Caption"/>
      </w:pPr>
      <w:bookmarkStart w:id="64" w:name="_Toc102901266"/>
      <w:bookmarkStart w:id="65" w:name="_Toc103030997"/>
      <w:r>
        <w:t>Hình 3.2.2.2</w:t>
      </w:r>
      <w:r w:rsidR="00856DCB">
        <w:t xml:space="preserve"> Giao diện Dashboard</w:t>
      </w:r>
      <w:r>
        <w:t xml:space="preserve"> </w:t>
      </w:r>
      <w:r w:rsidR="007F399A">
        <w:fldChar w:fldCharType="begin"/>
      </w:r>
      <w:r w:rsidR="007F399A">
        <w:instrText xml:space="preserve"> SEQ Hình_3.2.2.2 \* ARABIC </w:instrText>
      </w:r>
      <w:r w:rsidR="007F399A">
        <w:fldChar w:fldCharType="separate"/>
      </w:r>
      <w:r w:rsidR="00CE6429">
        <w:rPr>
          <w:noProof/>
        </w:rPr>
        <w:t>1</w:t>
      </w:r>
      <w:bookmarkEnd w:id="64"/>
      <w:bookmarkEnd w:id="65"/>
      <w:r w:rsidR="007F399A">
        <w:rPr>
          <w:noProof/>
        </w:rPr>
        <w:fldChar w:fldCharType="end"/>
      </w:r>
    </w:p>
    <w:p w14:paraId="44DBA775" w14:textId="30F91108" w:rsidR="009F310C" w:rsidRDefault="009F310C" w:rsidP="009F310C">
      <w:pPr>
        <w:pStyle w:val="Nidungvnbn"/>
        <w:jc w:val="left"/>
      </w:pPr>
      <w:r w:rsidRPr="009F310C">
        <w:t>Discoveries</w:t>
      </w:r>
    </w:p>
    <w:p w14:paraId="5E0F31F4" w14:textId="187CCE19" w:rsidR="009F310C" w:rsidRDefault="009F310C" w:rsidP="009F310C">
      <w:pPr>
        <w:pStyle w:val="Nidungvnbn"/>
        <w:jc w:val="center"/>
      </w:pPr>
      <w:r>
        <w:rPr>
          <w:noProof/>
        </w:rPr>
        <w:drawing>
          <wp:inline distT="0" distB="0" distL="0" distR="0" wp14:anchorId="1FD709CA" wp14:editId="6F335210">
            <wp:extent cx="5076332" cy="23952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1090" cy="2397465"/>
                    </a:xfrm>
                    <a:prstGeom prst="rect">
                      <a:avLst/>
                    </a:prstGeom>
                  </pic:spPr>
                </pic:pic>
              </a:graphicData>
            </a:graphic>
          </wp:inline>
        </w:drawing>
      </w:r>
    </w:p>
    <w:p w14:paraId="06FB53E0" w14:textId="0D42DAEF" w:rsidR="0044765F" w:rsidRDefault="0044765F" w:rsidP="0044765F">
      <w:pPr>
        <w:pStyle w:val="Caption"/>
      </w:pPr>
      <w:bookmarkStart w:id="66" w:name="_Toc102901282"/>
      <w:bookmarkStart w:id="67" w:name="_Toc103031019"/>
      <w:r>
        <w:t xml:space="preserve">Hình 3.2.2.3 Giao diện Discovery </w:t>
      </w:r>
      <w:r w:rsidR="007F399A">
        <w:fldChar w:fldCharType="begin"/>
      </w:r>
      <w:r w:rsidR="007F399A">
        <w:instrText xml:space="preserve"> SEQ Hình_3.2.2.3 \* ARABIC </w:instrText>
      </w:r>
      <w:r w:rsidR="007F399A">
        <w:fldChar w:fldCharType="separate"/>
      </w:r>
      <w:r w:rsidR="00CE6429">
        <w:rPr>
          <w:noProof/>
        </w:rPr>
        <w:t>1</w:t>
      </w:r>
      <w:bookmarkEnd w:id="66"/>
      <w:bookmarkEnd w:id="67"/>
      <w:r w:rsidR="007F399A">
        <w:rPr>
          <w:noProof/>
        </w:rPr>
        <w:fldChar w:fldCharType="end"/>
      </w:r>
    </w:p>
    <w:p w14:paraId="717E5E5A" w14:textId="5F6EE87C" w:rsidR="009F310C" w:rsidRDefault="009F310C" w:rsidP="009F310C">
      <w:pPr>
        <w:pStyle w:val="Nidungvnbn"/>
      </w:pPr>
      <w:r w:rsidRPr="009F310C">
        <w:t>Device Inventory</w:t>
      </w:r>
    </w:p>
    <w:p w14:paraId="3CD9B7A3" w14:textId="67698F01" w:rsidR="009F310C" w:rsidRDefault="009F310C" w:rsidP="009F310C">
      <w:pPr>
        <w:pStyle w:val="Nidungvnbn"/>
        <w:jc w:val="center"/>
      </w:pPr>
      <w:r>
        <w:rPr>
          <w:noProof/>
        </w:rPr>
        <w:lastRenderedPageBreak/>
        <w:drawing>
          <wp:inline distT="0" distB="0" distL="0" distR="0" wp14:anchorId="7BE82D20" wp14:editId="2F58E184">
            <wp:extent cx="5057111" cy="23780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4637" cy="2381614"/>
                    </a:xfrm>
                    <a:prstGeom prst="rect">
                      <a:avLst/>
                    </a:prstGeom>
                  </pic:spPr>
                </pic:pic>
              </a:graphicData>
            </a:graphic>
          </wp:inline>
        </w:drawing>
      </w:r>
    </w:p>
    <w:p w14:paraId="579FFF31" w14:textId="5B1792AE" w:rsidR="00D63D28" w:rsidRDefault="00D63D28" w:rsidP="00D63D28">
      <w:pPr>
        <w:pStyle w:val="Caption"/>
      </w:pPr>
      <w:bookmarkStart w:id="68" w:name="_Toc102901294"/>
      <w:bookmarkStart w:id="69" w:name="_Toc103031154"/>
      <w:r>
        <w:t xml:space="preserve">Hình 3.2.2.4 Giao diện Device Inventory  </w:t>
      </w:r>
      <w:r w:rsidR="007F399A">
        <w:fldChar w:fldCharType="begin"/>
      </w:r>
      <w:r w:rsidR="007F399A">
        <w:instrText xml:space="preserve"> SEQ Hình_3.2.2.4_ \* ARABIC </w:instrText>
      </w:r>
      <w:r w:rsidR="007F399A">
        <w:fldChar w:fldCharType="separate"/>
      </w:r>
      <w:r w:rsidR="00CE6429">
        <w:rPr>
          <w:noProof/>
        </w:rPr>
        <w:t>1</w:t>
      </w:r>
      <w:bookmarkEnd w:id="68"/>
      <w:bookmarkEnd w:id="69"/>
      <w:r w:rsidR="007F399A">
        <w:rPr>
          <w:noProof/>
        </w:rPr>
        <w:fldChar w:fldCharType="end"/>
      </w:r>
    </w:p>
    <w:p w14:paraId="4C1F42E0" w14:textId="111AAEA3" w:rsidR="009F310C" w:rsidRDefault="009F310C" w:rsidP="009F310C">
      <w:pPr>
        <w:pStyle w:val="Nidungvnbn"/>
      </w:pPr>
      <w:r w:rsidRPr="009F310C">
        <w:t>Host Inventory</w:t>
      </w:r>
    </w:p>
    <w:p w14:paraId="47AA6989" w14:textId="13FB39CF" w:rsidR="009F310C" w:rsidRDefault="009F310C" w:rsidP="009F310C">
      <w:pPr>
        <w:pStyle w:val="Nidungvnbn"/>
        <w:jc w:val="center"/>
      </w:pPr>
      <w:r>
        <w:rPr>
          <w:noProof/>
        </w:rPr>
        <w:drawing>
          <wp:inline distT="0" distB="0" distL="0" distR="0" wp14:anchorId="31AF1520" wp14:editId="6127E188">
            <wp:extent cx="5136445" cy="24104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0527" cy="2412376"/>
                    </a:xfrm>
                    <a:prstGeom prst="rect">
                      <a:avLst/>
                    </a:prstGeom>
                  </pic:spPr>
                </pic:pic>
              </a:graphicData>
            </a:graphic>
          </wp:inline>
        </w:drawing>
      </w:r>
    </w:p>
    <w:p w14:paraId="27E585E1" w14:textId="55907E27" w:rsidR="003A055A" w:rsidRDefault="003A055A" w:rsidP="003A055A">
      <w:pPr>
        <w:pStyle w:val="Caption"/>
      </w:pPr>
      <w:bookmarkStart w:id="70" w:name="_Toc102901305"/>
      <w:bookmarkStart w:id="71" w:name="_Toc103031167"/>
      <w:r>
        <w:t xml:space="preserve">Hình 3.2.2.5 Giao diện host inventory </w:t>
      </w:r>
      <w:r w:rsidR="007F399A">
        <w:fldChar w:fldCharType="begin"/>
      </w:r>
      <w:r w:rsidR="007F399A">
        <w:instrText xml:space="preserve"> SEQ Hình_3.2.2.5 \* ARABIC </w:instrText>
      </w:r>
      <w:r w:rsidR="007F399A">
        <w:fldChar w:fldCharType="separate"/>
      </w:r>
      <w:r w:rsidR="00CE6429">
        <w:rPr>
          <w:noProof/>
        </w:rPr>
        <w:t>1</w:t>
      </w:r>
      <w:bookmarkEnd w:id="70"/>
      <w:bookmarkEnd w:id="71"/>
      <w:r w:rsidR="007F399A">
        <w:rPr>
          <w:noProof/>
        </w:rPr>
        <w:fldChar w:fldCharType="end"/>
      </w:r>
    </w:p>
    <w:p w14:paraId="27E1BD7D" w14:textId="17C7E035" w:rsidR="00F77C11" w:rsidRPr="00F77C11" w:rsidRDefault="00F77C11" w:rsidP="00F77C11">
      <w:pPr>
        <w:pStyle w:val="Nidungvnbn"/>
      </w:pPr>
      <w:r w:rsidRPr="00F77C11">
        <w:t>Topology</w:t>
      </w:r>
    </w:p>
    <w:p w14:paraId="1D458094" w14:textId="411A4A17" w:rsidR="00F77C11" w:rsidRDefault="00F77C11" w:rsidP="00F77C11">
      <w:pPr>
        <w:pStyle w:val="Nidungvnbn"/>
        <w:jc w:val="center"/>
      </w:pPr>
      <w:r>
        <w:rPr>
          <w:noProof/>
        </w:rPr>
        <w:lastRenderedPageBreak/>
        <w:drawing>
          <wp:inline distT="0" distB="0" distL="0" distR="0" wp14:anchorId="11C328B3" wp14:editId="31757683">
            <wp:extent cx="4708525" cy="23322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1813"/>
                    <a:stretch/>
                  </pic:blipFill>
                  <pic:spPr bwMode="auto">
                    <a:xfrm>
                      <a:off x="0" y="0"/>
                      <a:ext cx="4731258" cy="2343462"/>
                    </a:xfrm>
                    <a:prstGeom prst="rect">
                      <a:avLst/>
                    </a:prstGeom>
                    <a:noFill/>
                    <a:ln>
                      <a:noFill/>
                    </a:ln>
                    <a:extLst>
                      <a:ext uri="{53640926-AAD7-44D8-BBD7-CCE9431645EC}">
                        <a14:shadowObscured xmlns:a14="http://schemas.microsoft.com/office/drawing/2010/main"/>
                      </a:ext>
                    </a:extLst>
                  </pic:spPr>
                </pic:pic>
              </a:graphicData>
            </a:graphic>
          </wp:inline>
        </w:drawing>
      </w:r>
    </w:p>
    <w:p w14:paraId="28993697" w14:textId="2FFFC5B5" w:rsidR="005D16DA" w:rsidRDefault="005D16DA" w:rsidP="005D16DA">
      <w:pPr>
        <w:pStyle w:val="Caption"/>
      </w:pPr>
      <w:bookmarkStart w:id="72" w:name="_Toc102914919"/>
      <w:bookmarkStart w:id="73" w:name="_Toc103031245"/>
      <w:r>
        <w:t xml:space="preserve">Hình 3.2.2.6 Giao diện Topology </w:t>
      </w:r>
      <w:r w:rsidR="007F399A">
        <w:fldChar w:fldCharType="begin"/>
      </w:r>
      <w:r w:rsidR="007F399A">
        <w:instrText xml:space="preserve"> SEQ Hình_3.2.2.6 \* ARABIC </w:instrText>
      </w:r>
      <w:r w:rsidR="007F399A">
        <w:fldChar w:fldCharType="separate"/>
      </w:r>
      <w:r w:rsidR="00CE6429">
        <w:rPr>
          <w:noProof/>
        </w:rPr>
        <w:t>1</w:t>
      </w:r>
      <w:bookmarkEnd w:id="72"/>
      <w:bookmarkEnd w:id="73"/>
      <w:r w:rsidR="007F399A">
        <w:rPr>
          <w:noProof/>
        </w:rPr>
        <w:fldChar w:fldCharType="end"/>
      </w:r>
    </w:p>
    <w:p w14:paraId="1ECF6A35" w14:textId="006EEEE8" w:rsidR="004A05F3" w:rsidRDefault="004A05F3" w:rsidP="00250364">
      <w:pPr>
        <w:pStyle w:val="Tiumccp1"/>
        <w:outlineLvl w:val="2"/>
      </w:pPr>
      <w:bookmarkStart w:id="74" w:name="_Toc103024714"/>
      <w:r>
        <w:t>3.2.3 Thêm thiết bị vào APIC-EM</w:t>
      </w:r>
      <w:bookmarkEnd w:id="74"/>
    </w:p>
    <w:p w14:paraId="3ACFFC38" w14:textId="12EFFFDA" w:rsidR="004A05F3" w:rsidRDefault="004A05F3" w:rsidP="004A05F3">
      <w:pPr>
        <w:pStyle w:val="Nidungvnbn"/>
        <w:ind w:firstLine="0"/>
        <w:jc w:val="left"/>
      </w:pPr>
      <w:r w:rsidRPr="004A05F3">
        <w:t>Bước 1: Đăng nhập vào Network Controller</w:t>
      </w:r>
    </w:p>
    <w:p w14:paraId="43C64C78" w14:textId="6207CE48" w:rsidR="004A05F3" w:rsidRDefault="004A05F3" w:rsidP="004A05F3">
      <w:pPr>
        <w:pStyle w:val="Nidungvnbn"/>
        <w:ind w:firstLine="0"/>
        <w:jc w:val="center"/>
      </w:pPr>
      <w:r>
        <w:rPr>
          <w:noProof/>
        </w:rPr>
        <w:drawing>
          <wp:inline distT="0" distB="0" distL="0" distR="0" wp14:anchorId="1CF294C6" wp14:editId="7FDD1055">
            <wp:extent cx="5964555" cy="27990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64555" cy="2799080"/>
                    </a:xfrm>
                    <a:prstGeom prst="rect">
                      <a:avLst/>
                    </a:prstGeom>
                  </pic:spPr>
                </pic:pic>
              </a:graphicData>
            </a:graphic>
          </wp:inline>
        </w:drawing>
      </w:r>
    </w:p>
    <w:p w14:paraId="608182FD" w14:textId="74E035A7" w:rsidR="00393E6C" w:rsidRDefault="00393E6C" w:rsidP="00393E6C">
      <w:pPr>
        <w:pStyle w:val="Caption"/>
      </w:pPr>
      <w:bookmarkStart w:id="75" w:name="_Toc102915051"/>
      <w:bookmarkStart w:id="76" w:name="_Toc103031289"/>
      <w:r>
        <w:t xml:space="preserve">Hình 3.2.3.1 Giao diện Dashboard </w:t>
      </w:r>
      <w:r w:rsidR="007F399A">
        <w:fldChar w:fldCharType="begin"/>
      </w:r>
      <w:r w:rsidR="007F399A">
        <w:instrText xml:space="preserve"> SEQ Hình_3.2.3.1 \* ARABIC </w:instrText>
      </w:r>
      <w:r w:rsidR="007F399A">
        <w:fldChar w:fldCharType="separate"/>
      </w:r>
      <w:r w:rsidR="00CE6429">
        <w:rPr>
          <w:noProof/>
        </w:rPr>
        <w:t>1</w:t>
      </w:r>
      <w:bookmarkEnd w:id="75"/>
      <w:bookmarkEnd w:id="76"/>
      <w:r w:rsidR="007F399A">
        <w:rPr>
          <w:noProof/>
        </w:rPr>
        <w:fldChar w:fldCharType="end"/>
      </w:r>
    </w:p>
    <w:p w14:paraId="4BA6CD6A" w14:textId="3777835A" w:rsidR="004A05F3" w:rsidRDefault="004A05F3" w:rsidP="004A05F3">
      <w:pPr>
        <w:pStyle w:val="Nidungvnbn"/>
        <w:ind w:firstLine="0"/>
      </w:pPr>
      <w:r>
        <w:t>Bước 2: Thêm thiết bị</w:t>
      </w:r>
    </w:p>
    <w:p w14:paraId="360CEA81" w14:textId="26A8E732" w:rsidR="004A05F3" w:rsidRDefault="004A05F3" w:rsidP="004A05F3">
      <w:pPr>
        <w:pStyle w:val="Nidungvnbn"/>
        <w:ind w:firstLine="0"/>
      </w:pPr>
      <w:r>
        <w:t>Vào phần Discovery</w:t>
      </w:r>
    </w:p>
    <w:p w14:paraId="38BA4028" w14:textId="62EDF31F" w:rsidR="0075527C" w:rsidRDefault="0075527C" w:rsidP="0075527C">
      <w:pPr>
        <w:pStyle w:val="Nidungvnbn"/>
        <w:ind w:firstLine="0"/>
        <w:jc w:val="center"/>
      </w:pPr>
      <w:r>
        <w:rPr>
          <w:noProof/>
        </w:rPr>
        <w:lastRenderedPageBreak/>
        <w:drawing>
          <wp:inline distT="0" distB="0" distL="0" distR="0" wp14:anchorId="771A1BBB" wp14:editId="13DC9D7B">
            <wp:extent cx="5964555" cy="2820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4555" cy="2820670"/>
                    </a:xfrm>
                    <a:prstGeom prst="rect">
                      <a:avLst/>
                    </a:prstGeom>
                  </pic:spPr>
                </pic:pic>
              </a:graphicData>
            </a:graphic>
          </wp:inline>
        </w:drawing>
      </w:r>
    </w:p>
    <w:p w14:paraId="5D94DF93" w14:textId="79088F76" w:rsidR="00D6321C" w:rsidRDefault="00D6321C" w:rsidP="00D6321C">
      <w:pPr>
        <w:pStyle w:val="Caption"/>
      </w:pPr>
      <w:bookmarkStart w:id="77" w:name="_Toc102915106"/>
      <w:bookmarkStart w:id="78" w:name="_Toc103031316"/>
      <w:r>
        <w:t xml:space="preserve">Hình 3.2.3.2 Giao diện thêm thiết bị vào APIC-EM </w:t>
      </w:r>
      <w:r w:rsidR="007F399A">
        <w:fldChar w:fldCharType="begin"/>
      </w:r>
      <w:r w:rsidR="007F399A">
        <w:instrText xml:space="preserve"> SEQ Hình_3.2.3.2 \* ARABIC </w:instrText>
      </w:r>
      <w:r w:rsidR="007F399A">
        <w:fldChar w:fldCharType="separate"/>
      </w:r>
      <w:r w:rsidR="00CE6429">
        <w:rPr>
          <w:noProof/>
        </w:rPr>
        <w:t>1</w:t>
      </w:r>
      <w:bookmarkEnd w:id="77"/>
      <w:bookmarkEnd w:id="78"/>
      <w:r w:rsidR="007F399A">
        <w:rPr>
          <w:noProof/>
        </w:rPr>
        <w:fldChar w:fldCharType="end"/>
      </w:r>
    </w:p>
    <w:p w14:paraId="1A8D2EA0" w14:textId="565D36C2" w:rsidR="0075527C" w:rsidRDefault="0075527C" w:rsidP="0075527C">
      <w:pPr>
        <w:pStyle w:val="Nidungvnbn"/>
        <w:ind w:firstLine="0"/>
      </w:pPr>
      <w:r w:rsidRPr="0075527C">
        <w:t>Nhập thông tin Discovery Name, Chọn Range ở p</w:t>
      </w:r>
      <w:r>
        <w:t>hần IP Ranges sau đó nhập dãy IP</w:t>
      </w:r>
      <w:r w:rsidRPr="0075527C">
        <w:t xml:space="preserve"> muốn Controller scan để tìm thiết bị.</w:t>
      </w:r>
      <w:r>
        <w:t xml:space="preserve"> Khi đó ta lần lượt điền các IP các thiết bị mà ta đã cấu hình SSH vào theo sơ đồ mạng thì em sẽ điền dãy IP từ 10.215.26.181 đến 10.215.26.228</w:t>
      </w:r>
    </w:p>
    <w:p w14:paraId="510A8179" w14:textId="56477BD7" w:rsidR="0075527C" w:rsidRDefault="00BE04CB" w:rsidP="0075527C">
      <w:pPr>
        <w:pStyle w:val="Nidungvnbn"/>
        <w:ind w:firstLine="0"/>
      </w:pPr>
      <w:r>
        <w:rPr>
          <w:noProof/>
        </w:rPr>
        <w:drawing>
          <wp:inline distT="0" distB="0" distL="0" distR="0" wp14:anchorId="02B05A93" wp14:editId="2DF35017">
            <wp:extent cx="5964555" cy="375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4555" cy="3759200"/>
                    </a:xfrm>
                    <a:prstGeom prst="rect">
                      <a:avLst/>
                    </a:prstGeom>
                  </pic:spPr>
                </pic:pic>
              </a:graphicData>
            </a:graphic>
          </wp:inline>
        </w:drawing>
      </w:r>
    </w:p>
    <w:p w14:paraId="0F66BDCD" w14:textId="0E1FD2AD" w:rsidR="00753EDB" w:rsidRDefault="005C1497" w:rsidP="005C1497">
      <w:pPr>
        <w:pStyle w:val="Caption"/>
      </w:pPr>
      <w:bookmarkStart w:id="79" w:name="_Toc103031338"/>
      <w:r>
        <w:lastRenderedPageBreak/>
        <w:t xml:space="preserve">Hình 3.2.3.3 Kiểm tra IP thiết bị cấu hình SSH </w:t>
      </w:r>
      <w:r w:rsidR="007F399A">
        <w:fldChar w:fldCharType="begin"/>
      </w:r>
      <w:r w:rsidR="007F399A">
        <w:instrText xml:space="preserve"> SEQ Hình_3.2.3.3 \* ARABIC </w:instrText>
      </w:r>
      <w:r w:rsidR="007F399A">
        <w:fldChar w:fldCharType="separate"/>
      </w:r>
      <w:r w:rsidR="00CE6429">
        <w:rPr>
          <w:noProof/>
        </w:rPr>
        <w:t>1</w:t>
      </w:r>
      <w:bookmarkEnd w:id="79"/>
      <w:r w:rsidR="007F399A">
        <w:rPr>
          <w:noProof/>
        </w:rPr>
        <w:fldChar w:fldCharType="end"/>
      </w:r>
    </w:p>
    <w:p w14:paraId="18923184" w14:textId="6791A75F" w:rsidR="00BE04CB" w:rsidRDefault="00BE04CB" w:rsidP="00FC5E23">
      <w:pPr>
        <w:pStyle w:val="Nidungvnbn"/>
        <w:ind w:firstLine="0"/>
        <w:jc w:val="center"/>
      </w:pPr>
      <w:r>
        <w:rPr>
          <w:noProof/>
        </w:rPr>
        <w:drawing>
          <wp:inline distT="0" distB="0" distL="0" distR="0" wp14:anchorId="7EF1B013" wp14:editId="18FCC330">
            <wp:extent cx="3863675" cy="4016088"/>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3675" cy="4016088"/>
                    </a:xfrm>
                    <a:prstGeom prst="rect">
                      <a:avLst/>
                    </a:prstGeom>
                  </pic:spPr>
                </pic:pic>
              </a:graphicData>
            </a:graphic>
          </wp:inline>
        </w:drawing>
      </w:r>
    </w:p>
    <w:p w14:paraId="59CEE8E9" w14:textId="0B397CAF" w:rsidR="00FC5E23" w:rsidRDefault="00FC5E23" w:rsidP="00FC5E23">
      <w:pPr>
        <w:pStyle w:val="Caption"/>
      </w:pPr>
      <w:bookmarkStart w:id="80" w:name="_Toc102915363"/>
      <w:bookmarkStart w:id="81" w:name="_Toc103031352"/>
      <w:r>
        <w:t xml:space="preserve">Hình 3.2.3.4 Điền thông tin để thêm thiết bị </w:t>
      </w:r>
      <w:r w:rsidR="007F399A">
        <w:fldChar w:fldCharType="begin"/>
      </w:r>
      <w:r w:rsidR="007F399A">
        <w:instrText xml:space="preserve"> SEQ Hình_3.2.3.4 \* ARABIC </w:instrText>
      </w:r>
      <w:r w:rsidR="007F399A">
        <w:fldChar w:fldCharType="separate"/>
      </w:r>
      <w:r w:rsidR="00CE6429">
        <w:rPr>
          <w:noProof/>
        </w:rPr>
        <w:t>1</w:t>
      </w:r>
      <w:bookmarkEnd w:id="80"/>
      <w:bookmarkEnd w:id="81"/>
      <w:r w:rsidR="007F399A">
        <w:rPr>
          <w:noProof/>
        </w:rPr>
        <w:fldChar w:fldCharType="end"/>
      </w:r>
    </w:p>
    <w:p w14:paraId="4E2AAD2D" w14:textId="2BC56F16" w:rsidR="0075527C" w:rsidRDefault="0075527C" w:rsidP="0075527C">
      <w:pPr>
        <w:pStyle w:val="Nidungvnbn"/>
        <w:ind w:firstLine="0"/>
      </w:pPr>
      <w:r>
        <w:t>Sau đó tiếp tục vào mục Credentials chọn Add Credentials</w:t>
      </w:r>
    </w:p>
    <w:p w14:paraId="50437456" w14:textId="32835720" w:rsidR="0075527C" w:rsidRDefault="0075527C" w:rsidP="0075527C">
      <w:pPr>
        <w:pStyle w:val="Nidungvnbn"/>
        <w:ind w:firstLine="0"/>
      </w:pPr>
      <w:r>
        <w:rPr>
          <w:noProof/>
        </w:rPr>
        <w:lastRenderedPageBreak/>
        <w:drawing>
          <wp:inline distT="0" distB="0" distL="0" distR="0" wp14:anchorId="533E0820" wp14:editId="77F3D4F8">
            <wp:extent cx="5964555" cy="308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4555" cy="3086100"/>
                    </a:xfrm>
                    <a:prstGeom prst="rect">
                      <a:avLst/>
                    </a:prstGeom>
                  </pic:spPr>
                </pic:pic>
              </a:graphicData>
            </a:graphic>
          </wp:inline>
        </w:drawing>
      </w:r>
    </w:p>
    <w:p w14:paraId="73B23812" w14:textId="3EA31444" w:rsidR="00A805EC" w:rsidRDefault="00671456" w:rsidP="00671456">
      <w:pPr>
        <w:pStyle w:val="Caption"/>
      </w:pPr>
      <w:bookmarkStart w:id="82" w:name="_Toc102915574"/>
      <w:bookmarkStart w:id="83" w:name="_Toc103031522"/>
      <w:r>
        <w:t xml:space="preserve">Hình 3.2.3.5 Điền username và password SSH </w:t>
      </w:r>
      <w:r w:rsidR="007F399A">
        <w:fldChar w:fldCharType="begin"/>
      </w:r>
      <w:r w:rsidR="007F399A">
        <w:instrText xml:space="preserve"> SEQ Hình_3.2.3.5 \* ARABIC </w:instrText>
      </w:r>
      <w:r w:rsidR="007F399A">
        <w:fldChar w:fldCharType="separate"/>
      </w:r>
      <w:r w:rsidR="00CE6429">
        <w:rPr>
          <w:noProof/>
        </w:rPr>
        <w:t>1</w:t>
      </w:r>
      <w:bookmarkEnd w:id="82"/>
      <w:bookmarkEnd w:id="83"/>
      <w:r w:rsidR="007F399A">
        <w:rPr>
          <w:noProof/>
        </w:rPr>
        <w:fldChar w:fldCharType="end"/>
      </w:r>
    </w:p>
    <w:p w14:paraId="7F02C5FA" w14:textId="3E7B61D1" w:rsidR="0075527C" w:rsidRDefault="0075527C" w:rsidP="0075527C">
      <w:pPr>
        <w:pStyle w:val="Nidungvnbn"/>
        <w:ind w:firstLine="0"/>
      </w:pPr>
      <w:r>
        <w:t>Ta tiếp tục điền username, password SSH và enable password vào mục CLI sau đó nhấn Save. Khi đó bên mục CLI sẽ xuất hiện username mà ta mới điền.</w:t>
      </w:r>
    </w:p>
    <w:p w14:paraId="5CBD952A" w14:textId="3BFD2FD8" w:rsidR="0075527C" w:rsidRDefault="0075527C" w:rsidP="0075527C">
      <w:pPr>
        <w:pStyle w:val="Nidungvnbn"/>
        <w:ind w:firstLine="0"/>
      </w:pPr>
      <w:r>
        <w:rPr>
          <w:noProof/>
        </w:rPr>
        <w:lastRenderedPageBreak/>
        <w:drawing>
          <wp:inline distT="0" distB="0" distL="0" distR="0" wp14:anchorId="6CE075CD" wp14:editId="78959F69">
            <wp:extent cx="2636520" cy="46253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427" r="17235"/>
                    <a:stretch/>
                  </pic:blipFill>
                  <pic:spPr bwMode="auto">
                    <a:xfrm>
                      <a:off x="0" y="0"/>
                      <a:ext cx="2636749" cy="46257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12853D" wp14:editId="067BB55C">
            <wp:extent cx="3175635" cy="3619130"/>
            <wp:effectExtent l="0" t="0" r="571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3778" cy="3639807"/>
                    </a:xfrm>
                    <a:prstGeom prst="rect">
                      <a:avLst/>
                    </a:prstGeom>
                  </pic:spPr>
                </pic:pic>
              </a:graphicData>
            </a:graphic>
          </wp:inline>
        </w:drawing>
      </w:r>
    </w:p>
    <w:p w14:paraId="7B215233" w14:textId="7B718E90" w:rsidR="0006215D" w:rsidRDefault="0006215D" w:rsidP="0006215D">
      <w:pPr>
        <w:pStyle w:val="Caption"/>
      </w:pPr>
      <w:bookmarkStart w:id="84" w:name="_Toc103031543"/>
      <w:r>
        <w:t xml:space="preserve">Hình 3.2.3.6 Nhập thông tin SSH và SNMP </w:t>
      </w:r>
      <w:r w:rsidR="007F399A">
        <w:fldChar w:fldCharType="begin"/>
      </w:r>
      <w:r w:rsidR="007F399A">
        <w:instrText xml:space="preserve"> SEQ Hình_3.2.3.6 \* ARABIC </w:instrText>
      </w:r>
      <w:r w:rsidR="007F399A">
        <w:fldChar w:fldCharType="separate"/>
      </w:r>
      <w:r w:rsidR="00CE6429">
        <w:rPr>
          <w:noProof/>
        </w:rPr>
        <w:t>1</w:t>
      </w:r>
      <w:bookmarkEnd w:id="84"/>
      <w:r w:rsidR="007F399A">
        <w:rPr>
          <w:noProof/>
        </w:rPr>
        <w:fldChar w:fldCharType="end"/>
      </w:r>
    </w:p>
    <w:p w14:paraId="518DFD17" w14:textId="538363C3" w:rsidR="0075527C" w:rsidRDefault="0075527C" w:rsidP="0075527C">
      <w:pPr>
        <w:pStyle w:val="Nidungvnbn"/>
        <w:ind w:firstLine="0"/>
      </w:pPr>
      <w:r>
        <w:t xml:space="preserve">Tiếp theo ta sẽ điền vào mục SNMP </w:t>
      </w:r>
      <w:r w:rsidR="003364AF">
        <w:t>v2c, ở mục read ta điền tên và read community là public nếu điền vào mục write ta sẽ điền là private. Sau đó nhấn Save để lưu thì bên mục SNMP v2c sẽ xuất hiện mục tương ứng.</w:t>
      </w:r>
    </w:p>
    <w:p w14:paraId="278E2F27" w14:textId="08C15D6B" w:rsidR="003364AF" w:rsidRDefault="003364AF" w:rsidP="0075527C">
      <w:pPr>
        <w:pStyle w:val="Nidungvnbn"/>
        <w:ind w:firstLine="0"/>
      </w:pPr>
      <w:r>
        <w:rPr>
          <w:noProof/>
        </w:rPr>
        <w:lastRenderedPageBreak/>
        <w:drawing>
          <wp:inline distT="0" distB="0" distL="0" distR="0" wp14:anchorId="75CC5D0B" wp14:editId="3C1A696E">
            <wp:extent cx="2651990" cy="4602879"/>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1990" cy="4602879"/>
                    </a:xfrm>
                    <a:prstGeom prst="rect">
                      <a:avLst/>
                    </a:prstGeom>
                  </pic:spPr>
                </pic:pic>
              </a:graphicData>
            </a:graphic>
          </wp:inline>
        </w:drawing>
      </w:r>
      <w:r>
        <w:rPr>
          <w:noProof/>
        </w:rPr>
        <w:drawing>
          <wp:inline distT="0" distB="0" distL="0" distR="0" wp14:anchorId="223327EA" wp14:editId="11A44C5F">
            <wp:extent cx="2935325" cy="264373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0212" b="5061"/>
                    <a:stretch/>
                  </pic:blipFill>
                  <pic:spPr bwMode="auto">
                    <a:xfrm>
                      <a:off x="0" y="0"/>
                      <a:ext cx="2949075" cy="2656121"/>
                    </a:xfrm>
                    <a:prstGeom prst="rect">
                      <a:avLst/>
                    </a:prstGeom>
                    <a:ln>
                      <a:noFill/>
                    </a:ln>
                    <a:extLst>
                      <a:ext uri="{53640926-AAD7-44D8-BBD7-CCE9431645EC}">
                        <a14:shadowObscured xmlns:a14="http://schemas.microsoft.com/office/drawing/2010/main"/>
                      </a:ext>
                    </a:extLst>
                  </pic:spPr>
                </pic:pic>
              </a:graphicData>
            </a:graphic>
          </wp:inline>
        </w:drawing>
      </w:r>
    </w:p>
    <w:p w14:paraId="7D2993BB" w14:textId="7ACDB8C6" w:rsidR="00622D90" w:rsidRDefault="00CD22E4" w:rsidP="00CD22E4">
      <w:pPr>
        <w:pStyle w:val="Caption"/>
      </w:pPr>
      <w:bookmarkStart w:id="85" w:name="_Toc103160605"/>
      <w:r>
        <w:t xml:space="preserve">Hình 3.2.3.7 Điền thông tin cấu hình SNMP </w:t>
      </w:r>
      <w:r w:rsidR="007F399A">
        <w:fldChar w:fldCharType="begin"/>
      </w:r>
      <w:r w:rsidR="007F399A">
        <w:instrText xml:space="preserve"> SEQ Hình_3.2.3.7 \* ARABIC </w:instrText>
      </w:r>
      <w:r w:rsidR="007F399A">
        <w:fldChar w:fldCharType="separate"/>
      </w:r>
      <w:r w:rsidR="00CE6429">
        <w:rPr>
          <w:noProof/>
        </w:rPr>
        <w:t>1</w:t>
      </w:r>
      <w:bookmarkEnd w:id="85"/>
      <w:r w:rsidR="007F399A">
        <w:rPr>
          <w:noProof/>
        </w:rPr>
        <w:fldChar w:fldCharType="end"/>
      </w:r>
    </w:p>
    <w:p w14:paraId="5726B518" w14:textId="5C7A44A2" w:rsidR="003364AF" w:rsidRDefault="003364AF" w:rsidP="0075527C">
      <w:pPr>
        <w:pStyle w:val="Nidungvnbn"/>
        <w:ind w:firstLine="0"/>
      </w:pPr>
      <w:r>
        <w:t>Sau khi hoàn tất quá trình điền các thông tin thì ta sẽ nhấn Start để bắt đầu cho Controller quét các con thiết bị mình muốn thêm vào</w:t>
      </w:r>
    </w:p>
    <w:p w14:paraId="59A7DD62" w14:textId="225A5F0B" w:rsidR="003364AF" w:rsidRDefault="003364AF" w:rsidP="0075527C">
      <w:pPr>
        <w:pStyle w:val="Nidungvnbn"/>
        <w:ind w:firstLine="0"/>
      </w:pPr>
      <w:r>
        <w:rPr>
          <w:noProof/>
        </w:rPr>
        <w:drawing>
          <wp:inline distT="0" distB="0" distL="0" distR="0" wp14:anchorId="7418A89B" wp14:editId="7176F615">
            <wp:extent cx="5964555" cy="19551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4555" cy="1955165"/>
                    </a:xfrm>
                    <a:prstGeom prst="rect">
                      <a:avLst/>
                    </a:prstGeom>
                  </pic:spPr>
                </pic:pic>
              </a:graphicData>
            </a:graphic>
          </wp:inline>
        </w:drawing>
      </w:r>
    </w:p>
    <w:p w14:paraId="7FFCE430" w14:textId="63BF78EE" w:rsidR="00AD2CD5" w:rsidRDefault="00AD2CD5" w:rsidP="00AD2CD5">
      <w:pPr>
        <w:pStyle w:val="Caption"/>
      </w:pPr>
      <w:bookmarkStart w:id="86" w:name="_Toc103160616"/>
      <w:r>
        <w:t>Hình 3.2.3.8</w:t>
      </w:r>
      <w:r w:rsidR="00851401">
        <w:t xml:space="preserve"> Bấm Start </w:t>
      </w:r>
      <w:r w:rsidR="00D05CF9">
        <w:t>để bắt đầu tiến trình</w:t>
      </w:r>
      <w:r>
        <w:t xml:space="preserve">  </w:t>
      </w:r>
      <w:r w:rsidR="007F399A">
        <w:fldChar w:fldCharType="begin"/>
      </w:r>
      <w:r w:rsidR="007F399A">
        <w:instrText xml:space="preserve"> SEQ Hình_3.2.3.8 \* ARABIC </w:instrText>
      </w:r>
      <w:r w:rsidR="007F399A">
        <w:fldChar w:fldCharType="separate"/>
      </w:r>
      <w:r w:rsidR="00CE6429">
        <w:rPr>
          <w:noProof/>
        </w:rPr>
        <w:t>1</w:t>
      </w:r>
      <w:bookmarkEnd w:id="86"/>
      <w:r w:rsidR="007F399A">
        <w:rPr>
          <w:noProof/>
        </w:rPr>
        <w:fldChar w:fldCharType="end"/>
      </w:r>
    </w:p>
    <w:p w14:paraId="380A5D02" w14:textId="47B45DD0" w:rsidR="003364AF" w:rsidRDefault="003364AF" w:rsidP="0075527C">
      <w:pPr>
        <w:pStyle w:val="Nidungvnbn"/>
        <w:ind w:firstLine="0"/>
      </w:pPr>
      <w:r>
        <w:lastRenderedPageBreak/>
        <w:t>Sau khi nhấn Start sẽ xuất hiện cửa sổ với tên Discovery và tác vụ đang thực hiện</w:t>
      </w:r>
    </w:p>
    <w:p w14:paraId="6D7FE208" w14:textId="041C88B8" w:rsidR="003364AF" w:rsidRDefault="003364AF" w:rsidP="0075527C">
      <w:pPr>
        <w:pStyle w:val="Nidungvnbn"/>
        <w:ind w:firstLine="0"/>
      </w:pPr>
      <w:r>
        <w:rPr>
          <w:noProof/>
        </w:rPr>
        <w:drawing>
          <wp:inline distT="0" distB="0" distL="0" distR="0" wp14:anchorId="5B3CD318" wp14:editId="607DE6EA">
            <wp:extent cx="5964555" cy="4884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763"/>
                    <a:stretch/>
                  </pic:blipFill>
                  <pic:spPr bwMode="auto">
                    <a:xfrm>
                      <a:off x="0" y="0"/>
                      <a:ext cx="5964555" cy="4884420"/>
                    </a:xfrm>
                    <a:prstGeom prst="rect">
                      <a:avLst/>
                    </a:prstGeom>
                    <a:ln>
                      <a:noFill/>
                    </a:ln>
                    <a:extLst>
                      <a:ext uri="{53640926-AAD7-44D8-BBD7-CCE9431645EC}">
                        <a14:shadowObscured xmlns:a14="http://schemas.microsoft.com/office/drawing/2010/main"/>
                      </a:ext>
                    </a:extLst>
                  </pic:spPr>
                </pic:pic>
              </a:graphicData>
            </a:graphic>
          </wp:inline>
        </w:drawing>
      </w:r>
    </w:p>
    <w:p w14:paraId="55B5B549" w14:textId="32A79596" w:rsidR="00DC2F37" w:rsidRDefault="00DC2F37" w:rsidP="00DC2F37">
      <w:pPr>
        <w:pStyle w:val="Caption"/>
      </w:pPr>
      <w:bookmarkStart w:id="87" w:name="_Toc103160630"/>
      <w:r>
        <w:t xml:space="preserve">Hình 3.2.3.9 Tiến trình đang thực hiện </w:t>
      </w:r>
      <w:r w:rsidR="007F399A">
        <w:fldChar w:fldCharType="begin"/>
      </w:r>
      <w:r w:rsidR="007F399A">
        <w:instrText xml:space="preserve"> SEQ Hình_3.2.3.9 \* ARABIC </w:instrText>
      </w:r>
      <w:r w:rsidR="007F399A">
        <w:fldChar w:fldCharType="separate"/>
      </w:r>
      <w:r w:rsidR="00CE6429">
        <w:rPr>
          <w:noProof/>
        </w:rPr>
        <w:t>1</w:t>
      </w:r>
      <w:bookmarkEnd w:id="87"/>
      <w:r w:rsidR="007F399A">
        <w:rPr>
          <w:noProof/>
        </w:rPr>
        <w:fldChar w:fldCharType="end"/>
      </w:r>
    </w:p>
    <w:p w14:paraId="55AA9F5A" w14:textId="4109D2A4" w:rsidR="00390EFB" w:rsidRDefault="00390EFB" w:rsidP="0075527C">
      <w:pPr>
        <w:pStyle w:val="Nidungvnbn"/>
        <w:ind w:firstLine="0"/>
      </w:pPr>
      <w:r>
        <w:t>Sau khi quét xong ta vào Host Inventory để add thiết bị đã được quét vào Host Inventory</w:t>
      </w:r>
    </w:p>
    <w:p w14:paraId="30E2B864" w14:textId="3CECA41F" w:rsidR="00390EFB" w:rsidRDefault="00390EFB" w:rsidP="0075527C">
      <w:pPr>
        <w:pStyle w:val="Nidungvnbn"/>
        <w:ind w:firstLine="0"/>
      </w:pPr>
      <w:r>
        <w:rPr>
          <w:noProof/>
        </w:rPr>
        <w:lastRenderedPageBreak/>
        <w:drawing>
          <wp:inline distT="0" distB="0" distL="0" distR="0" wp14:anchorId="55918513" wp14:editId="4AAAFD26">
            <wp:extent cx="5585944" cy="4587638"/>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5944" cy="4587638"/>
                    </a:xfrm>
                    <a:prstGeom prst="rect">
                      <a:avLst/>
                    </a:prstGeom>
                  </pic:spPr>
                </pic:pic>
              </a:graphicData>
            </a:graphic>
          </wp:inline>
        </w:drawing>
      </w:r>
    </w:p>
    <w:p w14:paraId="5D611559" w14:textId="27187BF5" w:rsidR="00E81DC9" w:rsidRDefault="00E81DC9" w:rsidP="00E81DC9">
      <w:pPr>
        <w:pStyle w:val="Caption"/>
      </w:pPr>
      <w:bookmarkStart w:id="88" w:name="_Toc103199502"/>
      <w:r>
        <w:t xml:space="preserve">Hình 3.2.3.10 Thực hiện thêm thông tin thiết bị vừa quét đc </w:t>
      </w:r>
      <w:r w:rsidR="007F399A">
        <w:fldChar w:fldCharType="begin"/>
      </w:r>
      <w:r w:rsidR="007F399A">
        <w:instrText xml:space="preserve"> SEQ Hình_3.2.3.10 \* ARABIC </w:instrText>
      </w:r>
      <w:r w:rsidR="007F399A">
        <w:fldChar w:fldCharType="separate"/>
      </w:r>
      <w:r w:rsidR="00CE6429">
        <w:rPr>
          <w:noProof/>
        </w:rPr>
        <w:t>1</w:t>
      </w:r>
      <w:bookmarkEnd w:id="88"/>
      <w:r w:rsidR="007F399A">
        <w:rPr>
          <w:noProof/>
        </w:rPr>
        <w:fldChar w:fldCharType="end"/>
      </w:r>
    </w:p>
    <w:p w14:paraId="06FC5A91" w14:textId="059CD708" w:rsidR="00FB2081" w:rsidRDefault="00390EFB" w:rsidP="0075527C">
      <w:pPr>
        <w:pStyle w:val="Nidungvnbn"/>
        <w:ind w:firstLine="0"/>
      </w:pPr>
      <w:r>
        <w:t>Các thiết bị còn lại cũng thêm tương tự vào</w:t>
      </w:r>
      <w:r w:rsidR="00FB2081">
        <w:t>.</w:t>
      </w:r>
    </w:p>
    <w:p w14:paraId="4DF8C804" w14:textId="2A92F3EC" w:rsidR="00FB2081" w:rsidRDefault="00FB2081" w:rsidP="0075527C">
      <w:pPr>
        <w:pStyle w:val="Nidungvnbn"/>
        <w:ind w:firstLine="0"/>
      </w:pPr>
      <w:r>
        <w:rPr>
          <w:noProof/>
        </w:rPr>
        <w:drawing>
          <wp:inline distT="0" distB="0" distL="0" distR="0" wp14:anchorId="3376F450" wp14:editId="1ADF31E5">
            <wp:extent cx="5964555" cy="2146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4555" cy="214630"/>
                    </a:xfrm>
                    <a:prstGeom prst="rect">
                      <a:avLst/>
                    </a:prstGeom>
                  </pic:spPr>
                </pic:pic>
              </a:graphicData>
            </a:graphic>
          </wp:inline>
        </w:drawing>
      </w:r>
    </w:p>
    <w:p w14:paraId="62A47A60" w14:textId="6F760664" w:rsidR="00AF7EDF" w:rsidRPr="00F77C11" w:rsidRDefault="00AF7EDF" w:rsidP="00AF7EDF">
      <w:pPr>
        <w:pStyle w:val="Caption"/>
      </w:pPr>
      <w:bookmarkStart w:id="89" w:name="_Toc103199510"/>
      <w:r>
        <w:t xml:space="preserve">Hình 3.2.3.11 Thiết bị đã được thêm vào </w:t>
      </w:r>
      <w:r w:rsidR="007F399A">
        <w:fldChar w:fldCharType="begin"/>
      </w:r>
      <w:r w:rsidR="007F399A">
        <w:instrText xml:space="preserve"> SEQ Hình_3.2.3.11 \* ARABIC </w:instrText>
      </w:r>
      <w:r w:rsidR="007F399A">
        <w:fldChar w:fldCharType="separate"/>
      </w:r>
      <w:r w:rsidR="00CE6429">
        <w:rPr>
          <w:noProof/>
        </w:rPr>
        <w:t>1</w:t>
      </w:r>
      <w:bookmarkEnd w:id="89"/>
      <w:r w:rsidR="007F399A">
        <w:rPr>
          <w:noProof/>
        </w:rPr>
        <w:fldChar w:fldCharType="end"/>
      </w:r>
    </w:p>
    <w:p w14:paraId="5E688238" w14:textId="5E35FD19" w:rsidR="00025909" w:rsidRDefault="00025909" w:rsidP="006B0400">
      <w:pPr>
        <w:pStyle w:val="Tiumccp1"/>
        <w:outlineLvl w:val="1"/>
      </w:pPr>
      <w:bookmarkStart w:id="90" w:name="_Toc103024715"/>
      <w:r>
        <w:t>3.3 Sử dụng Postman lấy ticket, số lượng, danh sách thiết bị, thông tin cấu hình.</w:t>
      </w:r>
      <w:bookmarkEnd w:id="90"/>
    </w:p>
    <w:p w14:paraId="4ED04EFA" w14:textId="2437C0C2" w:rsidR="00025909" w:rsidRDefault="00025909" w:rsidP="006B0400">
      <w:pPr>
        <w:pStyle w:val="Tiumccp1"/>
        <w:outlineLvl w:val="2"/>
      </w:pPr>
      <w:bookmarkStart w:id="91" w:name="_Toc103024716"/>
      <w:r>
        <w:t>3.3.1 Tổng quan về Postman</w:t>
      </w:r>
      <w:bookmarkEnd w:id="91"/>
    </w:p>
    <w:p w14:paraId="2872B293" w14:textId="77777777" w:rsidR="00025909" w:rsidRDefault="00025909" w:rsidP="00366821">
      <w:pPr>
        <w:pStyle w:val="Nidungvnbn"/>
      </w:pPr>
      <w:r w:rsidRPr="00D617BA">
        <w:t>Postman là một ứng dụn</w:t>
      </w:r>
      <w:r>
        <w:t>g cho phép kiểm tra các API web</w:t>
      </w:r>
      <w:r w:rsidRPr="00D617BA">
        <w:t xml:space="preserve">. Phần mềm được tạo ra vào năm 2012 bởi Abhinav Asthana, Ankit Sobti và Abhijit Kane ở Bangalore nhằm giải quyết vấn đề chia sẻ các bài kiểm tra API. Ban đầu, nó là một plugin cho Google Chrome, </w:t>
      </w:r>
      <w:r w:rsidRPr="00D617BA">
        <w:lastRenderedPageBreak/>
        <w:t xml:space="preserve">sau đó là một ứng dụng khách phong phú và cuối </w:t>
      </w:r>
      <w:r>
        <w:t>cùng là một ứng dụng khách mỏng</w:t>
      </w:r>
      <w:r w:rsidRPr="00D617BA">
        <w:t>. Nó hiện được sử dụng bởi hơn 500.000 công ty trên toàn thế giới</w:t>
      </w:r>
    </w:p>
    <w:p w14:paraId="53397E81" w14:textId="77777777" w:rsidR="00025909" w:rsidRDefault="00025909" w:rsidP="00025909">
      <w:pPr>
        <w:pStyle w:val="Nidungvnbn"/>
      </w:pPr>
      <w:r>
        <w:t>Postman API Network cung cấp một dịch vụ cho cả người sử dụng API và người tạo API để dễ dàng khám phá, khám phá và chia sẻ các API.</w:t>
      </w:r>
    </w:p>
    <w:p w14:paraId="5FB6F12E" w14:textId="77777777" w:rsidR="00025909" w:rsidRDefault="00025909" w:rsidP="00025909">
      <w:pPr>
        <w:pStyle w:val="Nidungvnbn"/>
      </w:pPr>
      <w:r>
        <w:t>Postman API Network có hai phần: Postman API network public và Postman API network private. Postman API network public của Postman mở cho toàn bộ cộng đồng API, trong khi Postman API network privatec chỉ dành cho nhóm của ta hoặc của riêng ta.</w:t>
      </w:r>
    </w:p>
    <w:p w14:paraId="084F5525" w14:textId="77777777" w:rsidR="00025909" w:rsidRDefault="00025909" w:rsidP="00025909">
      <w:pPr>
        <w:pStyle w:val="Nidungvnbn"/>
      </w:pPr>
      <w:r>
        <w:t>Postman có 2 phiên bản: giao diện Web và phiên bản phần mềm. Giao diện chính của phần mềm Postman</w:t>
      </w:r>
    </w:p>
    <w:p w14:paraId="66822157" w14:textId="77777777" w:rsidR="00025909" w:rsidRDefault="00025909" w:rsidP="00025909">
      <w:pPr>
        <w:pStyle w:val="Nidungvnbn"/>
      </w:pPr>
      <w:r>
        <w:t>Tính năng:</w:t>
      </w:r>
    </w:p>
    <w:p w14:paraId="2945E996" w14:textId="77777777" w:rsidR="00025909" w:rsidRDefault="00025909" w:rsidP="00025909">
      <w:pPr>
        <w:pStyle w:val="Nidungvnbn"/>
      </w:pPr>
      <w:r>
        <w:t>Postman nhóm lại các bài kiểm tra API trong các bộ sưu tập, để đồng nhất hóa các URL và xác thực của chúng. Nó bao gồm:</w:t>
      </w:r>
    </w:p>
    <w:p w14:paraId="7A1EF74E" w14:textId="77777777" w:rsidR="00025909" w:rsidRDefault="00025909" w:rsidP="00025909">
      <w:pPr>
        <w:pStyle w:val="Nidungvnbn"/>
        <w:numPr>
          <w:ilvl w:val="0"/>
          <w:numId w:val="24"/>
        </w:numPr>
      </w:pPr>
      <w:r>
        <w:t>Một phiên bản miễn phí với tính năng chia sẻ không gian làm việc cho tối đa ba người dùng.</w:t>
      </w:r>
    </w:p>
    <w:p w14:paraId="1102670C" w14:textId="77777777" w:rsidR="00025909" w:rsidRDefault="00025909" w:rsidP="00025909">
      <w:pPr>
        <w:pStyle w:val="Nidungvnbn"/>
        <w:numPr>
          <w:ilvl w:val="0"/>
          <w:numId w:val="24"/>
        </w:numPr>
      </w:pPr>
      <w:r>
        <w:t>Các biến tùy thuộc vào môi trường đã chọn.</w:t>
      </w:r>
    </w:p>
    <w:p w14:paraId="2437E6A4" w14:textId="77777777" w:rsidR="00025909" w:rsidRDefault="00025909" w:rsidP="00025909">
      <w:pPr>
        <w:pStyle w:val="Nidungvnbn"/>
        <w:numPr>
          <w:ilvl w:val="0"/>
          <w:numId w:val="24"/>
        </w:numPr>
      </w:pPr>
      <w:r>
        <w:t>Một hệ thống kiểm soát phiên bản của các thử nghiệm và môi trường.</w:t>
      </w:r>
    </w:p>
    <w:p w14:paraId="0F97ECA9" w14:textId="77777777" w:rsidR="00025909" w:rsidRDefault="00025909" w:rsidP="00025909">
      <w:pPr>
        <w:pStyle w:val="Nidungvnbn"/>
        <w:numPr>
          <w:ilvl w:val="0"/>
          <w:numId w:val="24"/>
        </w:numPr>
      </w:pPr>
      <w:r>
        <w:t>Quyền truy cập cho mỗi vai trò (người dùng hoặc người chỉnh sửa).</w:t>
      </w:r>
    </w:p>
    <w:p w14:paraId="525EC305" w14:textId="77777777" w:rsidR="00025909" w:rsidRDefault="00025909" w:rsidP="00025909">
      <w:pPr>
        <w:pStyle w:val="Nidungvnbn"/>
        <w:numPr>
          <w:ilvl w:val="0"/>
          <w:numId w:val="24"/>
        </w:numPr>
      </w:pPr>
      <w:r>
        <w:t>Điểm chuẩn.</w:t>
      </w:r>
    </w:p>
    <w:p w14:paraId="186C766D" w14:textId="77777777" w:rsidR="00025909" w:rsidRDefault="00025909" w:rsidP="00025909">
      <w:pPr>
        <w:pStyle w:val="Nidungvnbn"/>
        <w:numPr>
          <w:ilvl w:val="0"/>
          <w:numId w:val="24"/>
        </w:numPr>
      </w:pPr>
      <w:r>
        <w:t>Nhập và xuất trong JSON.</w:t>
      </w:r>
    </w:p>
    <w:p w14:paraId="140804BF" w14:textId="77777777" w:rsidR="00025909" w:rsidRDefault="00025909" w:rsidP="00025909">
      <w:pPr>
        <w:pStyle w:val="Nidungvnbn"/>
        <w:numPr>
          <w:ilvl w:val="0"/>
          <w:numId w:val="24"/>
        </w:numPr>
      </w:pPr>
      <w:r>
        <w:t>Kiểm tra xuất sang các định dạng máy khách HTTP khác nhau (cUR, PHP, Python, Java, Node.js ...).</w:t>
      </w:r>
    </w:p>
    <w:p w14:paraId="12AAE25D" w14:textId="77777777" w:rsidR="00025909" w:rsidRDefault="00025909" w:rsidP="00025909">
      <w:pPr>
        <w:pStyle w:val="Nidungvnbn"/>
        <w:numPr>
          <w:ilvl w:val="0"/>
          <w:numId w:val="24"/>
        </w:numPr>
      </w:pPr>
      <w:r>
        <w:t>Xác thực bằng Mã thông báo web JSON.</w:t>
      </w:r>
    </w:p>
    <w:p w14:paraId="40BACE7F" w14:textId="77777777" w:rsidR="00025909" w:rsidRDefault="00025909" w:rsidP="00025909">
      <w:pPr>
        <w:pStyle w:val="Nidungvnbn"/>
        <w:numPr>
          <w:ilvl w:val="0"/>
          <w:numId w:val="24"/>
        </w:numPr>
      </w:pPr>
      <w:r>
        <w:t>REST, SOAP, GraphQL và gRPC [6]</w:t>
      </w:r>
    </w:p>
    <w:p w14:paraId="5990A744" w14:textId="77777777" w:rsidR="00025909" w:rsidRDefault="00025909" w:rsidP="00025909">
      <w:pPr>
        <w:pStyle w:val="Nidungvnbn"/>
        <w:numPr>
          <w:ilvl w:val="0"/>
          <w:numId w:val="24"/>
        </w:numPr>
      </w:pPr>
      <w:r>
        <w:t>Một ứng dụng người dùng Guest cho phép tải tệp lên để gửi tới các API.</w:t>
      </w:r>
    </w:p>
    <w:p w14:paraId="1D6DC056" w14:textId="77777777" w:rsidR="00025909" w:rsidRDefault="00025909" w:rsidP="00025909">
      <w:pPr>
        <w:pStyle w:val="Nidungvnbn"/>
        <w:numPr>
          <w:ilvl w:val="0"/>
          <w:numId w:val="24"/>
        </w:numPr>
      </w:pPr>
      <w:r>
        <w:t>Một bảng điều khiển gỡ lỗi lưu giữ các yêu cầu và phản hồi trước đó trong bộ nhớ.</w:t>
      </w:r>
    </w:p>
    <w:p w14:paraId="14C40822" w14:textId="301DEE06" w:rsidR="000E5558" w:rsidRDefault="00025909" w:rsidP="000E5558">
      <w:pPr>
        <w:pStyle w:val="Nidungvnbn"/>
        <w:numPr>
          <w:ilvl w:val="0"/>
          <w:numId w:val="24"/>
        </w:numPr>
      </w:pPr>
      <w:r>
        <w:t>Tập lệnh để tự động hóa các bài kiểm tra.</w:t>
      </w:r>
    </w:p>
    <w:p w14:paraId="074129F6" w14:textId="01DF5379" w:rsidR="000E5558" w:rsidRDefault="000E5558" w:rsidP="00250364">
      <w:pPr>
        <w:pStyle w:val="Tiumccp1"/>
        <w:outlineLvl w:val="2"/>
        <w:rPr>
          <w:b w:val="0"/>
        </w:rPr>
      </w:pPr>
      <w:bookmarkStart w:id="92" w:name="_Toc103024717"/>
      <w:r w:rsidRPr="000E5558">
        <w:lastRenderedPageBreak/>
        <w:t>3.3.2 Sử dụng Postman lấy ticket, số lượng, danh sách thiết bị, thông tin cấu hình.</w:t>
      </w:r>
      <w:bookmarkEnd w:id="92"/>
    </w:p>
    <w:p w14:paraId="6039A2F6" w14:textId="5809C12D" w:rsidR="00453D6A" w:rsidRPr="00DC6A81" w:rsidRDefault="00453D6A" w:rsidP="005B46DD">
      <w:pPr>
        <w:pStyle w:val="Nidungvnbn"/>
        <w:rPr>
          <w:b/>
        </w:rPr>
      </w:pPr>
      <w:r w:rsidRPr="00DC6A81">
        <w:rPr>
          <w:b/>
        </w:rPr>
        <w:t>a. Tạo WorkSpaces</w:t>
      </w:r>
    </w:p>
    <w:p w14:paraId="6F91FB75" w14:textId="14DF93E6" w:rsidR="000E5558" w:rsidRDefault="005B46DD" w:rsidP="005B46DD">
      <w:pPr>
        <w:pStyle w:val="Nidungvnbn"/>
      </w:pPr>
      <w:r>
        <w:t>Tạo WorkSpaces</w:t>
      </w:r>
      <w:r w:rsidR="007A11C2">
        <w:t>: tại mục WorkSpaces ta chọn</w:t>
      </w:r>
      <w:r>
        <w:t xml:space="preserve"> </w:t>
      </w:r>
      <w:r w:rsidRPr="005B46DD">
        <w:t>Create workspace</w:t>
      </w:r>
    </w:p>
    <w:p w14:paraId="242AF404" w14:textId="6FA3BA19" w:rsidR="005B46DD" w:rsidRDefault="004A05F3" w:rsidP="005B46DD">
      <w:pPr>
        <w:pStyle w:val="Nidungvnbn"/>
        <w:ind w:firstLine="0"/>
        <w:jc w:val="center"/>
      </w:pPr>
      <w:r>
        <w:rPr>
          <w:noProof/>
        </w:rPr>
        <mc:AlternateContent>
          <mc:Choice Requires="wps">
            <w:drawing>
              <wp:anchor distT="0" distB="0" distL="114300" distR="114300" simplePos="0" relativeHeight="251659264" behindDoc="0" locked="0" layoutInCell="1" allowOverlap="1" wp14:anchorId="209FC9D4" wp14:editId="0B3FD601">
                <wp:simplePos x="0" y="0"/>
                <wp:positionH relativeFrom="column">
                  <wp:posOffset>1376680</wp:posOffset>
                </wp:positionH>
                <wp:positionV relativeFrom="paragraph">
                  <wp:posOffset>187325</wp:posOffset>
                </wp:positionV>
                <wp:extent cx="746760" cy="3352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74676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9C498" id="Rectangle 27" o:spid="_x0000_s1026" style="position:absolute;margin-left:108.4pt;margin-top:14.75pt;width:58.8pt;height:26.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" filled="f" strokecolor="red" strokeweight="2pt"/>
            </w:pict>
          </mc:Fallback>
        </mc:AlternateContent>
      </w:r>
      <w:r w:rsidR="005B46DD">
        <w:rPr>
          <w:noProof/>
        </w:rPr>
        <w:drawing>
          <wp:inline distT="0" distB="0" distL="0" distR="0" wp14:anchorId="09C83492" wp14:editId="3F6E6DDB">
            <wp:extent cx="4450080" cy="2872964"/>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9309" b="26963"/>
                    <a:stretch/>
                  </pic:blipFill>
                  <pic:spPr bwMode="auto">
                    <a:xfrm>
                      <a:off x="0" y="0"/>
                      <a:ext cx="4481803" cy="2893445"/>
                    </a:xfrm>
                    <a:prstGeom prst="rect">
                      <a:avLst/>
                    </a:prstGeom>
                    <a:ln>
                      <a:noFill/>
                    </a:ln>
                    <a:extLst>
                      <a:ext uri="{53640926-AAD7-44D8-BBD7-CCE9431645EC}">
                        <a14:shadowObscured xmlns:a14="http://schemas.microsoft.com/office/drawing/2010/main"/>
                      </a:ext>
                    </a:extLst>
                  </pic:spPr>
                </pic:pic>
              </a:graphicData>
            </a:graphic>
          </wp:inline>
        </w:drawing>
      </w:r>
    </w:p>
    <w:p w14:paraId="77274C90" w14:textId="2097D5B0" w:rsidR="00FF4DA2" w:rsidRDefault="0033476B" w:rsidP="0033476B">
      <w:pPr>
        <w:pStyle w:val="Caption"/>
      </w:pPr>
      <w:bookmarkStart w:id="93" w:name="_Toc103199589"/>
      <w:r>
        <w:t xml:space="preserve">Hình 3.3.2.1 Tạo WorkSpaces </w:t>
      </w:r>
      <w:r w:rsidR="007F399A">
        <w:fldChar w:fldCharType="begin"/>
      </w:r>
      <w:r w:rsidR="007F399A">
        <w:instrText xml:space="preserve"> SEQ Hình_3.3.2.1 \* ARABIC </w:instrText>
      </w:r>
      <w:r w:rsidR="007F399A">
        <w:fldChar w:fldCharType="separate"/>
      </w:r>
      <w:r w:rsidR="00CE6429">
        <w:rPr>
          <w:noProof/>
        </w:rPr>
        <w:t>1</w:t>
      </w:r>
      <w:bookmarkEnd w:id="93"/>
      <w:r w:rsidR="007F399A">
        <w:rPr>
          <w:noProof/>
        </w:rPr>
        <w:fldChar w:fldCharType="end"/>
      </w:r>
    </w:p>
    <w:p w14:paraId="7B2CEF76" w14:textId="230A3979" w:rsidR="003C7C0C" w:rsidRDefault="003C7C0C" w:rsidP="003C7C0C">
      <w:pPr>
        <w:pStyle w:val="Nidungvnbn"/>
        <w:ind w:firstLine="0"/>
      </w:pPr>
      <w:r>
        <w:t>Sau đó ta điền tên và chọn chế độ truy cập. Sau khi hoàn thành ta sẽ được giao diện như hình bên dưới</w:t>
      </w:r>
    </w:p>
    <w:p w14:paraId="5A4B9EF6" w14:textId="7FE04259" w:rsidR="003C7C0C" w:rsidRDefault="003C7C0C" w:rsidP="003C7C0C">
      <w:pPr>
        <w:pStyle w:val="Nidungvnbn"/>
        <w:ind w:firstLine="0"/>
      </w:pPr>
      <w:r>
        <w:rPr>
          <w:noProof/>
        </w:rPr>
        <w:drawing>
          <wp:inline distT="0" distB="0" distL="0" distR="0" wp14:anchorId="100128D2" wp14:editId="5F31B197">
            <wp:extent cx="5964555" cy="2811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4555" cy="2811145"/>
                    </a:xfrm>
                    <a:prstGeom prst="rect">
                      <a:avLst/>
                    </a:prstGeom>
                  </pic:spPr>
                </pic:pic>
              </a:graphicData>
            </a:graphic>
          </wp:inline>
        </w:drawing>
      </w:r>
    </w:p>
    <w:p w14:paraId="595E3C3A" w14:textId="0E326648" w:rsidR="0033476B" w:rsidRDefault="0033476B" w:rsidP="0033476B">
      <w:pPr>
        <w:pStyle w:val="Caption"/>
      </w:pPr>
      <w:bookmarkStart w:id="94" w:name="_Toc103199623"/>
      <w:r>
        <w:lastRenderedPageBreak/>
        <w:t xml:space="preserve">Hình 3.3.2.2 WorkSpace được tạo </w:t>
      </w:r>
      <w:r w:rsidR="007F399A">
        <w:fldChar w:fldCharType="begin"/>
      </w:r>
      <w:r w:rsidR="007F399A">
        <w:instrText xml:space="preserve"> SEQ Hình_3.3.2.2 \* ARABIC </w:instrText>
      </w:r>
      <w:r w:rsidR="007F399A">
        <w:fldChar w:fldCharType="separate"/>
      </w:r>
      <w:r w:rsidR="00CE6429">
        <w:rPr>
          <w:noProof/>
        </w:rPr>
        <w:t>1</w:t>
      </w:r>
      <w:bookmarkEnd w:id="94"/>
      <w:r w:rsidR="007F399A">
        <w:rPr>
          <w:noProof/>
        </w:rPr>
        <w:fldChar w:fldCharType="end"/>
      </w:r>
    </w:p>
    <w:p w14:paraId="044E006A" w14:textId="1908525B" w:rsidR="00DC6A81" w:rsidRPr="008E280B" w:rsidRDefault="00DC6A81" w:rsidP="008E280B">
      <w:pPr>
        <w:pStyle w:val="Nidungvnbn"/>
        <w:rPr>
          <w:b/>
        </w:rPr>
      </w:pPr>
      <w:r>
        <w:rPr>
          <w:b/>
        </w:rPr>
        <w:t>b. Tạo Collection</w:t>
      </w:r>
    </w:p>
    <w:p w14:paraId="2BFF250D" w14:textId="26E7A514" w:rsidR="00DC6A81" w:rsidRDefault="003C7C0C" w:rsidP="00DC6A81">
      <w:pPr>
        <w:pStyle w:val="Nidungvnbn"/>
      </w:pPr>
      <w:r w:rsidRPr="00366821">
        <w:t>Tiếp theo ta chọn vào dấu + ở mục Collection để thêm Collection mới. Collection để chứa các request của ta đến APIC-EM gồm thông tin của ticket, thông tin thiết bị,….</w:t>
      </w:r>
    </w:p>
    <w:p w14:paraId="1FB4B68D" w14:textId="5C279DA3" w:rsidR="00DC6A81" w:rsidRDefault="00DC6A81" w:rsidP="008E280B">
      <w:pPr>
        <w:pStyle w:val="Nidungvnbn"/>
        <w:ind w:firstLine="0"/>
        <w:jc w:val="center"/>
      </w:pPr>
      <w:r>
        <w:rPr>
          <w:noProof/>
        </w:rPr>
        <w:drawing>
          <wp:inline distT="0" distB="0" distL="0" distR="0" wp14:anchorId="76D76C73" wp14:editId="416869BE">
            <wp:extent cx="3627434" cy="16384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7434" cy="1638442"/>
                    </a:xfrm>
                    <a:prstGeom prst="rect">
                      <a:avLst/>
                    </a:prstGeom>
                  </pic:spPr>
                </pic:pic>
              </a:graphicData>
            </a:graphic>
          </wp:inline>
        </w:drawing>
      </w:r>
    </w:p>
    <w:p w14:paraId="39A70C30" w14:textId="287FAFF1" w:rsidR="00DC6A81" w:rsidRDefault="008E280B" w:rsidP="008E280B">
      <w:pPr>
        <w:pStyle w:val="Caption"/>
      </w:pPr>
      <w:bookmarkStart w:id="95" w:name="_Toc103199643"/>
      <w:r>
        <w:t xml:space="preserve">Hình 3.3.2.3 Tạo Collection </w:t>
      </w:r>
      <w:r w:rsidR="007F399A">
        <w:fldChar w:fldCharType="begin"/>
      </w:r>
      <w:r w:rsidR="007F399A">
        <w:instrText xml:space="preserve"> SEQ Hình_3.3.2.3 \* ARABIC </w:instrText>
      </w:r>
      <w:r w:rsidR="007F399A">
        <w:fldChar w:fldCharType="separate"/>
      </w:r>
      <w:r w:rsidR="00CE6429">
        <w:rPr>
          <w:noProof/>
        </w:rPr>
        <w:t>1</w:t>
      </w:r>
      <w:bookmarkEnd w:id="95"/>
      <w:r w:rsidR="007F399A">
        <w:rPr>
          <w:noProof/>
        </w:rPr>
        <w:fldChar w:fldCharType="end"/>
      </w:r>
    </w:p>
    <w:p w14:paraId="4BBDD278" w14:textId="1896F593" w:rsidR="003C7C0C" w:rsidRDefault="003C7C0C" w:rsidP="00DC6A81">
      <w:pPr>
        <w:pStyle w:val="Nidungvnbn"/>
        <w:ind w:firstLine="0"/>
      </w:pPr>
      <w:r>
        <w:rPr>
          <w:noProof/>
        </w:rPr>
        <w:drawing>
          <wp:inline distT="0" distB="0" distL="0" distR="0" wp14:anchorId="016C57EC" wp14:editId="5C542516">
            <wp:extent cx="5964555" cy="218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4555" cy="2180590"/>
                    </a:xfrm>
                    <a:prstGeom prst="rect">
                      <a:avLst/>
                    </a:prstGeom>
                  </pic:spPr>
                </pic:pic>
              </a:graphicData>
            </a:graphic>
          </wp:inline>
        </w:drawing>
      </w:r>
    </w:p>
    <w:p w14:paraId="7257B4AF" w14:textId="7C211FB2" w:rsidR="00AD0A25" w:rsidRDefault="00AD0A25" w:rsidP="00AD0A25">
      <w:pPr>
        <w:pStyle w:val="Caption"/>
      </w:pPr>
      <w:bookmarkStart w:id="96" w:name="_Toc103199658"/>
      <w:r>
        <w:t xml:space="preserve">Hình 3.3.2.4 Collection được tạo </w:t>
      </w:r>
      <w:r w:rsidR="007F399A">
        <w:fldChar w:fldCharType="begin"/>
      </w:r>
      <w:r w:rsidR="007F399A">
        <w:instrText xml:space="preserve"> SEQ Hình_3.3.2.4 \* ARABIC </w:instrText>
      </w:r>
      <w:r w:rsidR="007F399A">
        <w:fldChar w:fldCharType="separate"/>
      </w:r>
      <w:r w:rsidR="00CE6429">
        <w:rPr>
          <w:noProof/>
        </w:rPr>
        <w:t>1</w:t>
      </w:r>
      <w:bookmarkEnd w:id="96"/>
      <w:r w:rsidR="007F399A">
        <w:rPr>
          <w:noProof/>
        </w:rPr>
        <w:fldChar w:fldCharType="end"/>
      </w:r>
    </w:p>
    <w:p w14:paraId="1706993B" w14:textId="621CA383" w:rsidR="003C7C0C" w:rsidRPr="00366821" w:rsidRDefault="003C7C0C" w:rsidP="00366821">
      <w:pPr>
        <w:pStyle w:val="Nidungvnbn"/>
      </w:pPr>
      <w:r w:rsidRPr="00366821">
        <w:t>Tiếp theo ở mục DACNTT1_APIC-EM ta tạo các Request đến APIC-EM</w:t>
      </w:r>
    </w:p>
    <w:p w14:paraId="7FB9C84E" w14:textId="29440634" w:rsidR="003C7C0C" w:rsidRPr="009765F7" w:rsidRDefault="009765F7" w:rsidP="003C7C0C">
      <w:pPr>
        <w:pStyle w:val="Nidungvnbn"/>
        <w:ind w:firstLine="0"/>
        <w:rPr>
          <w:b/>
        </w:rPr>
      </w:pPr>
      <w:r>
        <w:t xml:space="preserve"> </w:t>
      </w:r>
      <w:r>
        <w:tab/>
      </w:r>
      <w:r w:rsidRPr="009765F7">
        <w:rPr>
          <w:b/>
        </w:rPr>
        <w:t>c.</w:t>
      </w:r>
      <w:r w:rsidR="003C7C0C" w:rsidRPr="009765F7">
        <w:rPr>
          <w:b/>
        </w:rPr>
        <w:t xml:space="preserve"> Tạo Request lấy Ticket</w:t>
      </w:r>
    </w:p>
    <w:p w14:paraId="484BC80B" w14:textId="57475A02" w:rsidR="003C7C0C" w:rsidRDefault="003C7C0C" w:rsidP="003C7C0C">
      <w:pPr>
        <w:pStyle w:val="Nidungvnbn"/>
        <w:ind w:firstLine="0"/>
      </w:pPr>
      <w:r>
        <w:rPr>
          <w:noProof/>
        </w:rPr>
        <w:lastRenderedPageBreak/>
        <w:drawing>
          <wp:inline distT="0" distB="0" distL="0" distR="0" wp14:anchorId="59B7AF83" wp14:editId="54E1B52F">
            <wp:extent cx="5964555" cy="2205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4555" cy="2205355"/>
                    </a:xfrm>
                    <a:prstGeom prst="rect">
                      <a:avLst/>
                    </a:prstGeom>
                  </pic:spPr>
                </pic:pic>
              </a:graphicData>
            </a:graphic>
          </wp:inline>
        </w:drawing>
      </w:r>
    </w:p>
    <w:p w14:paraId="6754E06E" w14:textId="2E1463A6" w:rsidR="00012DE5" w:rsidRDefault="00012DE5" w:rsidP="00012DE5">
      <w:pPr>
        <w:pStyle w:val="Caption"/>
      </w:pPr>
      <w:bookmarkStart w:id="97" w:name="_Toc103199669"/>
      <w:r>
        <w:t xml:space="preserve">Hình 3.3.2.5 Tạo Request xin ticket </w:t>
      </w:r>
      <w:r w:rsidR="007F399A">
        <w:fldChar w:fldCharType="begin"/>
      </w:r>
      <w:r w:rsidR="007F399A">
        <w:instrText xml:space="preserve"> SEQ Hình_3.3.2.5 \* ARABIC </w:instrText>
      </w:r>
      <w:r w:rsidR="007F399A">
        <w:fldChar w:fldCharType="separate"/>
      </w:r>
      <w:r w:rsidR="00CE6429">
        <w:rPr>
          <w:noProof/>
        </w:rPr>
        <w:t>1</w:t>
      </w:r>
      <w:bookmarkEnd w:id="97"/>
      <w:r w:rsidR="007F399A">
        <w:rPr>
          <w:noProof/>
        </w:rPr>
        <w:fldChar w:fldCharType="end"/>
      </w:r>
    </w:p>
    <w:p w14:paraId="52BA18C4" w14:textId="4BF5B8E6" w:rsidR="003C7C0C" w:rsidRPr="00366821" w:rsidRDefault="003C7C0C" w:rsidP="00366821">
      <w:pPr>
        <w:pStyle w:val="Nidungvnbn"/>
      </w:pPr>
      <w:r w:rsidRPr="00366821">
        <w:t>Sau đó truy cập API Documment do APIC-EM cung cấp để thực hiện xác định phương thức và URL cơ sở dẫn đến tài nguyên của APIC-EM</w:t>
      </w:r>
    </w:p>
    <w:p w14:paraId="45196DFF" w14:textId="0BC97535" w:rsidR="003C7C0C" w:rsidRDefault="006B00A3" w:rsidP="003C7C0C">
      <w:pPr>
        <w:pStyle w:val="Nidungvnbn"/>
        <w:ind w:firstLine="0"/>
      </w:pPr>
      <w:r>
        <w:rPr>
          <w:noProof/>
        </w:rPr>
        <w:drawing>
          <wp:inline distT="0" distB="0" distL="0" distR="0" wp14:anchorId="7FA59E2A" wp14:editId="07BDAABC">
            <wp:extent cx="5964555" cy="3086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64555" cy="3086100"/>
                    </a:xfrm>
                    <a:prstGeom prst="rect">
                      <a:avLst/>
                    </a:prstGeom>
                  </pic:spPr>
                </pic:pic>
              </a:graphicData>
            </a:graphic>
          </wp:inline>
        </w:drawing>
      </w:r>
    </w:p>
    <w:p w14:paraId="4AA23B9C" w14:textId="25E9C916" w:rsidR="00567341" w:rsidRDefault="00567341" w:rsidP="00567341">
      <w:pPr>
        <w:pStyle w:val="Caption"/>
      </w:pPr>
      <w:bookmarkStart w:id="98" w:name="_Toc103199684"/>
      <w:r>
        <w:t xml:space="preserve">Hình 3.3.2.6 Tài liệu API của network controller APIC-EM </w:t>
      </w:r>
      <w:r w:rsidR="007F399A">
        <w:fldChar w:fldCharType="begin"/>
      </w:r>
      <w:r w:rsidR="007F399A">
        <w:instrText xml:space="preserve"> SEQ Hình_3.3.2.6 \* ARABIC </w:instrText>
      </w:r>
      <w:r w:rsidR="007F399A">
        <w:fldChar w:fldCharType="separate"/>
      </w:r>
      <w:r w:rsidR="00CE6429">
        <w:rPr>
          <w:noProof/>
        </w:rPr>
        <w:t>1</w:t>
      </w:r>
      <w:bookmarkEnd w:id="98"/>
      <w:r w:rsidR="007F399A">
        <w:rPr>
          <w:noProof/>
        </w:rPr>
        <w:fldChar w:fldCharType="end"/>
      </w:r>
    </w:p>
    <w:p w14:paraId="0DCA1407" w14:textId="77777777" w:rsidR="009765F7" w:rsidRDefault="006B00A3" w:rsidP="009765F7">
      <w:pPr>
        <w:pStyle w:val="Nidungvnbn"/>
      </w:pPr>
      <w:r w:rsidRPr="00366821">
        <w:t>Để Postman có thể truy cập vào Network Controller thì Postman phải gửi đến Network Controller ID và Password. Nếu xác thực thành công thì Network Controller sẽ gửi về Postman một dãy số gọi là Ticket. Với Ticket này Postman có thể thực hiện các thao tác Get, Post,</w:t>
      </w:r>
      <w:r w:rsidR="00366821" w:rsidRPr="00366821">
        <w:t xml:space="preserve"> </w:t>
      </w:r>
      <w:r w:rsidRPr="00366821">
        <w:t>… và Ticket</w:t>
      </w:r>
    </w:p>
    <w:p w14:paraId="788406AE" w14:textId="2010DA1E" w:rsidR="006B00A3" w:rsidRPr="009765F7" w:rsidRDefault="006B00A3" w:rsidP="009765F7">
      <w:pPr>
        <w:pStyle w:val="Nidungvnbn"/>
        <w:numPr>
          <w:ilvl w:val="0"/>
          <w:numId w:val="30"/>
        </w:numPr>
        <w:ind w:left="709"/>
        <w:rPr>
          <w:b/>
        </w:rPr>
      </w:pPr>
      <w:r w:rsidRPr="009765F7">
        <w:rPr>
          <w:b/>
        </w:rPr>
        <w:lastRenderedPageBreak/>
        <w:t>Tạo biến môi trường trong Postman để lưu các thông tin về Base URL</w:t>
      </w:r>
    </w:p>
    <w:p w14:paraId="09E58E4A" w14:textId="444F9781" w:rsidR="006B00A3" w:rsidRPr="00366821" w:rsidRDefault="006B00A3" w:rsidP="00366821">
      <w:pPr>
        <w:pStyle w:val="Nidungvnbn"/>
        <w:numPr>
          <w:ilvl w:val="0"/>
          <w:numId w:val="24"/>
        </w:numPr>
        <w:ind w:left="567"/>
      </w:pPr>
      <w:r w:rsidRPr="00366821">
        <w:t>Trong Postman ta chọn vào mục Enviroments để tạo thông tin biến môi trường:</w:t>
      </w:r>
    </w:p>
    <w:p w14:paraId="01F80F3D" w14:textId="6035D622" w:rsidR="006B00A3" w:rsidRDefault="006B00A3" w:rsidP="006B00A3">
      <w:pPr>
        <w:pStyle w:val="Nidungvnbn"/>
        <w:ind w:firstLine="0"/>
      </w:pPr>
      <w:r>
        <w:rPr>
          <w:noProof/>
        </w:rPr>
        <w:drawing>
          <wp:inline distT="0" distB="0" distL="0" distR="0" wp14:anchorId="12151B8A" wp14:editId="7E91D8E7">
            <wp:extent cx="5964555" cy="28047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4555" cy="2804795"/>
                    </a:xfrm>
                    <a:prstGeom prst="rect">
                      <a:avLst/>
                    </a:prstGeom>
                  </pic:spPr>
                </pic:pic>
              </a:graphicData>
            </a:graphic>
          </wp:inline>
        </w:drawing>
      </w:r>
    </w:p>
    <w:p w14:paraId="0C64D01D" w14:textId="3297B9AB" w:rsidR="00B54D71" w:rsidRDefault="00B54D71" w:rsidP="00B54D71">
      <w:pPr>
        <w:pStyle w:val="Caption"/>
      </w:pPr>
      <w:bookmarkStart w:id="99" w:name="_Toc102914935"/>
      <w:bookmarkStart w:id="100" w:name="_Toc103199704"/>
      <w:r>
        <w:t xml:space="preserve">Hình 3.3.2.7 </w:t>
      </w:r>
      <w:r w:rsidR="00012C60">
        <w:t xml:space="preserve">Tạo </w:t>
      </w:r>
      <w:r w:rsidR="004E6AD1">
        <w:t>môi trường để lưu các biến.</w:t>
      </w:r>
      <w:r w:rsidR="00606BE1">
        <w:t xml:space="preserve"> </w:t>
      </w:r>
      <w:r>
        <w:t xml:space="preserve"> </w:t>
      </w:r>
      <w:r w:rsidR="007F399A">
        <w:fldChar w:fldCharType="begin"/>
      </w:r>
      <w:r w:rsidR="007F399A">
        <w:instrText xml:space="preserve"> SEQ Hình_3.3.2.7 \* ARABIC </w:instrText>
      </w:r>
      <w:r w:rsidR="007F399A">
        <w:fldChar w:fldCharType="separate"/>
      </w:r>
      <w:r w:rsidR="00CE6429">
        <w:rPr>
          <w:noProof/>
        </w:rPr>
        <w:t>1</w:t>
      </w:r>
      <w:bookmarkEnd w:id="99"/>
      <w:bookmarkEnd w:id="100"/>
      <w:r w:rsidR="007F399A">
        <w:rPr>
          <w:noProof/>
        </w:rPr>
        <w:fldChar w:fldCharType="end"/>
      </w:r>
    </w:p>
    <w:p w14:paraId="14487107" w14:textId="6CAB9B69" w:rsidR="006B00A3" w:rsidRPr="00366821" w:rsidRDefault="006B00A3" w:rsidP="00366821">
      <w:pPr>
        <w:pStyle w:val="Nidungvnbn"/>
      </w:pPr>
      <w:r w:rsidRPr="00366821">
        <w:t>Ta nhấn dấu + để tạo nơi chứa các biến môi trường mới. Sau đó chúng ta tạo lần lượt là baseURL, user_name, pass_word để có thể gọi lại và tăng tính bảo mật cho các yêu cầu</w:t>
      </w:r>
    </w:p>
    <w:p w14:paraId="0E75FE17" w14:textId="1680F666" w:rsidR="006B00A3" w:rsidRDefault="00BD158D" w:rsidP="006B00A3">
      <w:pPr>
        <w:pStyle w:val="Nidungvnbn"/>
      </w:pPr>
      <w:r>
        <w:rPr>
          <w:noProof/>
        </w:rPr>
        <w:drawing>
          <wp:inline distT="0" distB="0" distL="0" distR="0" wp14:anchorId="42A3679A" wp14:editId="1617A504">
            <wp:extent cx="5280660" cy="2491630"/>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7589" cy="2499618"/>
                    </a:xfrm>
                    <a:prstGeom prst="rect">
                      <a:avLst/>
                    </a:prstGeom>
                  </pic:spPr>
                </pic:pic>
              </a:graphicData>
            </a:graphic>
          </wp:inline>
        </w:drawing>
      </w:r>
    </w:p>
    <w:p w14:paraId="6C79579B" w14:textId="3EDFB255" w:rsidR="004E6AD1" w:rsidRDefault="004E6AD1" w:rsidP="004E6AD1">
      <w:pPr>
        <w:pStyle w:val="Caption"/>
      </w:pPr>
      <w:bookmarkStart w:id="101" w:name="_Toc103199714"/>
      <w:r>
        <w:t xml:space="preserve">Hình 3.3.2.8 Tạo biến môi trường để gán các giá trị. </w:t>
      </w:r>
      <w:r w:rsidR="007F399A">
        <w:fldChar w:fldCharType="begin"/>
      </w:r>
      <w:r w:rsidR="007F399A">
        <w:instrText xml:space="preserve"> SEQ Hình_3.3.2.8 \* ARABIC </w:instrText>
      </w:r>
      <w:r w:rsidR="007F399A">
        <w:fldChar w:fldCharType="separate"/>
      </w:r>
      <w:r w:rsidR="00CE6429">
        <w:rPr>
          <w:noProof/>
        </w:rPr>
        <w:t>1</w:t>
      </w:r>
      <w:bookmarkEnd w:id="101"/>
      <w:r w:rsidR="007F399A">
        <w:rPr>
          <w:noProof/>
        </w:rPr>
        <w:fldChar w:fldCharType="end"/>
      </w:r>
    </w:p>
    <w:p w14:paraId="24B4EFA9" w14:textId="29028D6F" w:rsidR="00BD158D" w:rsidRPr="00366821" w:rsidRDefault="00BD158D" w:rsidP="00366821">
      <w:pPr>
        <w:pStyle w:val="Nidungvnbn"/>
      </w:pPr>
      <w:r w:rsidRPr="00366821">
        <w:lastRenderedPageBreak/>
        <w:t>Sau đó ta trở lại mục Collection để bắt đầu lấy ticket bằng phương thức POST. Để có thể sử dụng các biến mình vừa tạo thì ở góc trên bên phải có mục No Enviroment ta chọn lại thành API_APIC-EM để sử dụng các biến.</w:t>
      </w:r>
    </w:p>
    <w:p w14:paraId="53DBA9BE" w14:textId="4C376201" w:rsidR="000F0C45" w:rsidRPr="009765F7" w:rsidRDefault="000F0C45" w:rsidP="009765F7">
      <w:pPr>
        <w:pStyle w:val="Nidungvnbn"/>
        <w:numPr>
          <w:ilvl w:val="0"/>
          <w:numId w:val="30"/>
        </w:numPr>
        <w:ind w:left="709"/>
        <w:rPr>
          <w:b/>
        </w:rPr>
      </w:pPr>
      <w:r w:rsidRPr="009765F7">
        <w:rPr>
          <w:b/>
        </w:rPr>
        <w:t>Lấy Ticket</w:t>
      </w:r>
    </w:p>
    <w:p w14:paraId="61F8B1CA" w14:textId="76B333EB" w:rsidR="00BD158D" w:rsidRPr="00366821" w:rsidRDefault="00BD158D" w:rsidP="00366821">
      <w:pPr>
        <w:pStyle w:val="Nidungvnbn"/>
      </w:pPr>
      <w:r w:rsidRPr="00366821">
        <w:t>Khi đó ở mục điền URL ta gọi lại các biến bằng cách sử dụng cú pháp {{&lt;tên_biến&gt;}}</w:t>
      </w:r>
      <w:r w:rsidR="00F373B6" w:rsidRPr="00366821">
        <w:t xml:space="preserve"> như hình bên dưới</w:t>
      </w:r>
    </w:p>
    <w:p w14:paraId="0AE0A2CE" w14:textId="14079D22" w:rsidR="00BD158D" w:rsidRDefault="00F373B6" w:rsidP="00BD158D">
      <w:pPr>
        <w:pStyle w:val="Nidungvnbn"/>
        <w:ind w:firstLine="0"/>
      </w:pPr>
      <w:r>
        <w:rPr>
          <w:noProof/>
        </w:rPr>
        <w:drawing>
          <wp:inline distT="0" distB="0" distL="0" distR="0" wp14:anchorId="6A7A2B59" wp14:editId="3758614E">
            <wp:extent cx="5964555" cy="36271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64555" cy="3627120"/>
                    </a:xfrm>
                    <a:prstGeom prst="rect">
                      <a:avLst/>
                    </a:prstGeom>
                  </pic:spPr>
                </pic:pic>
              </a:graphicData>
            </a:graphic>
          </wp:inline>
        </w:drawing>
      </w:r>
    </w:p>
    <w:p w14:paraId="0323CE50" w14:textId="54636877" w:rsidR="004E6AD1" w:rsidRDefault="004E6AD1" w:rsidP="004E6AD1">
      <w:pPr>
        <w:pStyle w:val="Caption"/>
      </w:pPr>
      <w:bookmarkStart w:id="102" w:name="_Toc103199724"/>
      <w:r>
        <w:t xml:space="preserve">Hình 3.3.2.9 Điền URL </w:t>
      </w:r>
      <w:r w:rsidR="007F399A">
        <w:fldChar w:fldCharType="begin"/>
      </w:r>
      <w:r w:rsidR="007F399A">
        <w:instrText xml:space="preserve"> SEQ Hình_3.3.2.9 \* ARABIC </w:instrText>
      </w:r>
      <w:r w:rsidR="007F399A">
        <w:fldChar w:fldCharType="separate"/>
      </w:r>
      <w:r w:rsidR="00CE6429">
        <w:rPr>
          <w:noProof/>
        </w:rPr>
        <w:t>1</w:t>
      </w:r>
      <w:bookmarkEnd w:id="102"/>
      <w:r w:rsidR="007F399A">
        <w:rPr>
          <w:noProof/>
        </w:rPr>
        <w:fldChar w:fldCharType="end"/>
      </w:r>
    </w:p>
    <w:p w14:paraId="28A90E6A" w14:textId="0682509D" w:rsidR="00F373B6" w:rsidRDefault="00F373B6" w:rsidP="00BD158D">
      <w:pPr>
        <w:pStyle w:val="Nidungvnbn"/>
        <w:ind w:firstLine="0"/>
      </w:pPr>
      <w:r>
        <w:t>Tiếp tục đến phần Header ta điền vào Key: Content-Type và Value: application/json</w:t>
      </w:r>
    </w:p>
    <w:p w14:paraId="505B4A5C" w14:textId="7CFA7AF2" w:rsidR="00C34F71" w:rsidRDefault="00C34F71" w:rsidP="00BD158D">
      <w:pPr>
        <w:pStyle w:val="Nidungvnbn"/>
        <w:ind w:firstLine="0"/>
      </w:pPr>
      <w:r>
        <w:rPr>
          <w:noProof/>
        </w:rPr>
        <w:drawing>
          <wp:inline distT="0" distB="0" distL="0" distR="0" wp14:anchorId="66CC6AC1" wp14:editId="7E25A234">
            <wp:extent cx="5964555" cy="1240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4555" cy="1240790"/>
                    </a:xfrm>
                    <a:prstGeom prst="rect">
                      <a:avLst/>
                    </a:prstGeom>
                  </pic:spPr>
                </pic:pic>
              </a:graphicData>
            </a:graphic>
          </wp:inline>
        </w:drawing>
      </w:r>
    </w:p>
    <w:p w14:paraId="304B9811" w14:textId="7A059063" w:rsidR="00466107" w:rsidRDefault="00466107" w:rsidP="00466107">
      <w:pPr>
        <w:pStyle w:val="Caption"/>
      </w:pPr>
      <w:bookmarkStart w:id="103" w:name="_Toc103199738"/>
      <w:r>
        <w:t xml:space="preserve">Hình 3.3.2.10 Điền kiểu dữ liệu trả về. </w:t>
      </w:r>
      <w:r w:rsidR="007F399A">
        <w:fldChar w:fldCharType="begin"/>
      </w:r>
      <w:r w:rsidR="007F399A">
        <w:instrText xml:space="preserve"> SEQ Hình_3.3.2.10 \* ARABIC </w:instrText>
      </w:r>
      <w:r w:rsidR="007F399A">
        <w:fldChar w:fldCharType="separate"/>
      </w:r>
      <w:r w:rsidR="00CE6429">
        <w:rPr>
          <w:noProof/>
        </w:rPr>
        <w:t>1</w:t>
      </w:r>
      <w:bookmarkEnd w:id="103"/>
      <w:r w:rsidR="007F399A">
        <w:rPr>
          <w:noProof/>
        </w:rPr>
        <w:fldChar w:fldCharType="end"/>
      </w:r>
    </w:p>
    <w:p w14:paraId="33DF6821" w14:textId="27E95632" w:rsidR="00C34F71" w:rsidRPr="00366821" w:rsidRDefault="00C34F71" w:rsidP="00366821">
      <w:pPr>
        <w:pStyle w:val="Nidungvnbn"/>
      </w:pPr>
      <w:r w:rsidRPr="00366821">
        <w:lastRenderedPageBreak/>
        <w:t>Tiếp tục qua phần Body ta chọn raw để khai báo username, password đăng nhập vào APIC-EM để xác thực yêu cầu Controller lấy ticket</w:t>
      </w:r>
    </w:p>
    <w:p w14:paraId="3D9C9687" w14:textId="638A764C" w:rsidR="00C34F71" w:rsidRDefault="00C34F71" w:rsidP="00BD158D">
      <w:pPr>
        <w:pStyle w:val="Nidungvnbn"/>
        <w:ind w:firstLine="0"/>
      </w:pPr>
      <w:r>
        <w:rPr>
          <w:noProof/>
        </w:rPr>
        <w:drawing>
          <wp:inline distT="0" distB="0" distL="0" distR="0" wp14:anchorId="309D1DB4" wp14:editId="5BC9D14E">
            <wp:extent cx="5964555" cy="31965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4555" cy="3196590"/>
                    </a:xfrm>
                    <a:prstGeom prst="rect">
                      <a:avLst/>
                    </a:prstGeom>
                  </pic:spPr>
                </pic:pic>
              </a:graphicData>
            </a:graphic>
          </wp:inline>
        </w:drawing>
      </w:r>
    </w:p>
    <w:p w14:paraId="51E934D9" w14:textId="364A0129" w:rsidR="00CB60FA" w:rsidRDefault="00CB60FA" w:rsidP="00CB60FA">
      <w:pPr>
        <w:pStyle w:val="Caption"/>
      </w:pPr>
      <w:bookmarkStart w:id="104" w:name="_Toc103199748"/>
      <w:r>
        <w:t xml:space="preserve">Hình 3.3.2.11 Khai báo thông tin username và password đăng nhập vào APIC-EM </w:t>
      </w:r>
      <w:r w:rsidR="007F399A">
        <w:fldChar w:fldCharType="begin"/>
      </w:r>
      <w:r w:rsidR="007F399A">
        <w:instrText xml:space="preserve"> SEQ Hình_3.3.2.11 \* ARABIC </w:instrText>
      </w:r>
      <w:r w:rsidR="007F399A">
        <w:fldChar w:fldCharType="separate"/>
      </w:r>
      <w:r w:rsidR="00CE6429">
        <w:rPr>
          <w:noProof/>
        </w:rPr>
        <w:t>1</w:t>
      </w:r>
      <w:bookmarkEnd w:id="104"/>
      <w:r w:rsidR="007F399A">
        <w:rPr>
          <w:noProof/>
        </w:rPr>
        <w:fldChar w:fldCharType="end"/>
      </w:r>
    </w:p>
    <w:p w14:paraId="715F5493" w14:textId="65AA5246" w:rsidR="00C34F71" w:rsidRPr="00366821" w:rsidRDefault="00C34F71" w:rsidP="00366821">
      <w:pPr>
        <w:pStyle w:val="Nidungvnbn"/>
      </w:pPr>
      <w:r w:rsidRPr="00366821">
        <w:t>Sau khi hoàn tất điền các thành phần như trên ta sẽ lưu lại Request và nhấn Send để gửi</w:t>
      </w:r>
      <w:r w:rsidR="00F738AE" w:rsidRPr="00366821">
        <w:t xml:space="preserve"> yêu cầu lấy user ticket. Thành công thì postman sẽ trả về các thông tin như hình bên dưới.</w:t>
      </w:r>
    </w:p>
    <w:p w14:paraId="0870C9AA" w14:textId="1216065A" w:rsidR="00F738AE" w:rsidRDefault="00F738AE" w:rsidP="00BD158D">
      <w:pPr>
        <w:pStyle w:val="Nidungvnbn"/>
        <w:ind w:firstLine="0"/>
      </w:pPr>
      <w:r>
        <w:rPr>
          <w:noProof/>
        </w:rPr>
        <w:lastRenderedPageBreak/>
        <w:drawing>
          <wp:inline distT="0" distB="0" distL="0" distR="0" wp14:anchorId="3ECA7DD1" wp14:editId="2D5CF6B6">
            <wp:extent cx="5964555" cy="31934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4555" cy="3193415"/>
                    </a:xfrm>
                    <a:prstGeom prst="rect">
                      <a:avLst/>
                    </a:prstGeom>
                  </pic:spPr>
                </pic:pic>
              </a:graphicData>
            </a:graphic>
          </wp:inline>
        </w:drawing>
      </w:r>
    </w:p>
    <w:p w14:paraId="71FE5567" w14:textId="55FC2098" w:rsidR="004859AF" w:rsidRDefault="004859AF" w:rsidP="004859AF">
      <w:pPr>
        <w:pStyle w:val="Caption"/>
      </w:pPr>
      <w:bookmarkStart w:id="105" w:name="_Toc103199759"/>
      <w:r>
        <w:t xml:space="preserve">Hình 3.3.2.12 Thông tin ticket được trả về. </w:t>
      </w:r>
      <w:r w:rsidR="007F399A">
        <w:fldChar w:fldCharType="begin"/>
      </w:r>
      <w:r w:rsidR="007F399A">
        <w:instrText xml:space="preserve"> SEQ Hình_3.3.2.12 \* ARABIC </w:instrText>
      </w:r>
      <w:r w:rsidR="007F399A">
        <w:fldChar w:fldCharType="separate"/>
      </w:r>
      <w:r w:rsidR="00CE6429">
        <w:rPr>
          <w:noProof/>
        </w:rPr>
        <w:t>1</w:t>
      </w:r>
      <w:bookmarkEnd w:id="105"/>
      <w:r w:rsidR="007F399A">
        <w:rPr>
          <w:noProof/>
        </w:rPr>
        <w:fldChar w:fldCharType="end"/>
      </w:r>
    </w:p>
    <w:p w14:paraId="3BCE92D9" w14:textId="693493DA" w:rsidR="00AC2C8D" w:rsidRPr="00366821" w:rsidRDefault="00AC2C8D" w:rsidP="00366821">
      <w:pPr>
        <w:pStyle w:val="Nidungvnbn"/>
      </w:pPr>
      <w:r w:rsidRPr="00366821">
        <w:t>Sau đó ta vào biến môi trường để tạo thêm biến chứa ticket vừa lấy để sử dụng lại</w:t>
      </w:r>
    </w:p>
    <w:p w14:paraId="2118FE9E" w14:textId="4D52CEFA" w:rsidR="00AC2C8D" w:rsidRDefault="00AC2C8D" w:rsidP="00BD158D">
      <w:pPr>
        <w:pStyle w:val="Nidungvnbn"/>
        <w:ind w:firstLine="0"/>
      </w:pPr>
      <w:r>
        <w:rPr>
          <w:noProof/>
        </w:rPr>
        <w:drawing>
          <wp:inline distT="0" distB="0" distL="0" distR="0" wp14:anchorId="6301020B" wp14:editId="296DBE33">
            <wp:extent cx="5964555" cy="32092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64555" cy="3209290"/>
                    </a:xfrm>
                    <a:prstGeom prst="rect">
                      <a:avLst/>
                    </a:prstGeom>
                  </pic:spPr>
                </pic:pic>
              </a:graphicData>
            </a:graphic>
          </wp:inline>
        </w:drawing>
      </w:r>
    </w:p>
    <w:p w14:paraId="7CDB2A8D" w14:textId="21C6CDFC" w:rsidR="002B0771" w:rsidRDefault="002B0771" w:rsidP="002B0771">
      <w:pPr>
        <w:pStyle w:val="Caption"/>
      </w:pPr>
      <w:bookmarkStart w:id="106" w:name="_Toc103199768"/>
      <w:r>
        <w:t>Hình 3.3.2.13 Tạo biến môi trường</w:t>
      </w:r>
      <w:r w:rsidR="00E40096">
        <w:t xml:space="preserve"> để lưu giá trị Ticket.</w:t>
      </w:r>
      <w:r>
        <w:t xml:space="preserve"> </w:t>
      </w:r>
      <w:r w:rsidR="007F399A">
        <w:fldChar w:fldCharType="begin"/>
      </w:r>
      <w:r w:rsidR="007F399A">
        <w:instrText xml:space="preserve"> SEQ Hình_3.3.2.13 \* ARABIC </w:instrText>
      </w:r>
      <w:r w:rsidR="007F399A">
        <w:fldChar w:fldCharType="separate"/>
      </w:r>
      <w:r w:rsidR="00CE6429">
        <w:rPr>
          <w:noProof/>
        </w:rPr>
        <w:t>1</w:t>
      </w:r>
      <w:bookmarkEnd w:id="106"/>
      <w:r w:rsidR="007F399A">
        <w:rPr>
          <w:noProof/>
        </w:rPr>
        <w:fldChar w:fldCharType="end"/>
      </w:r>
    </w:p>
    <w:p w14:paraId="146BB914" w14:textId="07BC2B9B" w:rsidR="00AC2C8D" w:rsidRPr="00366821" w:rsidRDefault="00AC2C8D" w:rsidP="00366821">
      <w:pPr>
        <w:pStyle w:val="Nidungvnbn"/>
      </w:pPr>
      <w:r w:rsidRPr="00366821">
        <w:lastRenderedPageBreak/>
        <w:t xml:space="preserve">Sau đó ta trở lại kết quả vừa lấy về quét khối nội dung serviceTicket sau đó nhấp chuột phải chọn </w:t>
      </w:r>
      <w:r w:rsidR="000F0C45" w:rsidRPr="00366821">
        <w:t>Set API_APIC-EM sau đó chọn biến vừa tạo để gán giá trị ticket vào biến.</w:t>
      </w:r>
    </w:p>
    <w:p w14:paraId="6D8946FB" w14:textId="5EB7F867" w:rsidR="00AC2C8D" w:rsidRDefault="00AC2C8D" w:rsidP="00BD158D">
      <w:pPr>
        <w:pStyle w:val="Nidungvnbn"/>
        <w:ind w:firstLine="0"/>
      </w:pPr>
      <w:r>
        <w:rPr>
          <w:noProof/>
        </w:rPr>
        <w:drawing>
          <wp:inline distT="0" distB="0" distL="0" distR="0" wp14:anchorId="3DFA4825" wp14:editId="05E0412E">
            <wp:extent cx="5964555" cy="33553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64555" cy="3355340"/>
                    </a:xfrm>
                    <a:prstGeom prst="rect">
                      <a:avLst/>
                    </a:prstGeom>
                  </pic:spPr>
                </pic:pic>
              </a:graphicData>
            </a:graphic>
          </wp:inline>
        </w:drawing>
      </w:r>
    </w:p>
    <w:p w14:paraId="52C163F4" w14:textId="6DFE64A3" w:rsidR="009B7E6E" w:rsidRDefault="009B7E6E" w:rsidP="009B7E6E">
      <w:pPr>
        <w:pStyle w:val="Caption"/>
      </w:pPr>
      <w:bookmarkStart w:id="107" w:name="_Toc103199780"/>
      <w:r>
        <w:t xml:space="preserve">Hình 3.3.2.14 Gán giá trị ticket cho biến vừa tạo </w:t>
      </w:r>
      <w:r w:rsidR="007F399A">
        <w:fldChar w:fldCharType="begin"/>
      </w:r>
      <w:r w:rsidR="007F399A">
        <w:instrText xml:space="preserve"> SEQ Hình_3.3.2.14 \* ARABIC </w:instrText>
      </w:r>
      <w:r w:rsidR="007F399A">
        <w:fldChar w:fldCharType="separate"/>
      </w:r>
      <w:r w:rsidR="00CE6429">
        <w:rPr>
          <w:noProof/>
        </w:rPr>
        <w:t>1</w:t>
      </w:r>
      <w:bookmarkEnd w:id="107"/>
      <w:r w:rsidR="007F399A">
        <w:rPr>
          <w:noProof/>
        </w:rPr>
        <w:fldChar w:fldCharType="end"/>
      </w:r>
    </w:p>
    <w:p w14:paraId="67CF1758" w14:textId="76D38D8F" w:rsidR="005B18E0" w:rsidRPr="009765F7" w:rsidRDefault="005B18E0" w:rsidP="009765F7">
      <w:pPr>
        <w:pStyle w:val="Nidungvnbn"/>
        <w:numPr>
          <w:ilvl w:val="0"/>
          <w:numId w:val="30"/>
        </w:numPr>
        <w:ind w:left="709"/>
        <w:rPr>
          <w:b/>
        </w:rPr>
      </w:pPr>
      <w:r w:rsidRPr="009765F7">
        <w:rPr>
          <w:b/>
        </w:rPr>
        <w:t>Lấy danh sách thiết bị có trong Controller APIC-EM</w:t>
      </w:r>
    </w:p>
    <w:p w14:paraId="24B4A0DB" w14:textId="00F5031B" w:rsidR="005B18E0" w:rsidRPr="00366821" w:rsidRDefault="005B18E0" w:rsidP="00366821">
      <w:pPr>
        <w:pStyle w:val="Nidungvnbn"/>
      </w:pPr>
      <w:r w:rsidRPr="00366821">
        <w:t>Để lấy được danh sách thiết bị ta cần tạo Request mới sau đó đổi phương thức thành GET, phần API query từ “/ticket” thành “/network-device” theo hướng dẫn của API Documment của APIC-EM cung cấp</w:t>
      </w:r>
    </w:p>
    <w:p w14:paraId="3FBB35D7" w14:textId="7B08C923" w:rsidR="005B18E0" w:rsidRDefault="005B18E0" w:rsidP="00BD158D">
      <w:pPr>
        <w:pStyle w:val="Nidungvnbn"/>
        <w:ind w:firstLine="0"/>
      </w:pPr>
      <w:r>
        <w:rPr>
          <w:noProof/>
        </w:rPr>
        <w:drawing>
          <wp:inline distT="0" distB="0" distL="0" distR="0" wp14:anchorId="1BCA7FEB" wp14:editId="133BD0EF">
            <wp:extent cx="5964555" cy="9188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64555" cy="918845"/>
                    </a:xfrm>
                    <a:prstGeom prst="rect">
                      <a:avLst/>
                    </a:prstGeom>
                  </pic:spPr>
                </pic:pic>
              </a:graphicData>
            </a:graphic>
          </wp:inline>
        </w:drawing>
      </w:r>
    </w:p>
    <w:p w14:paraId="1B19459B" w14:textId="35C5DA68" w:rsidR="00631DB7" w:rsidRDefault="00834829" w:rsidP="00631DB7">
      <w:pPr>
        <w:pStyle w:val="Caption"/>
      </w:pPr>
      <w:r>
        <w:t xml:space="preserve">Hình </w:t>
      </w:r>
      <w:r w:rsidR="00631DB7">
        <w:t xml:space="preserve">3.3.2.15 Thông tin API truy cập lấy thông tin thiết bị trong APIC-EM </w:t>
      </w:r>
      <w:r w:rsidR="007F399A">
        <w:fldChar w:fldCharType="begin"/>
      </w:r>
      <w:r w:rsidR="007F399A">
        <w:instrText xml:space="preserve"> SEQ 3.3.2.15 \* ARABIC </w:instrText>
      </w:r>
      <w:r w:rsidR="007F399A">
        <w:fldChar w:fldCharType="separate"/>
      </w:r>
      <w:r w:rsidR="00CE6429">
        <w:rPr>
          <w:noProof/>
        </w:rPr>
        <w:t>1</w:t>
      </w:r>
      <w:r w:rsidR="007F399A">
        <w:rPr>
          <w:noProof/>
        </w:rPr>
        <w:fldChar w:fldCharType="end"/>
      </w:r>
    </w:p>
    <w:p w14:paraId="19972DD1" w14:textId="6D146D4D" w:rsidR="005B18E0" w:rsidRDefault="004B2E00" w:rsidP="00BD158D">
      <w:pPr>
        <w:pStyle w:val="Nidungvnbn"/>
        <w:ind w:firstLine="0"/>
      </w:pPr>
      <w:r>
        <w:rPr>
          <w:noProof/>
        </w:rPr>
        <w:lastRenderedPageBreak/>
        <w:drawing>
          <wp:inline distT="0" distB="0" distL="0" distR="0" wp14:anchorId="41D2EF1D" wp14:editId="45F84580">
            <wp:extent cx="5964555" cy="32029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64555" cy="3202940"/>
                    </a:xfrm>
                    <a:prstGeom prst="rect">
                      <a:avLst/>
                    </a:prstGeom>
                  </pic:spPr>
                </pic:pic>
              </a:graphicData>
            </a:graphic>
          </wp:inline>
        </w:drawing>
      </w:r>
    </w:p>
    <w:p w14:paraId="43B21863" w14:textId="0CFB6757" w:rsidR="004211CD" w:rsidRDefault="004211CD" w:rsidP="004211CD">
      <w:pPr>
        <w:pStyle w:val="Caption"/>
      </w:pPr>
      <w:bookmarkStart w:id="108" w:name="_Toc103199794"/>
      <w:r>
        <w:t xml:space="preserve">Hình 3.3.2.16 Điền thông tin URL để lấy thông tin thiết bị. </w:t>
      </w:r>
      <w:r w:rsidR="007F399A">
        <w:fldChar w:fldCharType="begin"/>
      </w:r>
      <w:r w:rsidR="007F399A">
        <w:instrText xml:space="preserve"> SEQ Hình_3.3.2.16 \* ARABIC </w:instrText>
      </w:r>
      <w:r w:rsidR="007F399A">
        <w:fldChar w:fldCharType="separate"/>
      </w:r>
      <w:r w:rsidR="00CE6429">
        <w:rPr>
          <w:noProof/>
        </w:rPr>
        <w:t>1</w:t>
      </w:r>
      <w:bookmarkEnd w:id="108"/>
      <w:r w:rsidR="007F399A">
        <w:rPr>
          <w:noProof/>
        </w:rPr>
        <w:fldChar w:fldCharType="end"/>
      </w:r>
    </w:p>
    <w:p w14:paraId="0D05E93F" w14:textId="0FA25821" w:rsidR="004B2E00" w:rsidRPr="00366821" w:rsidRDefault="004B2E00" w:rsidP="00366821">
      <w:pPr>
        <w:pStyle w:val="Nidungvnbn"/>
      </w:pPr>
      <w:r w:rsidRPr="00366821">
        <w:t>Sau đó qua phần Headers ta thêm trường Key: “X-Auth-Token” và Value: “{{Ticket}} để truyền user ticket vừa tạo vào xác thực để có thể lấy thông tin danh sách thiết bị</w:t>
      </w:r>
    </w:p>
    <w:p w14:paraId="621BA3AE" w14:textId="5E78C267" w:rsidR="004B2E00" w:rsidRDefault="004B2E00" w:rsidP="00BD158D">
      <w:pPr>
        <w:pStyle w:val="Nidungvnbn"/>
        <w:ind w:firstLine="0"/>
      </w:pPr>
      <w:r>
        <w:rPr>
          <w:noProof/>
        </w:rPr>
        <w:drawing>
          <wp:inline distT="0" distB="0" distL="0" distR="0" wp14:anchorId="783920F2" wp14:editId="5FE7B0EF">
            <wp:extent cx="5964555" cy="3190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64555" cy="3190240"/>
                    </a:xfrm>
                    <a:prstGeom prst="rect">
                      <a:avLst/>
                    </a:prstGeom>
                  </pic:spPr>
                </pic:pic>
              </a:graphicData>
            </a:graphic>
          </wp:inline>
        </w:drawing>
      </w:r>
    </w:p>
    <w:p w14:paraId="59C6CCFF" w14:textId="0933961D" w:rsidR="00CA39DA" w:rsidRDefault="00CA39DA" w:rsidP="00CA39DA">
      <w:pPr>
        <w:pStyle w:val="Caption"/>
      </w:pPr>
      <w:bookmarkStart w:id="109" w:name="_Toc103199819"/>
      <w:r>
        <w:lastRenderedPageBreak/>
        <w:t xml:space="preserve">Hình 3.3.2.17 Gọi lại biến có giá trị ticket vừa lưu </w:t>
      </w:r>
      <w:r w:rsidR="007F399A">
        <w:fldChar w:fldCharType="begin"/>
      </w:r>
      <w:r w:rsidR="007F399A">
        <w:instrText xml:space="preserve"> SEQ Hình_3.3.2.17 \* ARABIC </w:instrText>
      </w:r>
      <w:r w:rsidR="007F399A">
        <w:fldChar w:fldCharType="separate"/>
      </w:r>
      <w:r w:rsidR="00CE6429">
        <w:rPr>
          <w:noProof/>
        </w:rPr>
        <w:t>1</w:t>
      </w:r>
      <w:bookmarkEnd w:id="109"/>
      <w:r w:rsidR="007F399A">
        <w:rPr>
          <w:noProof/>
        </w:rPr>
        <w:fldChar w:fldCharType="end"/>
      </w:r>
    </w:p>
    <w:p w14:paraId="6CC39F42" w14:textId="3C1863C4" w:rsidR="004B2E00" w:rsidRPr="00366821" w:rsidRDefault="004B2E00" w:rsidP="00366821">
      <w:pPr>
        <w:pStyle w:val="Nidungvnbn"/>
      </w:pPr>
      <w:r w:rsidRPr="00366821">
        <w:t>Sau đó Save và nhấn Send để lấy danh sách thiết bị</w:t>
      </w:r>
    </w:p>
    <w:p w14:paraId="0EB82A20" w14:textId="53CB8750" w:rsidR="004B2E00" w:rsidRDefault="004B2E00" w:rsidP="00BD158D">
      <w:pPr>
        <w:pStyle w:val="Nidungvnbn"/>
        <w:ind w:firstLine="0"/>
      </w:pPr>
      <w:r>
        <w:rPr>
          <w:noProof/>
        </w:rPr>
        <w:drawing>
          <wp:inline distT="0" distB="0" distL="0" distR="0" wp14:anchorId="0C36A05E" wp14:editId="272DFF90">
            <wp:extent cx="5964555" cy="32061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64555" cy="3206115"/>
                    </a:xfrm>
                    <a:prstGeom prst="rect">
                      <a:avLst/>
                    </a:prstGeom>
                  </pic:spPr>
                </pic:pic>
              </a:graphicData>
            </a:graphic>
          </wp:inline>
        </w:drawing>
      </w:r>
    </w:p>
    <w:p w14:paraId="03150460" w14:textId="594CFE6F" w:rsidR="007A29C6" w:rsidRPr="007A29C6" w:rsidRDefault="007A29C6" w:rsidP="007A29C6">
      <w:pPr>
        <w:pStyle w:val="Caption"/>
      </w:pPr>
      <w:bookmarkStart w:id="110" w:name="_Toc103199829"/>
      <w:r>
        <w:t xml:space="preserve">Hình 3.3.2.18 Thực hiện gửi yêu cầu để lấy thông tin thiết bị trong APIC-EM. </w:t>
      </w:r>
      <w:r w:rsidR="007F399A">
        <w:fldChar w:fldCharType="begin"/>
      </w:r>
      <w:r w:rsidR="007F399A">
        <w:instrText xml:space="preserve"> SEQ Hình_3.3.2.18 \* ARABIC </w:instrText>
      </w:r>
      <w:r w:rsidR="007F399A">
        <w:fldChar w:fldCharType="separate"/>
      </w:r>
      <w:r w:rsidR="00CE6429">
        <w:rPr>
          <w:noProof/>
        </w:rPr>
        <w:t>1</w:t>
      </w:r>
      <w:bookmarkEnd w:id="110"/>
      <w:r w:rsidR="007F399A">
        <w:rPr>
          <w:noProof/>
        </w:rPr>
        <w:fldChar w:fldCharType="end"/>
      </w:r>
    </w:p>
    <w:p w14:paraId="4C2116AF" w14:textId="61DCCDF2" w:rsidR="004B2E00" w:rsidRPr="00366821" w:rsidRDefault="004B2E00" w:rsidP="00366821">
      <w:pPr>
        <w:pStyle w:val="Nidungvnbn"/>
      </w:pPr>
      <w:r w:rsidRPr="00366821">
        <w:t>Lấy danh sách thiết bị thành công. Sẽ trả về kết quả như hình bên trên.</w:t>
      </w:r>
    </w:p>
    <w:p w14:paraId="36BB3545" w14:textId="7049CCE8" w:rsidR="000F0C45" w:rsidRPr="00BE4D5C" w:rsidRDefault="00445751" w:rsidP="00445751">
      <w:pPr>
        <w:pStyle w:val="Nidungvnbn"/>
        <w:numPr>
          <w:ilvl w:val="0"/>
          <w:numId w:val="30"/>
        </w:numPr>
        <w:ind w:left="709"/>
        <w:rPr>
          <w:b/>
        </w:rPr>
      </w:pPr>
      <w:r w:rsidRPr="00BE4D5C">
        <w:rPr>
          <w:b/>
        </w:rPr>
        <w:t>Đếm số lượng thiết bị</w:t>
      </w:r>
    </w:p>
    <w:p w14:paraId="5A46C462" w14:textId="3A9C19C0" w:rsidR="00445751" w:rsidRDefault="00445751" w:rsidP="00445751">
      <w:pPr>
        <w:pStyle w:val="Nidungvnbn"/>
        <w:ind w:firstLine="0"/>
      </w:pPr>
      <w:r>
        <w:rPr>
          <w:noProof/>
        </w:rPr>
        <w:drawing>
          <wp:inline distT="0" distB="0" distL="0" distR="0" wp14:anchorId="04BF616E" wp14:editId="74B1B958">
            <wp:extent cx="5964555" cy="1565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64555" cy="1565910"/>
                    </a:xfrm>
                    <a:prstGeom prst="rect">
                      <a:avLst/>
                    </a:prstGeom>
                  </pic:spPr>
                </pic:pic>
              </a:graphicData>
            </a:graphic>
          </wp:inline>
        </w:drawing>
      </w:r>
    </w:p>
    <w:p w14:paraId="1194AC93" w14:textId="60B74EDC" w:rsidR="00543761" w:rsidRDefault="00543761" w:rsidP="00543761">
      <w:pPr>
        <w:pStyle w:val="Caption"/>
      </w:pPr>
      <w:bookmarkStart w:id="111" w:name="_Toc103199838"/>
      <w:r>
        <w:t xml:space="preserve">Hình 3.3.2.19 Tạo requests yêu cầu đểm số lượng thiết bị. </w:t>
      </w:r>
      <w:r w:rsidR="007F399A">
        <w:fldChar w:fldCharType="begin"/>
      </w:r>
      <w:r w:rsidR="007F399A">
        <w:instrText xml:space="preserve"> SEQ Hình_3.3.2.19 \* ARABIC </w:instrText>
      </w:r>
      <w:r w:rsidR="007F399A">
        <w:fldChar w:fldCharType="separate"/>
      </w:r>
      <w:r w:rsidR="00CE6429">
        <w:rPr>
          <w:noProof/>
        </w:rPr>
        <w:t>1</w:t>
      </w:r>
      <w:bookmarkEnd w:id="111"/>
      <w:r w:rsidR="007F399A">
        <w:rPr>
          <w:noProof/>
        </w:rPr>
        <w:fldChar w:fldCharType="end"/>
      </w:r>
    </w:p>
    <w:p w14:paraId="4F189123" w14:textId="16AE5C1F" w:rsidR="00445751" w:rsidRDefault="00445751" w:rsidP="00445751">
      <w:pPr>
        <w:pStyle w:val="Nidungvnbn"/>
        <w:ind w:firstLine="0"/>
      </w:pPr>
      <w:r>
        <w:rPr>
          <w:noProof/>
        </w:rPr>
        <w:lastRenderedPageBreak/>
        <w:drawing>
          <wp:inline distT="0" distB="0" distL="0" distR="0" wp14:anchorId="1AB1BBBF" wp14:editId="15F876A2">
            <wp:extent cx="5964555" cy="1908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64555" cy="1908175"/>
                    </a:xfrm>
                    <a:prstGeom prst="rect">
                      <a:avLst/>
                    </a:prstGeom>
                  </pic:spPr>
                </pic:pic>
              </a:graphicData>
            </a:graphic>
          </wp:inline>
        </w:drawing>
      </w:r>
    </w:p>
    <w:p w14:paraId="48E6E237" w14:textId="6C00456E" w:rsidR="002B4CF6" w:rsidRPr="002B4CF6" w:rsidRDefault="002B4CF6" w:rsidP="002B4CF6">
      <w:pPr>
        <w:pStyle w:val="Caption"/>
      </w:pPr>
      <w:bookmarkStart w:id="112" w:name="_Toc103199849"/>
      <w:r>
        <w:t xml:space="preserve">Hình 3.3.2.20 Thay đổi đường dẫn để đếm số lượng thiết bị </w:t>
      </w:r>
      <w:r w:rsidR="007F399A">
        <w:fldChar w:fldCharType="begin"/>
      </w:r>
      <w:r w:rsidR="007F399A">
        <w:instrText xml:space="preserve"> SEQ Hình_3.3.2.20 \* ARABIC </w:instrText>
      </w:r>
      <w:r w:rsidR="007F399A">
        <w:fldChar w:fldCharType="separate"/>
      </w:r>
      <w:r w:rsidR="00CE6429">
        <w:rPr>
          <w:noProof/>
        </w:rPr>
        <w:t>1</w:t>
      </w:r>
      <w:bookmarkEnd w:id="112"/>
      <w:r w:rsidR="007F399A">
        <w:rPr>
          <w:noProof/>
        </w:rPr>
        <w:fldChar w:fldCharType="end"/>
      </w:r>
    </w:p>
    <w:p w14:paraId="44E31485" w14:textId="3BFDB5B7" w:rsidR="00445751" w:rsidRDefault="00445751" w:rsidP="00445751">
      <w:pPr>
        <w:pStyle w:val="Nidungvnbn"/>
        <w:ind w:firstLine="0"/>
      </w:pPr>
      <w:r>
        <w:rPr>
          <w:noProof/>
        </w:rPr>
        <w:drawing>
          <wp:inline distT="0" distB="0" distL="0" distR="0" wp14:anchorId="779ED743" wp14:editId="23B52FBC">
            <wp:extent cx="5784081" cy="4320914"/>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84081" cy="4320914"/>
                    </a:xfrm>
                    <a:prstGeom prst="rect">
                      <a:avLst/>
                    </a:prstGeom>
                  </pic:spPr>
                </pic:pic>
              </a:graphicData>
            </a:graphic>
          </wp:inline>
        </w:drawing>
      </w:r>
    </w:p>
    <w:p w14:paraId="71E8FB78" w14:textId="5AF3F4D7" w:rsidR="00797CA2" w:rsidRPr="00797CA2" w:rsidRDefault="00797CA2" w:rsidP="00797CA2">
      <w:pPr>
        <w:pStyle w:val="Caption"/>
      </w:pPr>
      <w:bookmarkStart w:id="113" w:name="_Toc103199860"/>
      <w:r>
        <w:t xml:space="preserve">Hình 3.3.2.21 Kết quả trả về số lượng thiết bị hiện có trong APIC-EM </w:t>
      </w:r>
      <w:r w:rsidR="007F399A">
        <w:fldChar w:fldCharType="begin"/>
      </w:r>
      <w:r w:rsidR="007F399A">
        <w:instrText xml:space="preserve"> SEQ Hình_3.3.2.21 \* ARABIC </w:instrText>
      </w:r>
      <w:r w:rsidR="007F399A">
        <w:fldChar w:fldCharType="separate"/>
      </w:r>
      <w:r w:rsidR="00CE6429">
        <w:rPr>
          <w:noProof/>
        </w:rPr>
        <w:t>1</w:t>
      </w:r>
      <w:bookmarkEnd w:id="113"/>
      <w:r w:rsidR="007F399A">
        <w:rPr>
          <w:noProof/>
        </w:rPr>
        <w:fldChar w:fldCharType="end"/>
      </w:r>
    </w:p>
    <w:p w14:paraId="63BBF5A4" w14:textId="6ACC558D" w:rsidR="00445751" w:rsidRPr="00BE4D5C" w:rsidRDefault="00445751" w:rsidP="00445751">
      <w:pPr>
        <w:pStyle w:val="Nidungvnbn"/>
        <w:numPr>
          <w:ilvl w:val="0"/>
          <w:numId w:val="30"/>
        </w:numPr>
        <w:ind w:left="709"/>
        <w:rPr>
          <w:b/>
        </w:rPr>
      </w:pPr>
      <w:r w:rsidRPr="00BE4D5C">
        <w:rPr>
          <w:b/>
        </w:rPr>
        <w:t>Lấy thông tin cấu hình</w:t>
      </w:r>
    </w:p>
    <w:p w14:paraId="290225C5" w14:textId="293F5D78" w:rsidR="00F21259" w:rsidRDefault="00106AAE" w:rsidP="00B25CC3">
      <w:pPr>
        <w:pStyle w:val="Nidungvnbn"/>
        <w:ind w:firstLine="0"/>
      </w:pPr>
      <w:r>
        <w:rPr>
          <w:noProof/>
        </w:rPr>
        <w:lastRenderedPageBreak/>
        <w:drawing>
          <wp:inline distT="0" distB="0" distL="0" distR="0" wp14:anchorId="157EDBBF" wp14:editId="6728A6DA">
            <wp:extent cx="5964555" cy="362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4555" cy="3628390"/>
                    </a:xfrm>
                    <a:prstGeom prst="rect">
                      <a:avLst/>
                    </a:prstGeom>
                  </pic:spPr>
                </pic:pic>
              </a:graphicData>
            </a:graphic>
          </wp:inline>
        </w:drawing>
      </w:r>
    </w:p>
    <w:p w14:paraId="1CA04253" w14:textId="41BBA314" w:rsidR="005F1919" w:rsidRPr="005F1919" w:rsidRDefault="005F1919" w:rsidP="005F1919">
      <w:pPr>
        <w:pStyle w:val="Caption"/>
      </w:pPr>
      <w:bookmarkStart w:id="114" w:name="_Toc103199871"/>
      <w:r>
        <w:t xml:space="preserve">Hình 3.3.2.22 Thay đổi đường dẫn để lấy thông tin cấu hình. </w:t>
      </w:r>
      <w:r w:rsidR="007F399A">
        <w:fldChar w:fldCharType="begin"/>
      </w:r>
      <w:r w:rsidR="007F399A">
        <w:instrText xml:space="preserve"> SEQ Hình_3.3.2.22 \* ARABIC </w:instrText>
      </w:r>
      <w:r w:rsidR="007F399A">
        <w:fldChar w:fldCharType="separate"/>
      </w:r>
      <w:r w:rsidR="00CE6429">
        <w:rPr>
          <w:noProof/>
        </w:rPr>
        <w:t>1</w:t>
      </w:r>
      <w:bookmarkEnd w:id="114"/>
      <w:r w:rsidR="007F399A">
        <w:rPr>
          <w:noProof/>
        </w:rPr>
        <w:fldChar w:fldCharType="end"/>
      </w:r>
    </w:p>
    <w:p w14:paraId="0F33D6C2" w14:textId="74FCF453" w:rsidR="00EA25E1" w:rsidRDefault="00025909" w:rsidP="006B0400">
      <w:pPr>
        <w:pStyle w:val="Tiumccp1"/>
        <w:outlineLvl w:val="1"/>
      </w:pPr>
      <w:bookmarkStart w:id="115" w:name="_Toc103024718"/>
      <w:r>
        <w:t>3.4 Sử dụng thư viện requests</w:t>
      </w:r>
      <w:bookmarkEnd w:id="115"/>
    </w:p>
    <w:p w14:paraId="5534F780" w14:textId="66D0A190" w:rsidR="00456DC0" w:rsidRPr="00366821" w:rsidRDefault="0080000D" w:rsidP="00366821">
      <w:pPr>
        <w:pStyle w:val="Nidungvnbn"/>
      </w:pPr>
      <w:r w:rsidRPr="00366821">
        <w:t>Ngoài cách sử dụng công cụ Postman để truy xuất thông tin thiết bị thì ta cũng có thể sử dụng một công cụ mạnh khác để truy xuất thông tin thiết bị bằng REST API là sử dụng thư viện requests của ngôn ngữ Python.</w:t>
      </w:r>
    </w:p>
    <w:p w14:paraId="6CD2FA23" w14:textId="4B82BBEA" w:rsidR="00727CBC" w:rsidRPr="00003308" w:rsidRDefault="00160DD8" w:rsidP="00003308">
      <w:pPr>
        <w:pStyle w:val="Nidungvnbn"/>
        <w:numPr>
          <w:ilvl w:val="3"/>
          <w:numId w:val="19"/>
        </w:numPr>
        <w:ind w:left="851" w:hanging="284"/>
        <w:rPr>
          <w:b/>
        </w:rPr>
      </w:pPr>
      <w:r>
        <w:rPr>
          <w:b/>
        </w:rPr>
        <w:t>L</w:t>
      </w:r>
      <w:r w:rsidR="00727CBC" w:rsidRPr="00003308">
        <w:rPr>
          <w:b/>
        </w:rPr>
        <w:t>ấy ticket</w:t>
      </w:r>
    </w:p>
    <w:p w14:paraId="0FEB1AD3" w14:textId="5F19FDB2" w:rsidR="00B37E6C" w:rsidRDefault="00B37E6C" w:rsidP="0080000D">
      <w:pPr>
        <w:pStyle w:val="Nidungvnbn"/>
      </w:pPr>
      <w:r>
        <w:t>Đầu tiên ta vào Command Promt để cài đặt thư việ</w:t>
      </w:r>
      <w:r w:rsidR="00C858F9">
        <w:t>n</w:t>
      </w:r>
      <w:r>
        <w:t xml:space="preserve"> requests.</w:t>
      </w:r>
    </w:p>
    <w:tbl>
      <w:tblPr>
        <w:tblStyle w:val="TableGrid"/>
        <w:tblW w:w="0" w:type="auto"/>
        <w:tblLook w:val="04A0" w:firstRow="1" w:lastRow="0" w:firstColumn="1" w:lastColumn="0" w:noHBand="0" w:noVBand="1"/>
      </w:tblPr>
      <w:tblGrid>
        <w:gridCol w:w="9383"/>
      </w:tblGrid>
      <w:tr w:rsidR="00B37E6C" w14:paraId="5A955D3E" w14:textId="77777777" w:rsidTr="00B37E6C">
        <w:tc>
          <w:tcPr>
            <w:tcW w:w="9383" w:type="dxa"/>
          </w:tcPr>
          <w:p w14:paraId="1204BB62" w14:textId="4E3F3C5C" w:rsidR="00B37E6C" w:rsidRDefault="00B37E6C" w:rsidP="00B37E6C">
            <w:pPr>
              <w:pStyle w:val="Nidungvnbn"/>
              <w:ind w:firstLine="0"/>
            </w:pPr>
            <w:r>
              <w:t>pip install requests</w:t>
            </w:r>
          </w:p>
        </w:tc>
      </w:tr>
    </w:tbl>
    <w:p w14:paraId="5AD65E66" w14:textId="5DA408C7" w:rsidR="0080000D" w:rsidRDefault="00B37E6C" w:rsidP="00B37E6C">
      <w:pPr>
        <w:pStyle w:val="Nidungvnbn"/>
      </w:pPr>
      <w:r>
        <w:t>Tiếp theo ta cần import thư viện requests</w:t>
      </w:r>
      <w:r w:rsidR="00FA1EB0">
        <w:t>, json</w:t>
      </w:r>
      <w:r w:rsidR="00640080">
        <w:t xml:space="preserve"> và file chứa thông tin</w:t>
      </w:r>
      <w:r>
        <w:t xml:space="preserve"> để sử dụng.</w:t>
      </w:r>
    </w:p>
    <w:tbl>
      <w:tblPr>
        <w:tblStyle w:val="TableGrid"/>
        <w:tblW w:w="0" w:type="auto"/>
        <w:tblLook w:val="04A0" w:firstRow="1" w:lastRow="0" w:firstColumn="1" w:lastColumn="0" w:noHBand="0" w:noVBand="1"/>
      </w:tblPr>
      <w:tblGrid>
        <w:gridCol w:w="9383"/>
      </w:tblGrid>
      <w:tr w:rsidR="00B37E6C" w14:paraId="671D8B1D" w14:textId="77777777" w:rsidTr="00F22859">
        <w:tc>
          <w:tcPr>
            <w:tcW w:w="9383" w:type="dxa"/>
            <w:shd w:val="clear" w:color="auto" w:fill="auto"/>
          </w:tcPr>
          <w:p w14:paraId="5493DEA5" w14:textId="77777777" w:rsidR="00640080" w:rsidRDefault="00640080" w:rsidP="00640080">
            <w:pPr>
              <w:shd w:val="clear" w:color="auto" w:fill="1E1E1E"/>
              <w:spacing w:line="360" w:lineRule="atLeast"/>
              <w:rPr>
                <w:rFonts w:ascii="Consolas" w:hAnsi="Consolas"/>
                <w:color w:val="D4D4D4"/>
                <w:sz w:val="27"/>
                <w:szCs w:val="27"/>
              </w:rPr>
            </w:pPr>
            <w:r>
              <w:rPr>
                <w:rFonts w:ascii="Consolas" w:hAnsi="Consolas"/>
                <w:color w:val="569CD6"/>
                <w:sz w:val="27"/>
                <w:szCs w:val="27"/>
              </w:rPr>
              <w:t>import</w:t>
            </w:r>
            <w:r>
              <w:rPr>
                <w:rFonts w:ascii="Consolas" w:hAnsi="Consolas"/>
                <w:color w:val="D4D4D4"/>
                <w:sz w:val="27"/>
                <w:szCs w:val="27"/>
              </w:rPr>
              <w:t xml:space="preserve"> requests</w:t>
            </w:r>
          </w:p>
          <w:p w14:paraId="47D133C9" w14:textId="77777777" w:rsidR="00640080" w:rsidRDefault="00640080" w:rsidP="00640080">
            <w:pPr>
              <w:shd w:val="clear" w:color="auto" w:fill="1E1E1E"/>
              <w:spacing w:line="360" w:lineRule="atLeast"/>
              <w:rPr>
                <w:rFonts w:ascii="Consolas" w:hAnsi="Consolas"/>
                <w:color w:val="D4D4D4"/>
                <w:sz w:val="27"/>
                <w:szCs w:val="27"/>
              </w:rPr>
            </w:pPr>
            <w:r>
              <w:rPr>
                <w:rFonts w:ascii="Consolas" w:hAnsi="Consolas"/>
                <w:color w:val="569CD6"/>
                <w:sz w:val="27"/>
                <w:szCs w:val="27"/>
              </w:rPr>
              <w:t>import</w:t>
            </w:r>
            <w:r>
              <w:rPr>
                <w:rFonts w:ascii="Consolas" w:hAnsi="Consolas"/>
                <w:color w:val="D4D4D4"/>
                <w:sz w:val="27"/>
                <w:szCs w:val="27"/>
              </w:rPr>
              <w:t xml:space="preserve"> json</w:t>
            </w:r>
          </w:p>
          <w:p w14:paraId="1612B7B0" w14:textId="57E1AF10" w:rsidR="00FA1EB0" w:rsidRPr="00640080" w:rsidRDefault="00640080" w:rsidP="00640080">
            <w:pPr>
              <w:shd w:val="clear" w:color="auto" w:fill="1E1E1E"/>
              <w:spacing w:line="360" w:lineRule="atLeast"/>
              <w:rPr>
                <w:rFonts w:ascii="Consolas" w:hAnsi="Consolas"/>
                <w:color w:val="D4D4D4"/>
                <w:sz w:val="27"/>
                <w:szCs w:val="27"/>
              </w:rPr>
            </w:pPr>
            <w:r>
              <w:rPr>
                <w:rFonts w:ascii="Consolas" w:hAnsi="Consolas"/>
                <w:color w:val="569CD6"/>
                <w:sz w:val="27"/>
                <w:szCs w:val="27"/>
              </w:rPr>
              <w:t>import</w:t>
            </w:r>
            <w:r>
              <w:rPr>
                <w:rFonts w:ascii="Consolas" w:hAnsi="Consolas"/>
                <w:color w:val="D4D4D4"/>
                <w:sz w:val="27"/>
                <w:szCs w:val="27"/>
              </w:rPr>
              <w:t xml:space="preserve"> info_account</w:t>
            </w:r>
          </w:p>
        </w:tc>
      </w:tr>
    </w:tbl>
    <w:p w14:paraId="7A168862" w14:textId="7C407D38" w:rsidR="00B37E6C" w:rsidRDefault="00B37E6C" w:rsidP="00B37E6C">
      <w:pPr>
        <w:pStyle w:val="Nidungvnbn"/>
      </w:pPr>
      <w:r>
        <w:t xml:space="preserve">Tiếp theo </w:t>
      </w:r>
      <w:r w:rsidR="00C858F9">
        <w:t xml:space="preserve">viết hàm </w:t>
      </w:r>
      <w:r>
        <w:t>khai báo đường dẫn URL đến tài nguyên API của APIC-EM</w:t>
      </w:r>
    </w:p>
    <w:tbl>
      <w:tblPr>
        <w:tblStyle w:val="TableGrid"/>
        <w:tblW w:w="0" w:type="auto"/>
        <w:tblLook w:val="04A0" w:firstRow="1" w:lastRow="0" w:firstColumn="1" w:lastColumn="0" w:noHBand="0" w:noVBand="1"/>
      </w:tblPr>
      <w:tblGrid>
        <w:gridCol w:w="9383"/>
      </w:tblGrid>
      <w:tr w:rsidR="00B37E6C" w14:paraId="27D8B69C" w14:textId="77777777" w:rsidTr="00B37E6C">
        <w:tc>
          <w:tcPr>
            <w:tcW w:w="9383" w:type="dxa"/>
          </w:tcPr>
          <w:p w14:paraId="53165E8F" w14:textId="77777777" w:rsidR="0032207D" w:rsidRDefault="0032207D" w:rsidP="0032207D">
            <w:pPr>
              <w:shd w:val="clear" w:color="auto" w:fill="1E1E1E"/>
              <w:spacing w:line="360" w:lineRule="atLeast"/>
              <w:rPr>
                <w:rFonts w:ascii="Consolas" w:hAnsi="Consolas"/>
                <w:color w:val="D4D4D4"/>
                <w:sz w:val="27"/>
                <w:szCs w:val="27"/>
              </w:rPr>
            </w:pPr>
            <w:r>
              <w:rPr>
                <w:rFonts w:ascii="Consolas" w:hAnsi="Consolas"/>
                <w:color w:val="569CD6"/>
                <w:sz w:val="27"/>
                <w:szCs w:val="27"/>
              </w:rPr>
              <w:t>def</w:t>
            </w:r>
            <w:r>
              <w:rPr>
                <w:rFonts w:ascii="Consolas" w:hAnsi="Consolas"/>
                <w:color w:val="D4D4D4"/>
                <w:sz w:val="27"/>
                <w:szCs w:val="27"/>
              </w:rPr>
              <w:t xml:space="preserve"> get_ticket():</w:t>
            </w:r>
          </w:p>
          <w:p w14:paraId="5BB41D66" w14:textId="2A0F4AB5" w:rsidR="00B37E6C" w:rsidRPr="0032207D" w:rsidRDefault="0032207D" w:rsidP="0032207D">
            <w:pPr>
              <w:shd w:val="clear" w:color="auto" w:fill="1E1E1E"/>
              <w:spacing w:line="360" w:lineRule="atLeast"/>
              <w:rPr>
                <w:rFonts w:ascii="Consolas" w:hAnsi="Consolas"/>
                <w:color w:val="D4D4D4"/>
                <w:sz w:val="27"/>
                <w:szCs w:val="27"/>
              </w:rPr>
            </w:pPr>
            <w:r>
              <w:rPr>
                <w:rFonts w:ascii="Consolas" w:hAnsi="Consolas"/>
                <w:color w:val="D4D4D4"/>
                <w:sz w:val="27"/>
                <w:szCs w:val="27"/>
              </w:rPr>
              <w:t xml:space="preserve">    url_ticket = info_account.base_url + </w:t>
            </w:r>
            <w:r>
              <w:rPr>
                <w:rFonts w:ascii="Consolas" w:hAnsi="Consolas"/>
                <w:color w:val="CE9178"/>
                <w:sz w:val="27"/>
                <w:szCs w:val="27"/>
              </w:rPr>
              <w:t>"/ticket"</w:t>
            </w:r>
          </w:p>
        </w:tc>
      </w:tr>
    </w:tbl>
    <w:p w14:paraId="12E32A07" w14:textId="503BA849" w:rsidR="00B37E6C" w:rsidRDefault="00FA1EB0" w:rsidP="00B37E6C">
      <w:pPr>
        <w:pStyle w:val="Nidungvnbn"/>
      </w:pPr>
      <w:r>
        <w:lastRenderedPageBreak/>
        <w:t>Tiếp theo khai báo headers và body</w:t>
      </w:r>
      <w:r w:rsidR="003C1628">
        <w:t>.</w:t>
      </w:r>
    </w:p>
    <w:tbl>
      <w:tblPr>
        <w:tblStyle w:val="TableGrid"/>
        <w:tblW w:w="0" w:type="auto"/>
        <w:tblLook w:val="04A0" w:firstRow="1" w:lastRow="0" w:firstColumn="1" w:lastColumn="0" w:noHBand="0" w:noVBand="1"/>
      </w:tblPr>
      <w:tblGrid>
        <w:gridCol w:w="9383"/>
      </w:tblGrid>
      <w:tr w:rsidR="00FA1EB0" w14:paraId="33D2922F" w14:textId="77777777" w:rsidTr="00FA1EB0">
        <w:tc>
          <w:tcPr>
            <w:tcW w:w="9383" w:type="dxa"/>
          </w:tcPr>
          <w:p w14:paraId="517E4EB2" w14:textId="77777777" w:rsidR="0032207D" w:rsidRDefault="0032207D" w:rsidP="0032207D">
            <w:pPr>
              <w:shd w:val="clear" w:color="auto" w:fill="1E1E1E"/>
              <w:spacing w:line="360" w:lineRule="atLeast"/>
              <w:rPr>
                <w:rFonts w:ascii="Consolas" w:hAnsi="Consolas"/>
                <w:color w:val="D4D4D4"/>
                <w:sz w:val="27"/>
                <w:szCs w:val="27"/>
              </w:rPr>
            </w:pPr>
            <w:r>
              <w:rPr>
                <w:rFonts w:ascii="Consolas" w:hAnsi="Consolas"/>
                <w:color w:val="D4D4D4"/>
                <w:sz w:val="27"/>
                <w:szCs w:val="27"/>
              </w:rPr>
              <w:t>    header = {</w:t>
            </w:r>
          </w:p>
          <w:p w14:paraId="759DD801" w14:textId="77777777" w:rsidR="0032207D" w:rsidRDefault="0032207D" w:rsidP="0032207D">
            <w:pPr>
              <w:shd w:val="clear" w:color="auto" w:fill="1E1E1E"/>
              <w:spacing w:line="360" w:lineRule="atLeast"/>
              <w:rPr>
                <w:rFonts w:ascii="Consolas" w:hAnsi="Consolas"/>
                <w:color w:val="D4D4D4"/>
                <w:sz w:val="27"/>
                <w:szCs w:val="27"/>
              </w:rPr>
            </w:pPr>
            <w:r>
              <w:rPr>
                <w:rFonts w:ascii="Consolas" w:hAnsi="Consolas"/>
                <w:color w:val="9CDCFE"/>
                <w:sz w:val="27"/>
                <w:szCs w:val="27"/>
              </w:rPr>
              <w:t xml:space="preserve">            </w:t>
            </w:r>
            <w:r>
              <w:rPr>
                <w:rFonts w:ascii="Consolas" w:hAnsi="Consolas"/>
                <w:color w:val="CE9178"/>
                <w:sz w:val="27"/>
                <w:szCs w:val="27"/>
              </w:rPr>
              <w:t>"Content-Type"</w:t>
            </w:r>
            <w:r>
              <w:rPr>
                <w:rFonts w:ascii="Consolas" w:hAnsi="Consolas"/>
                <w:color w:val="D4D4D4"/>
                <w:sz w:val="27"/>
                <w:szCs w:val="27"/>
              </w:rPr>
              <w:t>:</w:t>
            </w:r>
            <w:r>
              <w:rPr>
                <w:rFonts w:ascii="Consolas" w:hAnsi="Consolas"/>
                <w:color w:val="CE9178"/>
                <w:sz w:val="27"/>
                <w:szCs w:val="27"/>
              </w:rPr>
              <w:t>"application/json"</w:t>
            </w:r>
          </w:p>
          <w:p w14:paraId="43749A4B" w14:textId="77777777" w:rsidR="0032207D" w:rsidRDefault="0032207D" w:rsidP="0032207D">
            <w:pPr>
              <w:shd w:val="clear" w:color="auto" w:fill="1E1E1E"/>
              <w:spacing w:line="360" w:lineRule="atLeast"/>
              <w:rPr>
                <w:rFonts w:ascii="Consolas" w:hAnsi="Consolas"/>
                <w:color w:val="D4D4D4"/>
                <w:sz w:val="27"/>
                <w:szCs w:val="27"/>
              </w:rPr>
            </w:pPr>
            <w:r>
              <w:rPr>
                <w:rFonts w:ascii="Consolas" w:hAnsi="Consolas"/>
                <w:color w:val="D4D4D4"/>
                <w:sz w:val="27"/>
                <w:szCs w:val="27"/>
              </w:rPr>
              <w:t>        }</w:t>
            </w:r>
          </w:p>
          <w:p w14:paraId="6B5019DE" w14:textId="77777777" w:rsidR="0032207D" w:rsidRDefault="0032207D" w:rsidP="0032207D">
            <w:pPr>
              <w:shd w:val="clear" w:color="auto" w:fill="1E1E1E"/>
              <w:spacing w:line="360" w:lineRule="atLeast"/>
              <w:rPr>
                <w:rFonts w:ascii="Consolas" w:hAnsi="Consolas"/>
                <w:color w:val="D4D4D4"/>
                <w:sz w:val="27"/>
                <w:szCs w:val="27"/>
              </w:rPr>
            </w:pPr>
            <w:r>
              <w:rPr>
                <w:rFonts w:ascii="Consolas" w:hAnsi="Consolas"/>
                <w:color w:val="D4D4D4"/>
                <w:sz w:val="27"/>
                <w:szCs w:val="27"/>
              </w:rPr>
              <w:t xml:space="preserve">    body = json.dumps({                               </w:t>
            </w:r>
            <w:r>
              <w:rPr>
                <w:rFonts w:ascii="Consolas" w:hAnsi="Consolas"/>
                <w:color w:val="6A9955"/>
                <w:sz w:val="27"/>
                <w:szCs w:val="27"/>
              </w:rPr>
              <w:t xml:space="preserve"># Ép kiểu dữ liệu về kiểu JSON </w:t>
            </w:r>
          </w:p>
          <w:p w14:paraId="7AFD45B1" w14:textId="77777777" w:rsidR="0032207D" w:rsidRDefault="0032207D" w:rsidP="0032207D">
            <w:pPr>
              <w:shd w:val="clear" w:color="auto" w:fill="1E1E1E"/>
              <w:spacing w:line="360" w:lineRule="atLeast"/>
              <w:rPr>
                <w:rFonts w:ascii="Consolas" w:hAnsi="Consolas"/>
                <w:color w:val="D4D4D4"/>
                <w:sz w:val="27"/>
                <w:szCs w:val="27"/>
              </w:rPr>
            </w:pPr>
            <w:r>
              <w:rPr>
                <w:rFonts w:ascii="Consolas" w:hAnsi="Consolas"/>
                <w:color w:val="9CDCFE"/>
                <w:sz w:val="27"/>
                <w:szCs w:val="27"/>
              </w:rPr>
              <w:t xml:space="preserve">            </w:t>
            </w:r>
            <w:r>
              <w:rPr>
                <w:rFonts w:ascii="Consolas" w:hAnsi="Consolas"/>
                <w:color w:val="CE9178"/>
                <w:sz w:val="27"/>
                <w:szCs w:val="27"/>
              </w:rPr>
              <w:t>"username"</w:t>
            </w:r>
            <w:r>
              <w:rPr>
                <w:rFonts w:ascii="Consolas" w:hAnsi="Consolas"/>
                <w:color w:val="D4D4D4"/>
                <w:sz w:val="27"/>
                <w:szCs w:val="27"/>
              </w:rPr>
              <w:t>:info_account.username,</w:t>
            </w:r>
          </w:p>
          <w:p w14:paraId="616794CE" w14:textId="77777777" w:rsidR="0032207D" w:rsidRDefault="0032207D" w:rsidP="0032207D">
            <w:pPr>
              <w:shd w:val="clear" w:color="auto" w:fill="1E1E1E"/>
              <w:spacing w:line="360" w:lineRule="atLeast"/>
              <w:rPr>
                <w:rFonts w:ascii="Consolas" w:hAnsi="Consolas"/>
                <w:color w:val="D4D4D4"/>
                <w:sz w:val="27"/>
                <w:szCs w:val="27"/>
              </w:rPr>
            </w:pPr>
            <w:r>
              <w:rPr>
                <w:rFonts w:ascii="Consolas" w:hAnsi="Consolas"/>
                <w:color w:val="9CDCFE"/>
                <w:sz w:val="27"/>
                <w:szCs w:val="27"/>
              </w:rPr>
              <w:t xml:space="preserve">            </w:t>
            </w:r>
            <w:r>
              <w:rPr>
                <w:rFonts w:ascii="Consolas" w:hAnsi="Consolas"/>
                <w:color w:val="CE9178"/>
                <w:sz w:val="27"/>
                <w:szCs w:val="27"/>
              </w:rPr>
              <w:t>"password"</w:t>
            </w:r>
            <w:r>
              <w:rPr>
                <w:rFonts w:ascii="Consolas" w:hAnsi="Consolas"/>
                <w:color w:val="D4D4D4"/>
                <w:sz w:val="27"/>
                <w:szCs w:val="27"/>
              </w:rPr>
              <w:t>:info_account.password</w:t>
            </w:r>
          </w:p>
          <w:p w14:paraId="6653B1A2" w14:textId="4D84C1CD" w:rsidR="00FA1EB0" w:rsidRPr="0032207D" w:rsidRDefault="0032207D" w:rsidP="0032207D">
            <w:pPr>
              <w:shd w:val="clear" w:color="auto" w:fill="1E1E1E"/>
              <w:spacing w:line="360" w:lineRule="atLeast"/>
              <w:rPr>
                <w:rFonts w:ascii="Consolas" w:hAnsi="Consolas"/>
                <w:color w:val="D4D4D4"/>
                <w:sz w:val="27"/>
                <w:szCs w:val="27"/>
              </w:rPr>
            </w:pPr>
            <w:r>
              <w:rPr>
                <w:rFonts w:ascii="Consolas" w:hAnsi="Consolas"/>
                <w:color w:val="D4D4D4"/>
                <w:sz w:val="27"/>
                <w:szCs w:val="27"/>
              </w:rPr>
              <w:t>        })</w:t>
            </w:r>
          </w:p>
        </w:tc>
      </w:tr>
    </w:tbl>
    <w:p w14:paraId="62A0D3F0" w14:textId="32ABDEE8" w:rsidR="00FA1EB0" w:rsidRDefault="00FA1EB0" w:rsidP="00B37E6C">
      <w:pPr>
        <w:pStyle w:val="Nidungvnbn"/>
      </w:pPr>
      <w:r>
        <w:t>Tiếp theo khai báo</w:t>
      </w:r>
      <w:r w:rsidR="008A7EC7">
        <w:t xml:space="preserve"> phương thức kết nối là POST và truyền vào các tham sô đã được khai báo bên trên đề gửi yêu cầu tạo Ticket đến APIC-EM.</w:t>
      </w:r>
    </w:p>
    <w:tbl>
      <w:tblPr>
        <w:tblStyle w:val="TableGrid"/>
        <w:tblW w:w="0" w:type="auto"/>
        <w:tblLook w:val="04A0" w:firstRow="1" w:lastRow="0" w:firstColumn="1" w:lastColumn="0" w:noHBand="0" w:noVBand="1"/>
      </w:tblPr>
      <w:tblGrid>
        <w:gridCol w:w="9383"/>
      </w:tblGrid>
      <w:tr w:rsidR="008A7EC7" w14:paraId="5EFACCE7" w14:textId="77777777" w:rsidTr="008A7EC7">
        <w:tc>
          <w:tcPr>
            <w:tcW w:w="9383" w:type="dxa"/>
          </w:tcPr>
          <w:p w14:paraId="56644012" w14:textId="021890A1" w:rsidR="008A7EC7" w:rsidRPr="0032207D" w:rsidRDefault="0032207D" w:rsidP="0032207D">
            <w:pPr>
              <w:shd w:val="clear" w:color="auto" w:fill="1E1E1E"/>
              <w:spacing w:line="360" w:lineRule="atLeast"/>
              <w:rPr>
                <w:rFonts w:ascii="Consolas" w:hAnsi="Consolas"/>
                <w:color w:val="D4D4D4"/>
                <w:sz w:val="27"/>
                <w:szCs w:val="27"/>
              </w:rPr>
            </w:pPr>
            <w:r>
              <w:rPr>
                <w:rFonts w:ascii="Consolas" w:hAnsi="Consolas"/>
                <w:color w:val="D4D4D4"/>
                <w:sz w:val="27"/>
                <w:szCs w:val="27"/>
              </w:rPr>
              <w:t>send_request = requests.post(url_ticket, headers = header, data=body, verify=</w:t>
            </w:r>
            <w:r>
              <w:rPr>
                <w:rFonts w:ascii="Consolas" w:hAnsi="Consolas"/>
                <w:color w:val="569CD6"/>
                <w:sz w:val="27"/>
                <w:szCs w:val="27"/>
              </w:rPr>
              <w:t>False</w:t>
            </w:r>
            <w:r>
              <w:rPr>
                <w:rFonts w:ascii="Consolas" w:hAnsi="Consolas"/>
                <w:color w:val="D4D4D4"/>
                <w:sz w:val="27"/>
                <w:szCs w:val="27"/>
              </w:rPr>
              <w:t>)</w:t>
            </w:r>
          </w:p>
        </w:tc>
      </w:tr>
    </w:tbl>
    <w:p w14:paraId="55676BD0" w14:textId="1A38C168" w:rsidR="008A7EC7" w:rsidRDefault="00670AFB" w:rsidP="00B37E6C">
      <w:pPr>
        <w:pStyle w:val="Nidungvnbn"/>
      </w:pPr>
      <w:r>
        <w:t>Sau đó ép kiểu từ json về dạng chuỗi để python có thể hiểu là một danh sách chứa các cặp key và value bao gồm ticket và sau đó truy xuất đến các phần tử serviceTicket để lấy ticket được trả về</w:t>
      </w:r>
      <w:r w:rsidR="00424A6F">
        <w:t>.</w:t>
      </w:r>
    </w:p>
    <w:tbl>
      <w:tblPr>
        <w:tblStyle w:val="TableGrid"/>
        <w:tblW w:w="0" w:type="auto"/>
        <w:tblLook w:val="04A0" w:firstRow="1" w:lastRow="0" w:firstColumn="1" w:lastColumn="0" w:noHBand="0" w:noVBand="1"/>
      </w:tblPr>
      <w:tblGrid>
        <w:gridCol w:w="9383"/>
      </w:tblGrid>
      <w:tr w:rsidR="00670AFB" w14:paraId="351CB7C6" w14:textId="77777777" w:rsidTr="00670AFB">
        <w:tc>
          <w:tcPr>
            <w:tcW w:w="9383" w:type="dxa"/>
          </w:tcPr>
          <w:p w14:paraId="381E3FA9" w14:textId="77777777" w:rsidR="0032207D" w:rsidRDefault="0032207D" w:rsidP="0032207D">
            <w:pPr>
              <w:shd w:val="clear" w:color="auto" w:fill="1E1E1E"/>
              <w:spacing w:line="360" w:lineRule="atLeast"/>
              <w:rPr>
                <w:rFonts w:ascii="Consolas" w:hAnsi="Consolas"/>
                <w:color w:val="D4D4D4"/>
                <w:sz w:val="27"/>
                <w:szCs w:val="27"/>
              </w:rPr>
            </w:pPr>
            <w:r>
              <w:rPr>
                <w:rFonts w:ascii="Consolas" w:hAnsi="Consolas"/>
                <w:color w:val="D4D4D4"/>
                <w:sz w:val="27"/>
                <w:szCs w:val="27"/>
              </w:rPr>
              <w:t>    response = send_request.json()</w:t>
            </w:r>
          </w:p>
          <w:p w14:paraId="7B7D04B1" w14:textId="77777777" w:rsidR="0032207D" w:rsidRDefault="0032207D" w:rsidP="0032207D">
            <w:pPr>
              <w:shd w:val="clear" w:color="auto" w:fill="1E1E1E"/>
              <w:spacing w:line="360" w:lineRule="atLeast"/>
              <w:rPr>
                <w:rFonts w:ascii="Consolas" w:hAnsi="Consolas"/>
                <w:color w:val="D4D4D4"/>
                <w:sz w:val="27"/>
                <w:szCs w:val="27"/>
              </w:rPr>
            </w:pPr>
            <w:r>
              <w:rPr>
                <w:rFonts w:ascii="Consolas" w:hAnsi="Consolas"/>
                <w:color w:val="D4D4D4"/>
                <w:sz w:val="27"/>
                <w:szCs w:val="27"/>
              </w:rPr>
              <w:t>    ticket = response[</w:t>
            </w:r>
            <w:r>
              <w:rPr>
                <w:rFonts w:ascii="Consolas" w:hAnsi="Consolas"/>
                <w:color w:val="CE9178"/>
                <w:sz w:val="27"/>
                <w:szCs w:val="27"/>
              </w:rPr>
              <w:t>"response"</w:t>
            </w:r>
            <w:r>
              <w:rPr>
                <w:rFonts w:ascii="Consolas" w:hAnsi="Consolas"/>
                <w:color w:val="D4D4D4"/>
                <w:sz w:val="27"/>
                <w:szCs w:val="27"/>
              </w:rPr>
              <w:t>][</w:t>
            </w:r>
            <w:r>
              <w:rPr>
                <w:rFonts w:ascii="Consolas" w:hAnsi="Consolas"/>
                <w:color w:val="CE9178"/>
                <w:sz w:val="27"/>
                <w:szCs w:val="27"/>
              </w:rPr>
              <w:t>"serviceTicket"</w:t>
            </w:r>
            <w:r>
              <w:rPr>
                <w:rFonts w:ascii="Consolas" w:hAnsi="Consolas"/>
                <w:color w:val="D4D4D4"/>
                <w:sz w:val="27"/>
                <w:szCs w:val="27"/>
              </w:rPr>
              <w:t>]</w:t>
            </w:r>
          </w:p>
          <w:p w14:paraId="5FA76D65" w14:textId="1DB31B62" w:rsidR="00424A6F" w:rsidRPr="0032207D" w:rsidRDefault="0032207D" w:rsidP="0032207D">
            <w:pPr>
              <w:shd w:val="clear" w:color="auto" w:fill="1E1E1E"/>
              <w:spacing w:line="360" w:lineRule="atLeast"/>
              <w:rPr>
                <w:rFonts w:ascii="Consolas" w:hAnsi="Consolas"/>
                <w:color w:val="D4D4D4"/>
                <w:sz w:val="27"/>
                <w:szCs w:val="27"/>
              </w:rPr>
            </w:pPr>
            <w:r>
              <w:rPr>
                <w:rFonts w:ascii="Consolas" w:hAnsi="Consolas"/>
                <w:color w:val="D4D4D4"/>
                <w:sz w:val="27"/>
                <w:szCs w:val="27"/>
              </w:rPr>
              <w:t xml:space="preserve">    </w:t>
            </w:r>
            <w:r>
              <w:rPr>
                <w:rFonts w:ascii="Consolas" w:hAnsi="Consolas"/>
                <w:color w:val="569CD6"/>
                <w:sz w:val="27"/>
                <w:szCs w:val="27"/>
              </w:rPr>
              <w:t>return</w:t>
            </w:r>
            <w:r>
              <w:rPr>
                <w:rFonts w:ascii="Consolas" w:hAnsi="Consolas"/>
                <w:color w:val="D4D4D4"/>
                <w:sz w:val="27"/>
                <w:szCs w:val="27"/>
              </w:rPr>
              <w:t xml:space="preserve"> ticket</w:t>
            </w:r>
          </w:p>
        </w:tc>
      </w:tr>
    </w:tbl>
    <w:p w14:paraId="46FBB399" w14:textId="737BD03E" w:rsidR="00670AFB" w:rsidRDefault="00424A6F" w:rsidP="00B37E6C">
      <w:pPr>
        <w:pStyle w:val="Nidungvnbn"/>
      </w:pPr>
      <w:r>
        <w:t>Kết quả</w:t>
      </w:r>
      <w:r w:rsidR="00E86206">
        <w:t xml:space="preserve"> ticket được trả về:</w:t>
      </w:r>
    </w:p>
    <w:p w14:paraId="790E98D5" w14:textId="46E89A94" w:rsidR="00E86206" w:rsidRDefault="00936E29" w:rsidP="00936E29">
      <w:pPr>
        <w:pStyle w:val="Nidungvnbn"/>
        <w:ind w:firstLine="0"/>
        <w:jc w:val="center"/>
      </w:pPr>
      <w:r>
        <w:rPr>
          <w:noProof/>
        </w:rPr>
        <w:drawing>
          <wp:inline distT="0" distB="0" distL="0" distR="0" wp14:anchorId="63135DD5" wp14:editId="790393AF">
            <wp:extent cx="4793395" cy="1417443"/>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3395" cy="1417443"/>
                    </a:xfrm>
                    <a:prstGeom prst="rect">
                      <a:avLst/>
                    </a:prstGeom>
                  </pic:spPr>
                </pic:pic>
              </a:graphicData>
            </a:graphic>
          </wp:inline>
        </w:drawing>
      </w:r>
    </w:p>
    <w:p w14:paraId="647EF974" w14:textId="523F917E" w:rsidR="00936E29" w:rsidRDefault="00936E29" w:rsidP="00936E29">
      <w:pPr>
        <w:pStyle w:val="Caption"/>
      </w:pPr>
      <w:bookmarkStart w:id="116" w:name="_Toc103024722"/>
      <w:bookmarkStart w:id="117" w:name="_Toc103199889"/>
      <w:r>
        <w:t>Hình 3.4.1 Kết quả Ticket</w:t>
      </w:r>
      <w:r w:rsidR="00260121">
        <w:t xml:space="preserve"> được trả về</w:t>
      </w:r>
      <w:r>
        <w:t xml:space="preserve"> </w:t>
      </w:r>
      <w:r w:rsidR="007F399A">
        <w:fldChar w:fldCharType="begin"/>
      </w:r>
      <w:r w:rsidR="007F399A">
        <w:instrText xml:space="preserve"> SEQ Hình_3.4.1 \* ARABIC </w:instrText>
      </w:r>
      <w:r w:rsidR="007F399A">
        <w:fldChar w:fldCharType="separate"/>
      </w:r>
      <w:r w:rsidR="00CE6429">
        <w:rPr>
          <w:noProof/>
        </w:rPr>
        <w:t>1</w:t>
      </w:r>
      <w:bookmarkEnd w:id="116"/>
      <w:bookmarkEnd w:id="117"/>
      <w:r w:rsidR="007F399A">
        <w:rPr>
          <w:noProof/>
        </w:rPr>
        <w:fldChar w:fldCharType="end"/>
      </w:r>
    </w:p>
    <w:p w14:paraId="4718AC02" w14:textId="6A19528A" w:rsidR="00C00EC2" w:rsidRPr="00003308" w:rsidRDefault="00E73816" w:rsidP="00003308">
      <w:pPr>
        <w:pStyle w:val="Nidungvnbn"/>
        <w:numPr>
          <w:ilvl w:val="3"/>
          <w:numId w:val="19"/>
        </w:numPr>
        <w:ind w:left="851" w:hanging="284"/>
        <w:rPr>
          <w:b/>
        </w:rPr>
      </w:pPr>
      <w:r>
        <w:rPr>
          <w:b/>
        </w:rPr>
        <w:t>L</w:t>
      </w:r>
      <w:r w:rsidR="00C00EC2" w:rsidRPr="00003308">
        <w:rPr>
          <w:b/>
        </w:rPr>
        <w:t>ấy danh sách thiết bị</w:t>
      </w:r>
    </w:p>
    <w:p w14:paraId="3BC4A87C" w14:textId="3604C7AE" w:rsidR="008C698C" w:rsidRDefault="00BE5CA6" w:rsidP="00BE5CA6">
      <w:pPr>
        <w:pStyle w:val="Nidungvnbn"/>
      </w:pPr>
      <w:r>
        <w:t>Đầu tiên khai báo URL để truy cập lây danh sách thiết bị trong APIC-EM</w:t>
      </w:r>
    </w:p>
    <w:tbl>
      <w:tblPr>
        <w:tblStyle w:val="TableGrid"/>
        <w:tblW w:w="0" w:type="auto"/>
        <w:tblLook w:val="04A0" w:firstRow="1" w:lastRow="0" w:firstColumn="1" w:lastColumn="0" w:noHBand="0" w:noVBand="1"/>
      </w:tblPr>
      <w:tblGrid>
        <w:gridCol w:w="9383"/>
      </w:tblGrid>
      <w:tr w:rsidR="00BE5CA6" w14:paraId="185A2DFC" w14:textId="77777777" w:rsidTr="00BE5CA6">
        <w:tc>
          <w:tcPr>
            <w:tcW w:w="9383" w:type="dxa"/>
          </w:tcPr>
          <w:p w14:paraId="5A5E0D17" w14:textId="77777777" w:rsidR="00877E56" w:rsidRDefault="00877E56" w:rsidP="00877E56">
            <w:pPr>
              <w:shd w:val="clear" w:color="auto" w:fill="1E1E1E"/>
              <w:spacing w:line="360" w:lineRule="atLeast"/>
              <w:rPr>
                <w:rFonts w:ascii="Consolas" w:hAnsi="Consolas"/>
                <w:color w:val="D4D4D4"/>
                <w:sz w:val="27"/>
                <w:szCs w:val="27"/>
              </w:rPr>
            </w:pPr>
            <w:r>
              <w:rPr>
                <w:rFonts w:ascii="Consolas" w:hAnsi="Consolas"/>
                <w:color w:val="569CD6"/>
                <w:sz w:val="27"/>
                <w:szCs w:val="27"/>
              </w:rPr>
              <w:t>def</w:t>
            </w:r>
            <w:r>
              <w:rPr>
                <w:rFonts w:ascii="Consolas" w:hAnsi="Consolas"/>
                <w:color w:val="D4D4D4"/>
                <w:sz w:val="27"/>
                <w:szCs w:val="27"/>
              </w:rPr>
              <w:t xml:space="preserve"> get_list_networkdevice():</w:t>
            </w:r>
          </w:p>
          <w:p w14:paraId="50423E3B" w14:textId="4A4ECF4C" w:rsidR="00BE5CA6" w:rsidRPr="00877E56" w:rsidRDefault="00877E56" w:rsidP="00877E56">
            <w:pPr>
              <w:shd w:val="clear" w:color="auto" w:fill="1E1E1E"/>
              <w:spacing w:line="360" w:lineRule="atLeast"/>
              <w:rPr>
                <w:rFonts w:ascii="Consolas" w:hAnsi="Consolas"/>
                <w:color w:val="D4D4D4"/>
                <w:sz w:val="27"/>
                <w:szCs w:val="27"/>
              </w:rPr>
            </w:pPr>
            <w:r>
              <w:rPr>
                <w:rFonts w:ascii="Consolas" w:hAnsi="Consolas"/>
                <w:color w:val="D4D4D4"/>
                <w:sz w:val="27"/>
                <w:szCs w:val="27"/>
              </w:rPr>
              <w:lastRenderedPageBreak/>
              <w:t xml:space="preserve">    url_networkdevice = info_account.base_url + </w:t>
            </w:r>
            <w:r>
              <w:rPr>
                <w:rFonts w:ascii="Consolas" w:hAnsi="Consolas"/>
                <w:color w:val="CE9178"/>
                <w:sz w:val="27"/>
                <w:szCs w:val="27"/>
              </w:rPr>
              <w:t>"/network-device"</w:t>
            </w:r>
          </w:p>
        </w:tc>
      </w:tr>
    </w:tbl>
    <w:p w14:paraId="706D25EA" w14:textId="6CC86F5E" w:rsidR="00BE5CA6" w:rsidRDefault="00BE5CA6" w:rsidP="00BE5CA6">
      <w:pPr>
        <w:pStyle w:val="Nidungvnbn"/>
      </w:pPr>
      <w:r>
        <w:lastRenderedPageBreak/>
        <w:t>Khai báo headers xác thực ticket vừa được trả về:</w:t>
      </w:r>
    </w:p>
    <w:tbl>
      <w:tblPr>
        <w:tblStyle w:val="TableGrid"/>
        <w:tblW w:w="0" w:type="auto"/>
        <w:tblLook w:val="04A0" w:firstRow="1" w:lastRow="0" w:firstColumn="1" w:lastColumn="0" w:noHBand="0" w:noVBand="1"/>
      </w:tblPr>
      <w:tblGrid>
        <w:gridCol w:w="9383"/>
      </w:tblGrid>
      <w:tr w:rsidR="00BE5CA6" w14:paraId="775A2FEF" w14:textId="77777777" w:rsidTr="00BE5CA6">
        <w:tc>
          <w:tcPr>
            <w:tcW w:w="9383" w:type="dxa"/>
          </w:tcPr>
          <w:p w14:paraId="52EF4BF6" w14:textId="77777777" w:rsidR="00877E56" w:rsidRDefault="00877E56" w:rsidP="00877E56">
            <w:pPr>
              <w:shd w:val="clear" w:color="auto" w:fill="1E1E1E"/>
              <w:spacing w:line="360" w:lineRule="atLeast"/>
              <w:rPr>
                <w:rFonts w:ascii="Consolas" w:hAnsi="Consolas"/>
                <w:color w:val="D4D4D4"/>
                <w:sz w:val="27"/>
                <w:szCs w:val="27"/>
              </w:rPr>
            </w:pPr>
            <w:r>
              <w:rPr>
                <w:rFonts w:ascii="Consolas" w:hAnsi="Consolas"/>
                <w:color w:val="D4D4D4"/>
                <w:sz w:val="27"/>
                <w:szCs w:val="27"/>
              </w:rPr>
              <w:t>    headers = {</w:t>
            </w:r>
          </w:p>
          <w:p w14:paraId="4141FED3" w14:textId="77777777" w:rsidR="00877E56" w:rsidRDefault="00877E56" w:rsidP="00877E56">
            <w:pPr>
              <w:shd w:val="clear" w:color="auto" w:fill="1E1E1E"/>
              <w:spacing w:line="360" w:lineRule="atLeast"/>
              <w:rPr>
                <w:rFonts w:ascii="Consolas" w:hAnsi="Consolas"/>
                <w:color w:val="D4D4D4"/>
                <w:sz w:val="27"/>
                <w:szCs w:val="27"/>
              </w:rPr>
            </w:pPr>
            <w:r>
              <w:rPr>
                <w:rFonts w:ascii="Consolas" w:hAnsi="Consolas"/>
                <w:color w:val="9CDCFE"/>
                <w:sz w:val="27"/>
                <w:szCs w:val="27"/>
              </w:rPr>
              <w:t xml:space="preserve">        </w:t>
            </w:r>
            <w:r>
              <w:rPr>
                <w:rFonts w:ascii="Consolas" w:hAnsi="Consolas"/>
                <w:color w:val="CE9178"/>
                <w:sz w:val="27"/>
                <w:szCs w:val="27"/>
              </w:rPr>
              <w:t>"x-auth-token"</w:t>
            </w:r>
            <w:r>
              <w:rPr>
                <w:rFonts w:ascii="Consolas" w:hAnsi="Consolas"/>
                <w:color w:val="D4D4D4"/>
                <w:sz w:val="27"/>
                <w:szCs w:val="27"/>
              </w:rPr>
              <w:t>: get_ticket()</w:t>
            </w:r>
          </w:p>
          <w:p w14:paraId="1B85CEC6" w14:textId="0F4AEBEA" w:rsidR="00BE5CA6" w:rsidRPr="00877E56" w:rsidRDefault="00877E56" w:rsidP="00877E56">
            <w:pPr>
              <w:shd w:val="clear" w:color="auto" w:fill="1E1E1E"/>
              <w:spacing w:line="360" w:lineRule="atLeast"/>
              <w:rPr>
                <w:rFonts w:ascii="Consolas" w:hAnsi="Consolas"/>
                <w:color w:val="D4D4D4"/>
                <w:sz w:val="27"/>
                <w:szCs w:val="27"/>
              </w:rPr>
            </w:pPr>
            <w:r>
              <w:rPr>
                <w:rFonts w:ascii="Consolas" w:hAnsi="Consolas"/>
                <w:color w:val="D4D4D4"/>
                <w:sz w:val="27"/>
                <w:szCs w:val="27"/>
              </w:rPr>
              <w:t>    }</w:t>
            </w:r>
          </w:p>
        </w:tc>
      </w:tr>
    </w:tbl>
    <w:p w14:paraId="60655DF6" w14:textId="2B3A2B73" w:rsidR="00BE5CA6" w:rsidRPr="00BE5CA6" w:rsidRDefault="001F2484" w:rsidP="00BE5CA6">
      <w:pPr>
        <w:pStyle w:val="Nidungvnbn"/>
      </w:pPr>
      <w:r w:rsidRPr="001F2484">
        <w:t>Tiếp theo khai</w:t>
      </w:r>
      <w:r>
        <w:t xml:space="preserve"> báo phương thức kết nối là GET và truyền vào các tham số</w:t>
      </w:r>
      <w:r w:rsidRPr="001F2484">
        <w:t xml:space="preserve"> đã được khai báo bê</w:t>
      </w:r>
      <w:r>
        <w:t>n trên đề gửi yêu cầu lấy danh sách thiết bị</w:t>
      </w:r>
      <w:r w:rsidRPr="001F2484">
        <w:t xml:space="preserve"> đến APIC-EM.</w:t>
      </w:r>
    </w:p>
    <w:tbl>
      <w:tblPr>
        <w:tblStyle w:val="TableGrid"/>
        <w:tblW w:w="0" w:type="auto"/>
        <w:tblLook w:val="04A0" w:firstRow="1" w:lastRow="0" w:firstColumn="1" w:lastColumn="0" w:noHBand="0" w:noVBand="1"/>
      </w:tblPr>
      <w:tblGrid>
        <w:gridCol w:w="9383"/>
      </w:tblGrid>
      <w:tr w:rsidR="001F2484" w14:paraId="68E980F2" w14:textId="77777777" w:rsidTr="001F2484">
        <w:tc>
          <w:tcPr>
            <w:tcW w:w="9383" w:type="dxa"/>
          </w:tcPr>
          <w:p w14:paraId="320E47E9" w14:textId="1C364843" w:rsidR="001F2484" w:rsidRPr="003C46F0" w:rsidRDefault="003C46F0" w:rsidP="003C46F0">
            <w:pPr>
              <w:shd w:val="clear" w:color="auto" w:fill="1E1E1E"/>
              <w:spacing w:line="360" w:lineRule="atLeast"/>
              <w:rPr>
                <w:rFonts w:ascii="Consolas" w:hAnsi="Consolas"/>
                <w:color w:val="D4D4D4"/>
                <w:sz w:val="27"/>
                <w:szCs w:val="27"/>
              </w:rPr>
            </w:pPr>
            <w:r>
              <w:rPr>
                <w:rFonts w:ascii="Consolas" w:hAnsi="Consolas"/>
                <w:color w:val="D4D4D4"/>
                <w:sz w:val="27"/>
                <w:szCs w:val="27"/>
              </w:rPr>
              <w:t>devices = requests.get(url_networkdevice, headers = headers, verify=</w:t>
            </w:r>
            <w:r>
              <w:rPr>
                <w:rFonts w:ascii="Consolas" w:hAnsi="Consolas"/>
                <w:color w:val="569CD6"/>
                <w:sz w:val="27"/>
                <w:szCs w:val="27"/>
              </w:rPr>
              <w:t>False</w:t>
            </w:r>
            <w:r>
              <w:rPr>
                <w:rFonts w:ascii="Consolas" w:hAnsi="Consolas"/>
                <w:color w:val="D4D4D4"/>
                <w:sz w:val="27"/>
                <w:szCs w:val="27"/>
              </w:rPr>
              <w:t>)</w:t>
            </w:r>
          </w:p>
        </w:tc>
      </w:tr>
    </w:tbl>
    <w:p w14:paraId="429C49C5" w14:textId="7A6A8356" w:rsidR="00727CBC" w:rsidRDefault="001F2484" w:rsidP="001F2484">
      <w:pPr>
        <w:pStyle w:val="Nidungvnbn"/>
      </w:pPr>
      <w:r w:rsidRPr="001F2484">
        <w:t>Sau đó ép kiểu từ json về dạng chuỗi để python có thể</w:t>
      </w:r>
      <w:r w:rsidR="00342452">
        <w:t xml:space="preserve"> hiểu là một danh sách chứa thông tin của các con thiết</w:t>
      </w:r>
      <w:r w:rsidRPr="001F2484">
        <w:t xml:space="preserve"> bao gồm </w:t>
      </w:r>
      <w:r w:rsidR="00342452">
        <w:t>thông tin về vị trí, cấu hình, ip, serial number,….</w:t>
      </w:r>
      <w:r w:rsidRPr="001F2484">
        <w:t>.</w:t>
      </w:r>
    </w:p>
    <w:tbl>
      <w:tblPr>
        <w:tblStyle w:val="TableGrid"/>
        <w:tblW w:w="0" w:type="auto"/>
        <w:tblLook w:val="04A0" w:firstRow="1" w:lastRow="0" w:firstColumn="1" w:lastColumn="0" w:noHBand="0" w:noVBand="1"/>
      </w:tblPr>
      <w:tblGrid>
        <w:gridCol w:w="9383"/>
      </w:tblGrid>
      <w:tr w:rsidR="00342452" w14:paraId="78D2C0AB" w14:textId="77777777" w:rsidTr="00342452">
        <w:tc>
          <w:tcPr>
            <w:tcW w:w="9383" w:type="dxa"/>
          </w:tcPr>
          <w:p w14:paraId="5C21EC8D" w14:textId="77777777" w:rsidR="005728C0" w:rsidRDefault="005728C0" w:rsidP="005728C0">
            <w:pPr>
              <w:shd w:val="clear" w:color="auto" w:fill="1E1E1E"/>
              <w:spacing w:line="360" w:lineRule="atLeast"/>
              <w:rPr>
                <w:rFonts w:ascii="Consolas" w:hAnsi="Consolas"/>
                <w:color w:val="D4D4D4"/>
                <w:sz w:val="27"/>
                <w:szCs w:val="27"/>
              </w:rPr>
            </w:pPr>
            <w:r>
              <w:rPr>
                <w:rFonts w:ascii="Consolas" w:hAnsi="Consolas"/>
                <w:color w:val="D4D4D4"/>
                <w:sz w:val="27"/>
                <w:szCs w:val="27"/>
              </w:rPr>
              <w:t>    response = json.dumps(devices.json(), indent=</w:t>
            </w:r>
            <w:r>
              <w:rPr>
                <w:rFonts w:ascii="Consolas" w:hAnsi="Consolas"/>
                <w:color w:val="B5CEA8"/>
                <w:sz w:val="27"/>
                <w:szCs w:val="27"/>
              </w:rPr>
              <w:t>4</w:t>
            </w:r>
            <w:r>
              <w:rPr>
                <w:rFonts w:ascii="Consolas" w:hAnsi="Consolas"/>
                <w:color w:val="D4D4D4"/>
                <w:sz w:val="27"/>
                <w:szCs w:val="27"/>
              </w:rPr>
              <w:t>)</w:t>
            </w:r>
          </w:p>
          <w:p w14:paraId="1C7CB7F7" w14:textId="77777777" w:rsidR="005728C0" w:rsidRDefault="005728C0" w:rsidP="005728C0">
            <w:pPr>
              <w:shd w:val="clear" w:color="auto" w:fill="1E1E1E"/>
              <w:spacing w:line="360" w:lineRule="atLeast"/>
              <w:rPr>
                <w:rFonts w:ascii="Consolas" w:hAnsi="Consolas"/>
                <w:color w:val="D4D4D4"/>
                <w:sz w:val="27"/>
                <w:szCs w:val="27"/>
              </w:rPr>
            </w:pPr>
            <w:r>
              <w:rPr>
                <w:rFonts w:ascii="Consolas" w:hAnsi="Consolas"/>
                <w:color w:val="D4D4D4"/>
                <w:sz w:val="27"/>
                <w:szCs w:val="27"/>
              </w:rPr>
              <w:t>    data = devices.json()</w:t>
            </w:r>
          </w:p>
          <w:p w14:paraId="273D6184" w14:textId="3C2A6AFC" w:rsidR="00342452" w:rsidRPr="005728C0" w:rsidRDefault="005728C0" w:rsidP="005728C0">
            <w:pPr>
              <w:shd w:val="clear" w:color="auto" w:fill="1E1E1E"/>
              <w:spacing w:line="360" w:lineRule="atLeast"/>
              <w:rPr>
                <w:rFonts w:ascii="Consolas" w:hAnsi="Consolas"/>
                <w:color w:val="D4D4D4"/>
                <w:sz w:val="27"/>
                <w:szCs w:val="27"/>
              </w:rPr>
            </w:pPr>
            <w:r>
              <w:rPr>
                <w:rFonts w:ascii="Consolas" w:hAnsi="Consolas"/>
                <w:color w:val="D4D4D4"/>
                <w:sz w:val="27"/>
                <w:szCs w:val="27"/>
              </w:rPr>
              <w:t xml:space="preserve">    </w:t>
            </w:r>
            <w:r>
              <w:rPr>
                <w:rFonts w:ascii="Consolas" w:hAnsi="Consolas"/>
                <w:color w:val="569CD6"/>
                <w:sz w:val="27"/>
                <w:szCs w:val="27"/>
              </w:rPr>
              <w:t>return</w:t>
            </w:r>
            <w:r>
              <w:rPr>
                <w:rFonts w:ascii="Consolas" w:hAnsi="Consolas"/>
                <w:color w:val="D4D4D4"/>
                <w:sz w:val="27"/>
                <w:szCs w:val="27"/>
              </w:rPr>
              <w:t xml:space="preserve"> data</w:t>
            </w:r>
          </w:p>
        </w:tc>
      </w:tr>
    </w:tbl>
    <w:p w14:paraId="6761984A" w14:textId="505ECAEA" w:rsidR="005728C0" w:rsidRDefault="005728C0" w:rsidP="001F2484">
      <w:pPr>
        <w:pStyle w:val="Nidungvnbn"/>
      </w:pPr>
      <w:r>
        <w:t>Hàm sẽ trả về thông tin của các thiết bị để phục vụ truy xuất các thông tin bên dưới như cấu hình thiết bị và id của các thiết bị có trong APIC-EM.</w:t>
      </w:r>
    </w:p>
    <w:p w14:paraId="633D8096" w14:textId="21C39616" w:rsidR="00342452" w:rsidRDefault="006A7385" w:rsidP="001F2484">
      <w:pPr>
        <w:pStyle w:val="Nidungvnbn"/>
      </w:pPr>
      <w:r>
        <w:t xml:space="preserve">Kết quả: </w:t>
      </w:r>
    </w:p>
    <w:p w14:paraId="6B847104" w14:textId="1E24A081" w:rsidR="006A7385" w:rsidRDefault="00936E29" w:rsidP="006A7385">
      <w:pPr>
        <w:pStyle w:val="Nidungvnbn"/>
        <w:ind w:firstLine="0"/>
      </w:pPr>
      <w:r>
        <w:rPr>
          <w:noProof/>
        </w:rPr>
        <w:drawing>
          <wp:inline distT="0" distB="0" distL="0" distR="0" wp14:anchorId="3572D1C5" wp14:editId="04AB4B6C">
            <wp:extent cx="5964555" cy="3194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64555" cy="3194050"/>
                    </a:xfrm>
                    <a:prstGeom prst="rect">
                      <a:avLst/>
                    </a:prstGeom>
                  </pic:spPr>
                </pic:pic>
              </a:graphicData>
            </a:graphic>
          </wp:inline>
        </w:drawing>
      </w:r>
    </w:p>
    <w:p w14:paraId="7E2E354C" w14:textId="5A7CEC7D" w:rsidR="00BC0214" w:rsidRDefault="00BC0214" w:rsidP="00BC0214">
      <w:pPr>
        <w:pStyle w:val="Caption"/>
      </w:pPr>
      <w:bookmarkStart w:id="118" w:name="_Toc103024769"/>
      <w:bookmarkStart w:id="119" w:name="_Toc103199900"/>
      <w:r>
        <w:lastRenderedPageBreak/>
        <w:t xml:space="preserve">Hình 3.4.2 Danh sách thông tin thiết bị được trả về </w:t>
      </w:r>
      <w:r w:rsidR="007F399A">
        <w:fldChar w:fldCharType="begin"/>
      </w:r>
      <w:r w:rsidR="007F399A">
        <w:instrText xml:space="preserve"> SEQ Hình_3.4.2 \* ARABIC </w:instrText>
      </w:r>
      <w:r w:rsidR="007F399A">
        <w:fldChar w:fldCharType="separate"/>
      </w:r>
      <w:r w:rsidR="00CE6429">
        <w:rPr>
          <w:noProof/>
        </w:rPr>
        <w:t>1</w:t>
      </w:r>
      <w:bookmarkEnd w:id="118"/>
      <w:bookmarkEnd w:id="119"/>
      <w:r w:rsidR="007F399A">
        <w:rPr>
          <w:noProof/>
        </w:rPr>
        <w:fldChar w:fldCharType="end"/>
      </w:r>
    </w:p>
    <w:p w14:paraId="768FA9CB" w14:textId="45711D63" w:rsidR="00141F0B" w:rsidRDefault="005D7806" w:rsidP="008E0E8A">
      <w:pPr>
        <w:pStyle w:val="Nidungvnbn"/>
        <w:numPr>
          <w:ilvl w:val="3"/>
          <w:numId w:val="19"/>
        </w:numPr>
        <w:ind w:left="851" w:hanging="284"/>
        <w:rPr>
          <w:b/>
        </w:rPr>
      </w:pPr>
      <w:r>
        <w:rPr>
          <w:b/>
        </w:rPr>
        <w:t>Truy xuất</w:t>
      </w:r>
      <w:r w:rsidR="00141F0B">
        <w:rPr>
          <w:b/>
        </w:rPr>
        <w:t xml:space="preserve"> thông tin cấu hình của các thiết bị trong APIC-EM</w:t>
      </w:r>
    </w:p>
    <w:p w14:paraId="05F526CB" w14:textId="2EEBAED0" w:rsidR="008557B9" w:rsidRDefault="005D7806" w:rsidP="008557B9">
      <w:pPr>
        <w:pStyle w:val="Nidungvnbn"/>
      </w:pPr>
      <w:r>
        <w:t>Viết hàm</w:t>
      </w:r>
      <w:r w:rsidR="00C3717D">
        <w:t xml:space="preserve"> và</w:t>
      </w:r>
      <w:r>
        <w:t xml:space="preserve"> khai báo url truy xuất thông tin cấu hình thiết bị APIC-EM</w:t>
      </w:r>
    </w:p>
    <w:tbl>
      <w:tblPr>
        <w:tblStyle w:val="TableGrid"/>
        <w:tblW w:w="0" w:type="auto"/>
        <w:tblLook w:val="04A0" w:firstRow="1" w:lastRow="0" w:firstColumn="1" w:lastColumn="0" w:noHBand="0" w:noVBand="1"/>
      </w:tblPr>
      <w:tblGrid>
        <w:gridCol w:w="9383"/>
      </w:tblGrid>
      <w:tr w:rsidR="005D7806" w14:paraId="7506883C" w14:textId="77777777" w:rsidTr="005D7806">
        <w:tc>
          <w:tcPr>
            <w:tcW w:w="9383" w:type="dxa"/>
          </w:tcPr>
          <w:p w14:paraId="54D3742B" w14:textId="77777777" w:rsidR="005D7806" w:rsidRDefault="005D7806" w:rsidP="005D7806">
            <w:pPr>
              <w:shd w:val="clear" w:color="auto" w:fill="1E1E1E"/>
              <w:spacing w:line="360" w:lineRule="atLeast"/>
              <w:rPr>
                <w:rFonts w:ascii="Consolas" w:hAnsi="Consolas"/>
                <w:color w:val="D4D4D4"/>
                <w:sz w:val="27"/>
                <w:szCs w:val="27"/>
              </w:rPr>
            </w:pPr>
            <w:r>
              <w:rPr>
                <w:rFonts w:ascii="Consolas" w:hAnsi="Consolas"/>
                <w:color w:val="569CD6"/>
                <w:sz w:val="27"/>
                <w:szCs w:val="27"/>
              </w:rPr>
              <w:t>def</w:t>
            </w:r>
            <w:r>
              <w:rPr>
                <w:rFonts w:ascii="Consolas" w:hAnsi="Consolas"/>
                <w:color w:val="D4D4D4"/>
                <w:sz w:val="27"/>
                <w:szCs w:val="27"/>
              </w:rPr>
              <w:t xml:space="preserve"> get_device_config():</w:t>
            </w:r>
          </w:p>
          <w:p w14:paraId="5CD1BB2D" w14:textId="6CDE641F" w:rsidR="005D7806" w:rsidRPr="005D7806" w:rsidRDefault="005D7806" w:rsidP="005D7806">
            <w:pPr>
              <w:shd w:val="clear" w:color="auto" w:fill="1E1E1E"/>
              <w:spacing w:line="360" w:lineRule="atLeast"/>
              <w:rPr>
                <w:rFonts w:ascii="Consolas" w:hAnsi="Consolas"/>
                <w:color w:val="D4D4D4"/>
                <w:sz w:val="27"/>
                <w:szCs w:val="27"/>
              </w:rPr>
            </w:pPr>
            <w:r>
              <w:rPr>
                <w:rFonts w:ascii="Consolas" w:hAnsi="Consolas"/>
                <w:color w:val="D4D4D4"/>
                <w:sz w:val="27"/>
                <w:szCs w:val="27"/>
              </w:rPr>
              <w:t xml:space="preserve">    url_networkdevice_config = info_account.base_url + </w:t>
            </w:r>
            <w:r>
              <w:rPr>
                <w:rFonts w:ascii="Consolas" w:hAnsi="Consolas"/>
                <w:color w:val="CE9178"/>
                <w:sz w:val="27"/>
                <w:szCs w:val="27"/>
              </w:rPr>
              <w:t>"/network-device/config"</w:t>
            </w:r>
          </w:p>
        </w:tc>
      </w:tr>
    </w:tbl>
    <w:p w14:paraId="0D460F2E" w14:textId="27F07AA5" w:rsidR="005D7806" w:rsidRDefault="002B5F40" w:rsidP="008557B9">
      <w:pPr>
        <w:pStyle w:val="Nidungvnbn"/>
      </w:pPr>
      <w:r>
        <w:t>Khai báo header với nội dụng xác thực dựa vào giá trị trả về của hàm get_ticket()</w:t>
      </w:r>
    </w:p>
    <w:tbl>
      <w:tblPr>
        <w:tblStyle w:val="TableGrid"/>
        <w:tblW w:w="0" w:type="auto"/>
        <w:tblLook w:val="04A0" w:firstRow="1" w:lastRow="0" w:firstColumn="1" w:lastColumn="0" w:noHBand="0" w:noVBand="1"/>
      </w:tblPr>
      <w:tblGrid>
        <w:gridCol w:w="9383"/>
      </w:tblGrid>
      <w:tr w:rsidR="002B5F40" w14:paraId="7A8E7FF3" w14:textId="77777777" w:rsidTr="00F22859">
        <w:tc>
          <w:tcPr>
            <w:tcW w:w="9383" w:type="dxa"/>
            <w:shd w:val="clear" w:color="auto" w:fill="FFFFFF" w:themeFill="background1"/>
          </w:tcPr>
          <w:p w14:paraId="7606A0B3" w14:textId="77777777" w:rsidR="002B5F40" w:rsidRDefault="002B5F40" w:rsidP="002B5F40">
            <w:pPr>
              <w:shd w:val="clear" w:color="auto" w:fill="1E1E1E"/>
              <w:spacing w:line="360" w:lineRule="atLeast"/>
              <w:rPr>
                <w:rFonts w:ascii="Consolas" w:hAnsi="Consolas"/>
                <w:color w:val="D4D4D4"/>
                <w:sz w:val="27"/>
                <w:szCs w:val="27"/>
              </w:rPr>
            </w:pPr>
            <w:r>
              <w:rPr>
                <w:rFonts w:ascii="Consolas" w:hAnsi="Consolas"/>
                <w:color w:val="D4D4D4"/>
                <w:sz w:val="27"/>
                <w:szCs w:val="27"/>
              </w:rPr>
              <w:t>   headers = {</w:t>
            </w:r>
          </w:p>
          <w:p w14:paraId="774FE597" w14:textId="77777777" w:rsidR="002B5F40" w:rsidRDefault="002B5F40" w:rsidP="002B5F40">
            <w:pPr>
              <w:shd w:val="clear" w:color="auto" w:fill="1E1E1E"/>
              <w:spacing w:line="360" w:lineRule="atLeast"/>
              <w:rPr>
                <w:rFonts w:ascii="Consolas" w:hAnsi="Consolas"/>
                <w:color w:val="D4D4D4"/>
                <w:sz w:val="27"/>
                <w:szCs w:val="27"/>
              </w:rPr>
            </w:pPr>
            <w:r>
              <w:rPr>
                <w:rFonts w:ascii="Consolas" w:hAnsi="Consolas"/>
                <w:color w:val="9CDCFE"/>
                <w:sz w:val="27"/>
                <w:szCs w:val="27"/>
              </w:rPr>
              <w:t xml:space="preserve">        </w:t>
            </w:r>
            <w:r>
              <w:rPr>
                <w:rFonts w:ascii="Consolas" w:hAnsi="Consolas"/>
                <w:color w:val="CE9178"/>
                <w:sz w:val="27"/>
                <w:szCs w:val="27"/>
              </w:rPr>
              <w:t>"x-auth-token"</w:t>
            </w:r>
            <w:r>
              <w:rPr>
                <w:rFonts w:ascii="Consolas" w:hAnsi="Consolas"/>
                <w:color w:val="D4D4D4"/>
                <w:sz w:val="27"/>
                <w:szCs w:val="27"/>
              </w:rPr>
              <w:t>: get_ticket()</w:t>
            </w:r>
          </w:p>
          <w:p w14:paraId="5BAF9907" w14:textId="32D5F7BA" w:rsidR="002B5F40" w:rsidRPr="002B5F40" w:rsidRDefault="002B5F40" w:rsidP="002B5F40">
            <w:pPr>
              <w:shd w:val="clear" w:color="auto" w:fill="1E1E1E"/>
              <w:spacing w:line="360" w:lineRule="atLeast"/>
              <w:rPr>
                <w:rFonts w:ascii="Consolas" w:hAnsi="Consolas"/>
                <w:color w:val="D4D4D4"/>
                <w:sz w:val="27"/>
                <w:szCs w:val="27"/>
              </w:rPr>
            </w:pPr>
            <w:r>
              <w:rPr>
                <w:rFonts w:ascii="Consolas" w:hAnsi="Consolas"/>
                <w:color w:val="D4D4D4"/>
                <w:sz w:val="27"/>
                <w:szCs w:val="27"/>
              </w:rPr>
              <w:t>    }</w:t>
            </w:r>
          </w:p>
        </w:tc>
      </w:tr>
    </w:tbl>
    <w:p w14:paraId="4F9DE3FB" w14:textId="6DD9F1E0" w:rsidR="002B5F40" w:rsidRDefault="002B5F40" w:rsidP="008557B9">
      <w:pPr>
        <w:pStyle w:val="Nidungvnbn"/>
      </w:pPr>
      <w:r>
        <w:t>Sử dụng phương thức get để yêu cầu APIC-EM trả về thông tin cấu hình thiết bị dựa vào các thông số đã khai báo.</w:t>
      </w:r>
    </w:p>
    <w:tbl>
      <w:tblPr>
        <w:tblStyle w:val="TableGrid"/>
        <w:tblW w:w="0" w:type="auto"/>
        <w:tblLook w:val="04A0" w:firstRow="1" w:lastRow="0" w:firstColumn="1" w:lastColumn="0" w:noHBand="0" w:noVBand="1"/>
      </w:tblPr>
      <w:tblGrid>
        <w:gridCol w:w="9383"/>
      </w:tblGrid>
      <w:tr w:rsidR="002B5F40" w14:paraId="70A1CD16" w14:textId="77777777" w:rsidTr="002B5F40">
        <w:tc>
          <w:tcPr>
            <w:tcW w:w="9383" w:type="dxa"/>
          </w:tcPr>
          <w:p w14:paraId="77DF1C3C" w14:textId="2AEAE61D" w:rsidR="002B5F40" w:rsidRDefault="002B5F40" w:rsidP="002B5F40">
            <w:pPr>
              <w:shd w:val="clear" w:color="auto" w:fill="1E1E1E"/>
              <w:spacing w:line="360" w:lineRule="atLeast"/>
              <w:rPr>
                <w:rFonts w:ascii="Consolas" w:hAnsi="Consolas"/>
                <w:color w:val="D4D4D4"/>
                <w:sz w:val="27"/>
                <w:szCs w:val="27"/>
              </w:rPr>
            </w:pPr>
            <w:r>
              <w:rPr>
                <w:rFonts w:ascii="Consolas" w:hAnsi="Consolas"/>
                <w:color w:val="D4D4D4"/>
                <w:sz w:val="27"/>
                <w:szCs w:val="27"/>
              </w:rPr>
              <w:t xml:space="preserve">   devices = requests.get(url_networkdevice_config, headers = headers, verify=</w:t>
            </w:r>
            <w:r>
              <w:rPr>
                <w:rFonts w:ascii="Consolas" w:hAnsi="Consolas"/>
                <w:color w:val="569CD6"/>
                <w:sz w:val="27"/>
                <w:szCs w:val="27"/>
              </w:rPr>
              <w:t>False</w:t>
            </w:r>
            <w:r>
              <w:rPr>
                <w:rFonts w:ascii="Consolas" w:hAnsi="Consolas"/>
                <w:color w:val="D4D4D4"/>
                <w:sz w:val="27"/>
                <w:szCs w:val="27"/>
              </w:rPr>
              <w:t>)</w:t>
            </w:r>
          </w:p>
          <w:p w14:paraId="454B261A" w14:textId="718C5732" w:rsidR="002B5F40" w:rsidRDefault="002B5F40" w:rsidP="002B5F40">
            <w:pPr>
              <w:shd w:val="clear" w:color="auto" w:fill="1E1E1E"/>
              <w:spacing w:line="360" w:lineRule="atLeast"/>
              <w:rPr>
                <w:rFonts w:ascii="Consolas" w:hAnsi="Consolas"/>
                <w:color w:val="D4D4D4"/>
                <w:sz w:val="27"/>
                <w:szCs w:val="27"/>
              </w:rPr>
            </w:pPr>
            <w:r>
              <w:rPr>
                <w:rFonts w:ascii="Consolas" w:hAnsi="Consolas"/>
                <w:color w:val="D4D4D4"/>
                <w:sz w:val="27"/>
                <w:szCs w:val="27"/>
              </w:rPr>
              <w:t>   response = json.dumps(devices.json(), indent=</w:t>
            </w:r>
            <w:r>
              <w:rPr>
                <w:rFonts w:ascii="Consolas" w:hAnsi="Consolas"/>
                <w:color w:val="B5CEA8"/>
                <w:sz w:val="27"/>
                <w:szCs w:val="27"/>
              </w:rPr>
              <w:t>4</w:t>
            </w:r>
            <w:r>
              <w:rPr>
                <w:rFonts w:ascii="Consolas" w:hAnsi="Consolas"/>
                <w:color w:val="D4D4D4"/>
                <w:sz w:val="27"/>
                <w:szCs w:val="27"/>
              </w:rPr>
              <w:t>)</w:t>
            </w:r>
          </w:p>
          <w:p w14:paraId="0A0EB0D0" w14:textId="130A1876" w:rsidR="002B5F40" w:rsidRPr="002B5F40" w:rsidRDefault="002B5F40" w:rsidP="002B5F40">
            <w:pPr>
              <w:shd w:val="clear" w:color="auto" w:fill="1E1E1E"/>
              <w:spacing w:line="360" w:lineRule="atLeast"/>
              <w:rPr>
                <w:rFonts w:ascii="Consolas" w:hAnsi="Consolas"/>
                <w:color w:val="D4D4D4"/>
                <w:sz w:val="27"/>
                <w:szCs w:val="27"/>
              </w:rPr>
            </w:pPr>
            <w:r>
              <w:rPr>
                <w:rFonts w:ascii="Consolas" w:hAnsi="Consolas"/>
                <w:color w:val="D4D4D4"/>
                <w:sz w:val="27"/>
                <w:szCs w:val="27"/>
              </w:rPr>
              <w:t>   </w:t>
            </w:r>
            <w:r>
              <w:rPr>
                <w:rFonts w:ascii="Consolas" w:hAnsi="Consolas"/>
                <w:color w:val="569CD6"/>
                <w:sz w:val="27"/>
                <w:szCs w:val="27"/>
              </w:rPr>
              <w:t>return</w:t>
            </w:r>
            <w:r>
              <w:rPr>
                <w:rFonts w:ascii="Consolas" w:hAnsi="Consolas"/>
                <w:color w:val="D4D4D4"/>
                <w:sz w:val="27"/>
                <w:szCs w:val="27"/>
              </w:rPr>
              <w:t xml:space="preserve"> response</w:t>
            </w:r>
          </w:p>
        </w:tc>
      </w:tr>
    </w:tbl>
    <w:p w14:paraId="5D210A45" w14:textId="450032F9" w:rsidR="002B5F40" w:rsidRDefault="00774712" w:rsidP="008557B9">
      <w:pPr>
        <w:pStyle w:val="Nidungvnbn"/>
      </w:pPr>
      <w:r>
        <w:t>Kết quả</w:t>
      </w:r>
    </w:p>
    <w:p w14:paraId="33B04B02" w14:textId="7CEAC027" w:rsidR="00774712" w:rsidRDefault="00774712" w:rsidP="00774712">
      <w:pPr>
        <w:pStyle w:val="Nidungvnbn"/>
        <w:ind w:firstLine="0"/>
      </w:pPr>
      <w:r>
        <w:rPr>
          <w:noProof/>
        </w:rPr>
        <w:drawing>
          <wp:inline distT="0" distB="0" distL="0" distR="0" wp14:anchorId="26148FCF" wp14:editId="6396B225">
            <wp:extent cx="5964555" cy="28619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4555" cy="2861945"/>
                    </a:xfrm>
                    <a:prstGeom prst="rect">
                      <a:avLst/>
                    </a:prstGeom>
                  </pic:spPr>
                </pic:pic>
              </a:graphicData>
            </a:graphic>
          </wp:inline>
        </w:drawing>
      </w:r>
    </w:p>
    <w:p w14:paraId="54DA90A7" w14:textId="47355A09" w:rsidR="007D3AD1" w:rsidRPr="008557B9" w:rsidRDefault="007D3AD1" w:rsidP="007D3AD1">
      <w:pPr>
        <w:pStyle w:val="Caption"/>
      </w:pPr>
      <w:bookmarkStart w:id="120" w:name="_Toc103024827"/>
      <w:bookmarkStart w:id="121" w:name="_Toc103199915"/>
      <w:r>
        <w:t xml:space="preserve">Hình 3.4.3 Thông tin cấu hình của thiết bị </w:t>
      </w:r>
      <w:r w:rsidR="007F399A">
        <w:fldChar w:fldCharType="begin"/>
      </w:r>
      <w:r w:rsidR="007F399A">
        <w:instrText xml:space="preserve"> SEQ Hình_3.4.3 \* ARABIC </w:instrText>
      </w:r>
      <w:r w:rsidR="007F399A">
        <w:fldChar w:fldCharType="separate"/>
      </w:r>
      <w:r w:rsidR="00CE6429">
        <w:rPr>
          <w:noProof/>
        </w:rPr>
        <w:t>1</w:t>
      </w:r>
      <w:bookmarkEnd w:id="120"/>
      <w:bookmarkEnd w:id="121"/>
      <w:r w:rsidR="007F399A">
        <w:rPr>
          <w:noProof/>
        </w:rPr>
        <w:fldChar w:fldCharType="end"/>
      </w:r>
    </w:p>
    <w:p w14:paraId="4B628E29" w14:textId="4CB045B6" w:rsidR="00456DC0" w:rsidRDefault="005D7806" w:rsidP="008557B9">
      <w:pPr>
        <w:pStyle w:val="Nidungvnbn"/>
        <w:numPr>
          <w:ilvl w:val="3"/>
          <w:numId w:val="19"/>
        </w:numPr>
        <w:ind w:left="851" w:hanging="284"/>
        <w:rPr>
          <w:b/>
        </w:rPr>
      </w:pPr>
      <w:r>
        <w:rPr>
          <w:b/>
        </w:rPr>
        <w:t>T</w:t>
      </w:r>
      <w:r w:rsidR="008E0E8A" w:rsidRPr="008E0E8A">
        <w:rPr>
          <w:b/>
        </w:rPr>
        <w:t>ruy xuất lấy Id của các thiết bị</w:t>
      </w:r>
    </w:p>
    <w:p w14:paraId="216F3036" w14:textId="75A32725" w:rsidR="009B4AA3" w:rsidRDefault="009B4AA3" w:rsidP="009B4AA3">
      <w:pPr>
        <w:pStyle w:val="Nidungvnbn"/>
      </w:pPr>
      <w:r>
        <w:lastRenderedPageBreak/>
        <w:t>Đặt tên hàm</w:t>
      </w:r>
    </w:p>
    <w:tbl>
      <w:tblPr>
        <w:tblStyle w:val="TableGrid"/>
        <w:tblW w:w="0" w:type="auto"/>
        <w:tblLook w:val="04A0" w:firstRow="1" w:lastRow="0" w:firstColumn="1" w:lastColumn="0" w:noHBand="0" w:noVBand="1"/>
      </w:tblPr>
      <w:tblGrid>
        <w:gridCol w:w="9383"/>
      </w:tblGrid>
      <w:tr w:rsidR="009B4AA3" w14:paraId="5BB83309" w14:textId="77777777" w:rsidTr="009B4AA3">
        <w:tc>
          <w:tcPr>
            <w:tcW w:w="9383" w:type="dxa"/>
          </w:tcPr>
          <w:p w14:paraId="5B04A198" w14:textId="633C64D9" w:rsidR="009B4AA3" w:rsidRPr="009B4AA3" w:rsidRDefault="009B4AA3" w:rsidP="009B4AA3">
            <w:pPr>
              <w:shd w:val="clear" w:color="auto" w:fill="1E1E1E"/>
              <w:spacing w:line="360" w:lineRule="atLeast"/>
              <w:rPr>
                <w:rFonts w:ascii="Consolas" w:hAnsi="Consolas"/>
                <w:color w:val="D4D4D4"/>
                <w:sz w:val="27"/>
                <w:szCs w:val="27"/>
              </w:rPr>
            </w:pPr>
            <w:r>
              <w:rPr>
                <w:rFonts w:ascii="Consolas" w:hAnsi="Consolas"/>
                <w:color w:val="569CD6"/>
                <w:sz w:val="27"/>
                <w:szCs w:val="27"/>
              </w:rPr>
              <w:t>def</w:t>
            </w:r>
            <w:r>
              <w:rPr>
                <w:rFonts w:ascii="Consolas" w:hAnsi="Consolas"/>
                <w:color w:val="D4D4D4"/>
                <w:sz w:val="27"/>
                <w:szCs w:val="27"/>
              </w:rPr>
              <w:t xml:space="preserve"> get_id_device():</w:t>
            </w:r>
          </w:p>
        </w:tc>
      </w:tr>
    </w:tbl>
    <w:p w14:paraId="0F21ABEF" w14:textId="4865B226" w:rsidR="009B4AA3" w:rsidRDefault="009B4AA3" w:rsidP="009B4AA3">
      <w:pPr>
        <w:pStyle w:val="Nidungvnbn"/>
      </w:pPr>
      <w:r>
        <w:t>Gọi lại hàm trả về thông tin danh sách thiết bị để phục vụ việc truy xuất</w:t>
      </w:r>
    </w:p>
    <w:tbl>
      <w:tblPr>
        <w:tblStyle w:val="TableGrid"/>
        <w:tblW w:w="0" w:type="auto"/>
        <w:tblLook w:val="04A0" w:firstRow="1" w:lastRow="0" w:firstColumn="1" w:lastColumn="0" w:noHBand="0" w:noVBand="1"/>
      </w:tblPr>
      <w:tblGrid>
        <w:gridCol w:w="9383"/>
      </w:tblGrid>
      <w:tr w:rsidR="009B4AA3" w14:paraId="07CC25C1" w14:textId="77777777" w:rsidTr="009B4AA3">
        <w:tc>
          <w:tcPr>
            <w:tcW w:w="9383" w:type="dxa"/>
          </w:tcPr>
          <w:p w14:paraId="0F5D427B" w14:textId="410F6458" w:rsidR="009B4AA3" w:rsidRPr="009B4AA3" w:rsidRDefault="009B4AA3" w:rsidP="009B4AA3">
            <w:pPr>
              <w:shd w:val="clear" w:color="auto" w:fill="1E1E1E"/>
              <w:spacing w:line="360" w:lineRule="atLeast"/>
              <w:rPr>
                <w:rFonts w:ascii="Consolas" w:hAnsi="Consolas"/>
                <w:color w:val="D4D4D4"/>
                <w:sz w:val="27"/>
                <w:szCs w:val="27"/>
              </w:rPr>
            </w:pPr>
            <w:r>
              <w:rPr>
                <w:rFonts w:ascii="Consolas" w:hAnsi="Consolas"/>
                <w:color w:val="D4D4D4"/>
                <w:sz w:val="27"/>
                <w:szCs w:val="27"/>
              </w:rPr>
              <w:t> data = get_list_networkdevice()</w:t>
            </w:r>
          </w:p>
        </w:tc>
      </w:tr>
    </w:tbl>
    <w:p w14:paraId="00703C17" w14:textId="2D1BF2CF" w:rsidR="009B4AA3" w:rsidRDefault="009B4AA3" w:rsidP="009B4AA3">
      <w:pPr>
        <w:pStyle w:val="Nidungvnbn"/>
      </w:pPr>
      <w:r>
        <w:t>Viết lệnh thực hiện truy xuất thông tin Id</w:t>
      </w:r>
    </w:p>
    <w:tbl>
      <w:tblPr>
        <w:tblStyle w:val="TableGrid"/>
        <w:tblW w:w="0" w:type="auto"/>
        <w:tblLook w:val="04A0" w:firstRow="1" w:lastRow="0" w:firstColumn="1" w:lastColumn="0" w:noHBand="0" w:noVBand="1"/>
      </w:tblPr>
      <w:tblGrid>
        <w:gridCol w:w="9383"/>
      </w:tblGrid>
      <w:tr w:rsidR="009B4AA3" w14:paraId="17C8ED07" w14:textId="77777777" w:rsidTr="009B4AA3">
        <w:tc>
          <w:tcPr>
            <w:tcW w:w="9383" w:type="dxa"/>
          </w:tcPr>
          <w:p w14:paraId="36A487CB" w14:textId="77777777" w:rsidR="009B4AA3" w:rsidRDefault="009B4AA3" w:rsidP="009B4AA3">
            <w:pPr>
              <w:shd w:val="clear" w:color="auto" w:fill="1E1E1E"/>
              <w:spacing w:line="360" w:lineRule="atLeast"/>
              <w:rPr>
                <w:rFonts w:ascii="Consolas" w:hAnsi="Consolas"/>
                <w:color w:val="D4D4D4"/>
                <w:sz w:val="27"/>
                <w:szCs w:val="27"/>
              </w:rPr>
            </w:pPr>
            <w:r>
              <w:rPr>
                <w:rFonts w:ascii="Consolas" w:hAnsi="Consolas"/>
                <w:color w:val="D4D4D4"/>
                <w:sz w:val="27"/>
                <w:szCs w:val="27"/>
              </w:rPr>
              <w:t>device_num = len(data[</w:t>
            </w:r>
            <w:r>
              <w:rPr>
                <w:rFonts w:ascii="Consolas" w:hAnsi="Consolas"/>
                <w:color w:val="CE9178"/>
                <w:sz w:val="27"/>
                <w:szCs w:val="27"/>
              </w:rPr>
              <w:t>"response"</w:t>
            </w:r>
            <w:r>
              <w:rPr>
                <w:rFonts w:ascii="Consolas" w:hAnsi="Consolas"/>
                <w:color w:val="D4D4D4"/>
                <w:sz w:val="27"/>
                <w:szCs w:val="27"/>
              </w:rPr>
              <w:t>])</w:t>
            </w:r>
          </w:p>
          <w:p w14:paraId="60FA3C6D" w14:textId="77777777" w:rsidR="009B4AA3" w:rsidRDefault="009B4AA3" w:rsidP="009B4AA3">
            <w:pPr>
              <w:shd w:val="clear" w:color="auto" w:fill="1E1E1E"/>
              <w:spacing w:line="360" w:lineRule="atLeast"/>
              <w:rPr>
                <w:rFonts w:ascii="Consolas" w:hAnsi="Consolas"/>
                <w:color w:val="D4D4D4"/>
                <w:sz w:val="27"/>
                <w:szCs w:val="27"/>
              </w:rPr>
            </w:pPr>
            <w:r>
              <w:rPr>
                <w:rFonts w:ascii="Consolas" w:hAnsi="Consolas"/>
                <w:color w:val="D4D4D4"/>
                <w:sz w:val="27"/>
                <w:szCs w:val="27"/>
              </w:rPr>
              <w:t xml:space="preserve">    </w:t>
            </w:r>
            <w:r>
              <w:rPr>
                <w:rFonts w:ascii="Consolas" w:hAnsi="Consolas"/>
                <w:color w:val="569CD6"/>
                <w:sz w:val="27"/>
                <w:szCs w:val="27"/>
              </w:rPr>
              <w:t>for</w:t>
            </w:r>
            <w:r>
              <w:rPr>
                <w:rFonts w:ascii="Consolas" w:hAnsi="Consolas"/>
                <w:color w:val="D4D4D4"/>
                <w:sz w:val="27"/>
                <w:szCs w:val="27"/>
              </w:rPr>
              <w:t xml:space="preserve"> i </w:t>
            </w:r>
            <w:r>
              <w:rPr>
                <w:rFonts w:ascii="Consolas" w:hAnsi="Consolas"/>
                <w:color w:val="569CD6"/>
                <w:sz w:val="27"/>
                <w:szCs w:val="27"/>
              </w:rPr>
              <w:t>in</w:t>
            </w:r>
            <w:r>
              <w:rPr>
                <w:rFonts w:ascii="Consolas" w:hAnsi="Consolas"/>
                <w:color w:val="D4D4D4"/>
                <w:sz w:val="27"/>
                <w:szCs w:val="27"/>
              </w:rPr>
              <w:t xml:space="preserve"> range(device_num):</w:t>
            </w:r>
          </w:p>
          <w:p w14:paraId="60B4EBDA" w14:textId="1D1FBC78" w:rsidR="009B4AA3" w:rsidRPr="009B4AA3" w:rsidRDefault="009B4AA3" w:rsidP="009B4AA3">
            <w:pPr>
              <w:shd w:val="clear" w:color="auto" w:fill="1E1E1E"/>
              <w:spacing w:line="360" w:lineRule="atLeast"/>
              <w:rPr>
                <w:rFonts w:ascii="Consolas" w:hAnsi="Consolas"/>
                <w:color w:val="D4D4D4"/>
                <w:sz w:val="27"/>
                <w:szCs w:val="27"/>
              </w:rPr>
            </w:pPr>
            <w:r>
              <w:rPr>
                <w:rFonts w:ascii="Consolas" w:hAnsi="Consolas"/>
                <w:color w:val="D4D4D4"/>
                <w:sz w:val="27"/>
                <w:szCs w:val="27"/>
              </w:rPr>
              <w:t xml:space="preserve">        </w:t>
            </w:r>
            <w:r>
              <w:rPr>
                <w:rFonts w:ascii="Consolas" w:hAnsi="Consolas"/>
                <w:color w:val="569CD6"/>
                <w:sz w:val="27"/>
                <w:szCs w:val="27"/>
              </w:rPr>
              <w:t>print</w:t>
            </w:r>
            <w:r>
              <w:rPr>
                <w:rFonts w:ascii="Consolas" w:hAnsi="Consolas"/>
                <w:color w:val="D4D4D4"/>
                <w:sz w:val="27"/>
                <w:szCs w:val="27"/>
              </w:rPr>
              <w:t>(data[</w:t>
            </w:r>
            <w:r>
              <w:rPr>
                <w:rFonts w:ascii="Consolas" w:hAnsi="Consolas"/>
                <w:color w:val="CE9178"/>
                <w:sz w:val="27"/>
                <w:szCs w:val="27"/>
              </w:rPr>
              <w:t>"response"</w:t>
            </w:r>
            <w:r>
              <w:rPr>
                <w:rFonts w:ascii="Consolas" w:hAnsi="Consolas"/>
                <w:color w:val="D4D4D4"/>
                <w:sz w:val="27"/>
                <w:szCs w:val="27"/>
              </w:rPr>
              <w:t>][i][</w:t>
            </w:r>
            <w:r>
              <w:rPr>
                <w:rFonts w:ascii="Consolas" w:hAnsi="Consolas"/>
                <w:color w:val="CE9178"/>
                <w:sz w:val="27"/>
                <w:szCs w:val="27"/>
              </w:rPr>
              <w:t>"id"</w:t>
            </w:r>
            <w:r>
              <w:rPr>
                <w:rFonts w:ascii="Consolas" w:hAnsi="Consolas"/>
                <w:color w:val="D4D4D4"/>
                <w:sz w:val="27"/>
                <w:szCs w:val="27"/>
              </w:rPr>
              <w:t>])</w:t>
            </w:r>
          </w:p>
        </w:tc>
      </w:tr>
    </w:tbl>
    <w:p w14:paraId="243EC0A6" w14:textId="1E425426" w:rsidR="009B4AA3" w:rsidRDefault="007A1CA1" w:rsidP="009B4AA3">
      <w:pPr>
        <w:pStyle w:val="Nidungvnbn"/>
      </w:pPr>
      <w:r>
        <w:t>Kết quả</w:t>
      </w:r>
    </w:p>
    <w:p w14:paraId="71A2EF46" w14:textId="3FC2AB0F" w:rsidR="007A1CA1" w:rsidRDefault="007A1CA1" w:rsidP="007A1CA1">
      <w:pPr>
        <w:pStyle w:val="Nidungvnbn"/>
        <w:ind w:firstLine="0"/>
      </w:pPr>
      <w:r>
        <w:rPr>
          <w:noProof/>
        </w:rPr>
        <w:drawing>
          <wp:inline distT="0" distB="0" distL="0" distR="0" wp14:anchorId="6F98D4D3" wp14:editId="6E02D940">
            <wp:extent cx="5964555" cy="14941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64555" cy="1494155"/>
                    </a:xfrm>
                    <a:prstGeom prst="rect">
                      <a:avLst/>
                    </a:prstGeom>
                  </pic:spPr>
                </pic:pic>
              </a:graphicData>
            </a:graphic>
          </wp:inline>
        </w:drawing>
      </w:r>
    </w:p>
    <w:p w14:paraId="3B087B7A" w14:textId="7013105A" w:rsidR="00FD6D41" w:rsidRDefault="007D3AD1" w:rsidP="00FD6D41">
      <w:pPr>
        <w:pStyle w:val="Caption"/>
      </w:pPr>
      <w:bookmarkStart w:id="122" w:name="_Toc103024833"/>
      <w:bookmarkStart w:id="123" w:name="_Toc103199932"/>
      <w:r>
        <w:t xml:space="preserve">Hình 3.4.4 Danh sách Id được truy xuất. </w:t>
      </w:r>
      <w:r w:rsidR="007F399A">
        <w:fldChar w:fldCharType="begin"/>
      </w:r>
      <w:r w:rsidR="007F399A">
        <w:instrText xml:space="preserve"> SEQ Hình_3.4.4 \* ARABIC </w:instrText>
      </w:r>
      <w:r w:rsidR="007F399A">
        <w:fldChar w:fldCharType="separate"/>
      </w:r>
      <w:r w:rsidR="00CE6429">
        <w:rPr>
          <w:noProof/>
        </w:rPr>
        <w:t>1</w:t>
      </w:r>
      <w:bookmarkEnd w:id="122"/>
      <w:bookmarkEnd w:id="123"/>
      <w:r w:rsidR="007F399A">
        <w:rPr>
          <w:noProof/>
        </w:rPr>
        <w:fldChar w:fldCharType="end"/>
      </w:r>
    </w:p>
    <w:p w14:paraId="3A2C58B2" w14:textId="77777777" w:rsidR="008E2D90" w:rsidRDefault="008E2D90">
      <w:pPr>
        <w:spacing w:after="200" w:line="276" w:lineRule="auto"/>
        <w:rPr>
          <w:b/>
          <w:bCs/>
          <w:sz w:val="32"/>
          <w:szCs w:val="32"/>
        </w:rPr>
      </w:pPr>
      <w:bookmarkStart w:id="124" w:name="_Toc103024719"/>
      <w:r>
        <w:rPr>
          <w:b/>
          <w:sz w:val="32"/>
          <w:szCs w:val="32"/>
        </w:rPr>
        <w:br w:type="page"/>
      </w:r>
    </w:p>
    <w:p w14:paraId="73AF054E" w14:textId="7798C0E0" w:rsidR="0009605B" w:rsidRPr="00FD6D41" w:rsidRDefault="00AC133B" w:rsidP="00FD6D41">
      <w:pPr>
        <w:pStyle w:val="Caption"/>
        <w:jc w:val="left"/>
        <w:outlineLvl w:val="0"/>
        <w:rPr>
          <w:b/>
        </w:rPr>
      </w:pPr>
      <w:r w:rsidRPr="00FD6D41">
        <w:rPr>
          <w:b/>
          <w:sz w:val="32"/>
          <w:szCs w:val="32"/>
        </w:rPr>
        <w:lastRenderedPageBreak/>
        <w:t>CHƯƠNG 4 – TỔNG KẾT</w:t>
      </w:r>
      <w:bookmarkEnd w:id="124"/>
    </w:p>
    <w:p w14:paraId="5229C74B" w14:textId="3E914461" w:rsidR="0009605B" w:rsidRDefault="00E35D41" w:rsidP="00366821">
      <w:pPr>
        <w:pStyle w:val="Nidungvnbn"/>
      </w:pPr>
      <w:r w:rsidRPr="00366821">
        <w:t>Trong bài báo cáo này em đã hoàn thành được mục tiêu là</w:t>
      </w:r>
      <w:r w:rsidR="0009605B" w:rsidRPr="00366821">
        <w:t xml:space="preserve"> tìm hiểu về API</w:t>
      </w:r>
      <w:r w:rsidR="005A2567">
        <w:t xml:space="preserve"> một trong những xu hướng mới của ngành mạng trong tương lai sau này</w:t>
      </w:r>
      <w:r w:rsidR="0009605B" w:rsidRPr="00366821">
        <w:t xml:space="preserve"> và khai thác API và</w:t>
      </w:r>
      <w:r w:rsidRPr="00366821">
        <w:t xml:space="preserve"> sử dụng network controller do VnPro cung cấp để thực hành tương tác với APIC-EM thông qua REST API bằ</w:t>
      </w:r>
      <w:r w:rsidR="0009605B" w:rsidRPr="00366821">
        <w:t>ng công cụ là Postman và Python để có thể truy xuất được các thông tin của các thiết bị ở hạ tầng mạng một cách nhanh chóng và hiệu quả hơn sao với các cách truyền thống.</w:t>
      </w:r>
    </w:p>
    <w:p w14:paraId="3C135E8C" w14:textId="77777777" w:rsidR="005A2567" w:rsidRDefault="005A2567" w:rsidP="00366821">
      <w:pPr>
        <w:pStyle w:val="Nidungvnbn"/>
      </w:pPr>
    </w:p>
    <w:p w14:paraId="08DE562B" w14:textId="77777777" w:rsidR="00366821" w:rsidRPr="00366821" w:rsidRDefault="00366821" w:rsidP="00366821">
      <w:pPr>
        <w:pStyle w:val="Nidungvnbn"/>
      </w:pPr>
    </w:p>
    <w:p w14:paraId="3AF470AA" w14:textId="77777777" w:rsidR="00EA25E1" w:rsidRDefault="00EA25E1" w:rsidP="00207DC2">
      <w:pPr>
        <w:pStyle w:val="Tiumccp1"/>
      </w:pPr>
    </w:p>
    <w:p w14:paraId="7AF4CF90" w14:textId="28E899BE" w:rsidR="000A7B8D" w:rsidRDefault="00EA25E1">
      <w:pPr>
        <w:spacing w:after="200" w:line="276" w:lineRule="auto"/>
        <w:rPr>
          <w:b/>
          <w:sz w:val="32"/>
          <w:szCs w:val="32"/>
        </w:rPr>
      </w:pPr>
      <w:r>
        <w:br w:type="page"/>
      </w:r>
    </w:p>
    <w:p w14:paraId="53A42DC9" w14:textId="25AFD5A4" w:rsidR="000A7B8D" w:rsidRDefault="000A7B8D" w:rsidP="00987FC4">
      <w:pPr>
        <w:pStyle w:val="Chng"/>
        <w:jc w:val="center"/>
        <w:outlineLvl w:val="0"/>
      </w:pPr>
      <w:bookmarkStart w:id="125" w:name="_Toc103024720"/>
      <w:r>
        <w:lastRenderedPageBreak/>
        <w:t>TÀI LIỆU THAM KHẢO</w:t>
      </w:r>
      <w:bookmarkEnd w:id="125"/>
    </w:p>
    <w:bookmarkStart w:id="126" w:name="_Toc103024721" w:displacedByCustomXml="next"/>
    <w:sdt>
      <w:sdtPr>
        <w:rPr>
          <w:rFonts w:ascii="Times New Roman" w:eastAsia="Times New Roman" w:hAnsi="Times New Roman" w:cs="Times New Roman"/>
          <w:b w:val="0"/>
          <w:bCs w:val="0"/>
          <w:color w:val="auto"/>
          <w:sz w:val="24"/>
          <w:szCs w:val="24"/>
        </w:rPr>
        <w:id w:val="-219667929"/>
        <w:docPartObj>
          <w:docPartGallery w:val="Bibliographies"/>
          <w:docPartUnique/>
        </w:docPartObj>
      </w:sdtPr>
      <w:sdtEndPr/>
      <w:sdtContent>
        <w:p w14:paraId="68D19220" w14:textId="2988A027" w:rsidR="000A7B8D" w:rsidRDefault="000A7B8D">
          <w:pPr>
            <w:pStyle w:val="Heading1"/>
          </w:pPr>
          <w:r>
            <w:t>Bibliography</w:t>
          </w:r>
          <w:bookmarkEnd w:id="126"/>
        </w:p>
        <w:sdt>
          <w:sdtPr>
            <w:id w:val="111145805"/>
            <w:bibliography/>
          </w:sdtPr>
          <w:sdtEndPr/>
          <w:sdtContent>
            <w:p w14:paraId="5379F12F" w14:textId="77777777" w:rsidR="000A7B8D" w:rsidRDefault="000A7B8D">
              <w:pPr>
                <w:rPr>
                  <w:rFonts w:eastAsiaTheme="minorHAnsi" w:cstheme="minorBidi"/>
                  <w:noProof/>
                  <w:szCs w:val="22"/>
                </w:rPr>
              </w:pPr>
              <w:r>
                <w:fldChar w:fldCharType="begin"/>
              </w:r>
              <w:r>
                <w:instrText xml:space="preserve"> BIBLIOGRAPHY </w:instrText>
              </w:r>
              <w:r>
                <w:fldChar w:fldCharType="separate"/>
              </w:r>
            </w:p>
            <w:tbl>
              <w:tblPr>
                <w:tblW w:w="5128"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9"/>
                <w:gridCol w:w="9174"/>
              </w:tblGrid>
              <w:tr w:rsidR="000A7B8D" w14:paraId="4860DFF8" w14:textId="77777777" w:rsidTr="00986248">
                <w:trPr>
                  <w:divId w:val="1819033494"/>
                  <w:tblCellSpacing w:w="15" w:type="dxa"/>
                </w:trPr>
                <w:tc>
                  <w:tcPr>
                    <w:tcW w:w="215" w:type="pct"/>
                    <w:hideMark/>
                  </w:tcPr>
                  <w:p w14:paraId="090755F7" w14:textId="17E8A7CC" w:rsidR="000A7B8D" w:rsidRDefault="000A7B8D">
                    <w:pPr>
                      <w:pStyle w:val="Bibliography"/>
                      <w:rPr>
                        <w:noProof/>
                      </w:rPr>
                    </w:pPr>
                    <w:r>
                      <w:rPr>
                        <w:noProof/>
                      </w:rPr>
                      <w:t xml:space="preserve">[1] </w:t>
                    </w:r>
                  </w:p>
                </w:tc>
                <w:tc>
                  <w:tcPr>
                    <w:tcW w:w="4738" w:type="pct"/>
                    <w:hideMark/>
                  </w:tcPr>
                  <w:p w14:paraId="79799548" w14:textId="77777777" w:rsidR="000A7B8D" w:rsidRDefault="000A7B8D" w:rsidP="00A2137E">
                    <w:pPr>
                      <w:pStyle w:val="Bibliography"/>
                      <w:spacing w:line="360" w:lineRule="auto"/>
                      <w:rPr>
                        <w:noProof/>
                      </w:rPr>
                    </w:pPr>
                    <w:r>
                      <w:rPr>
                        <w:noProof/>
                      </w:rPr>
                      <w:t>VnPro, "VnPro," [Online]. Available: https://vnpro.vn/thu-vien/tong-quan-ve-apis-application-programming-interface--3473.html.</w:t>
                    </w:r>
                  </w:p>
                </w:tc>
              </w:tr>
              <w:tr w:rsidR="000A7B8D" w14:paraId="3DBC7F78" w14:textId="77777777" w:rsidTr="00986248">
                <w:trPr>
                  <w:divId w:val="1819033494"/>
                  <w:tblCellSpacing w:w="15" w:type="dxa"/>
                </w:trPr>
                <w:tc>
                  <w:tcPr>
                    <w:tcW w:w="215" w:type="pct"/>
                    <w:hideMark/>
                  </w:tcPr>
                  <w:p w14:paraId="477D0DD3" w14:textId="77777777" w:rsidR="000A7B8D" w:rsidRDefault="000A7B8D">
                    <w:pPr>
                      <w:pStyle w:val="Bibliography"/>
                      <w:rPr>
                        <w:noProof/>
                      </w:rPr>
                    </w:pPr>
                    <w:r>
                      <w:rPr>
                        <w:noProof/>
                      </w:rPr>
                      <w:t xml:space="preserve">[2] </w:t>
                    </w:r>
                  </w:p>
                </w:tc>
                <w:tc>
                  <w:tcPr>
                    <w:tcW w:w="4738" w:type="pct"/>
                    <w:hideMark/>
                  </w:tcPr>
                  <w:p w14:paraId="2388449A" w14:textId="77777777" w:rsidR="000A7B8D" w:rsidRDefault="000A7B8D" w:rsidP="00A2137E">
                    <w:pPr>
                      <w:pStyle w:val="Bibliography"/>
                      <w:spacing w:line="360" w:lineRule="auto"/>
                      <w:rPr>
                        <w:noProof/>
                      </w:rPr>
                    </w:pPr>
                    <w:r>
                      <w:rPr>
                        <w:noProof/>
                      </w:rPr>
                      <w:t>VnPro, "VnPro," 08 09 2021. [Online]. Available: https://vnpro.vn/thu-vien/softwaredefined-networking-4121.html.</w:t>
                    </w:r>
                  </w:p>
                </w:tc>
              </w:tr>
              <w:tr w:rsidR="000A7B8D" w14:paraId="4764EFA9" w14:textId="77777777" w:rsidTr="00986248">
                <w:trPr>
                  <w:divId w:val="1819033494"/>
                  <w:tblCellSpacing w:w="15" w:type="dxa"/>
                </w:trPr>
                <w:tc>
                  <w:tcPr>
                    <w:tcW w:w="215" w:type="pct"/>
                    <w:hideMark/>
                  </w:tcPr>
                  <w:p w14:paraId="0372E8ED" w14:textId="77777777" w:rsidR="000A7B8D" w:rsidRDefault="000A7B8D">
                    <w:pPr>
                      <w:pStyle w:val="Bibliography"/>
                      <w:rPr>
                        <w:noProof/>
                      </w:rPr>
                    </w:pPr>
                    <w:r>
                      <w:rPr>
                        <w:noProof/>
                      </w:rPr>
                      <w:t xml:space="preserve">[3] </w:t>
                    </w:r>
                  </w:p>
                </w:tc>
                <w:tc>
                  <w:tcPr>
                    <w:tcW w:w="4738" w:type="pct"/>
                    <w:hideMark/>
                  </w:tcPr>
                  <w:p w14:paraId="6A5E86C4" w14:textId="77777777" w:rsidR="000A7B8D" w:rsidRDefault="000A7B8D" w:rsidP="00A2137E">
                    <w:pPr>
                      <w:pStyle w:val="Bibliography"/>
                      <w:spacing w:line="360" w:lineRule="auto"/>
                      <w:rPr>
                        <w:noProof/>
                      </w:rPr>
                    </w:pPr>
                    <w:r>
                      <w:rPr>
                        <w:noProof/>
                      </w:rPr>
                      <w:t>E. Tittel, "SDN vs. NFV: What’s the difference?," 22 04 2022. [Online]. Available: https://www.cisco.com/c/en/us/solutions/software-defined-networking/sdn-vs-nfv.html.</w:t>
                    </w:r>
                  </w:p>
                </w:tc>
              </w:tr>
              <w:tr w:rsidR="000A7B8D" w14:paraId="7CFF5E21" w14:textId="77777777" w:rsidTr="00986248">
                <w:trPr>
                  <w:divId w:val="1819033494"/>
                  <w:tblCellSpacing w:w="15" w:type="dxa"/>
                </w:trPr>
                <w:tc>
                  <w:tcPr>
                    <w:tcW w:w="215" w:type="pct"/>
                    <w:hideMark/>
                  </w:tcPr>
                  <w:p w14:paraId="064AF3CD" w14:textId="77777777" w:rsidR="000A7B8D" w:rsidRDefault="000A7B8D">
                    <w:pPr>
                      <w:pStyle w:val="Bibliography"/>
                      <w:rPr>
                        <w:noProof/>
                      </w:rPr>
                    </w:pPr>
                    <w:r>
                      <w:rPr>
                        <w:noProof/>
                      </w:rPr>
                      <w:t xml:space="preserve">[4] </w:t>
                    </w:r>
                  </w:p>
                </w:tc>
                <w:tc>
                  <w:tcPr>
                    <w:tcW w:w="4738" w:type="pct"/>
                    <w:hideMark/>
                  </w:tcPr>
                  <w:p w14:paraId="0477A4F1" w14:textId="77777777" w:rsidR="000A7B8D" w:rsidRDefault="000A7B8D" w:rsidP="00A2137E">
                    <w:pPr>
                      <w:pStyle w:val="Bibliography"/>
                      <w:spacing w:line="360" w:lineRule="auto"/>
                      <w:rPr>
                        <w:noProof/>
                      </w:rPr>
                    </w:pPr>
                    <w:r>
                      <w:rPr>
                        <w:noProof/>
                      </w:rPr>
                      <w:t xml:space="preserve">C. O. V. D. Peterson, Software-Defined Networks: A Systems Approach, Sphinx, 2022. </w:t>
                    </w:r>
                  </w:p>
                </w:tc>
              </w:tr>
              <w:tr w:rsidR="000A7B8D" w14:paraId="377599E6" w14:textId="77777777" w:rsidTr="00986248">
                <w:trPr>
                  <w:divId w:val="1819033494"/>
                  <w:tblCellSpacing w:w="15" w:type="dxa"/>
                </w:trPr>
                <w:tc>
                  <w:tcPr>
                    <w:tcW w:w="215" w:type="pct"/>
                    <w:hideMark/>
                  </w:tcPr>
                  <w:p w14:paraId="6BCB1B1C" w14:textId="77777777" w:rsidR="000A7B8D" w:rsidRDefault="000A7B8D">
                    <w:pPr>
                      <w:pStyle w:val="Bibliography"/>
                      <w:rPr>
                        <w:noProof/>
                      </w:rPr>
                    </w:pPr>
                    <w:r>
                      <w:rPr>
                        <w:noProof/>
                      </w:rPr>
                      <w:t xml:space="preserve">[5] </w:t>
                    </w:r>
                  </w:p>
                </w:tc>
                <w:tc>
                  <w:tcPr>
                    <w:tcW w:w="4738" w:type="pct"/>
                    <w:hideMark/>
                  </w:tcPr>
                  <w:p w14:paraId="69DBFC94" w14:textId="77777777" w:rsidR="000A7B8D" w:rsidRDefault="000A7B8D" w:rsidP="00A2137E">
                    <w:pPr>
                      <w:pStyle w:val="Bibliography"/>
                      <w:spacing w:line="360" w:lineRule="auto"/>
                      <w:rPr>
                        <w:noProof/>
                      </w:rPr>
                    </w:pPr>
                    <w:r>
                      <w:rPr>
                        <w:noProof/>
                      </w:rPr>
                      <w:t>ONF, "Software-Defined Networking (SDN) Definition," [Online]. Available: https://opennetworking.org/sdn-definition/.</w:t>
                    </w:r>
                  </w:p>
                </w:tc>
              </w:tr>
              <w:tr w:rsidR="000A7B8D" w14:paraId="489586A9" w14:textId="77777777" w:rsidTr="00986248">
                <w:trPr>
                  <w:divId w:val="1819033494"/>
                  <w:tblCellSpacing w:w="15" w:type="dxa"/>
                </w:trPr>
                <w:tc>
                  <w:tcPr>
                    <w:tcW w:w="215" w:type="pct"/>
                    <w:hideMark/>
                  </w:tcPr>
                  <w:p w14:paraId="359DE81E" w14:textId="77777777" w:rsidR="000A7B8D" w:rsidRDefault="000A7B8D">
                    <w:pPr>
                      <w:pStyle w:val="Bibliography"/>
                      <w:rPr>
                        <w:noProof/>
                      </w:rPr>
                    </w:pPr>
                    <w:r>
                      <w:rPr>
                        <w:noProof/>
                      </w:rPr>
                      <w:t xml:space="preserve">[6] </w:t>
                    </w:r>
                  </w:p>
                </w:tc>
                <w:tc>
                  <w:tcPr>
                    <w:tcW w:w="4738" w:type="pct"/>
                    <w:hideMark/>
                  </w:tcPr>
                  <w:p w14:paraId="05DE9F65" w14:textId="77777777" w:rsidR="000A7B8D" w:rsidRDefault="000A7B8D" w:rsidP="00A2137E">
                    <w:pPr>
                      <w:pStyle w:val="Bibliography"/>
                      <w:spacing w:line="360" w:lineRule="auto"/>
                      <w:rPr>
                        <w:noProof/>
                      </w:rPr>
                    </w:pPr>
                    <w:r>
                      <w:rPr>
                        <w:noProof/>
                      </w:rPr>
                      <w:t>Wikipedia, "Wikipedia," 22 04 2022. [Online]. Available: https://en.wikipedia.org/wiki/Software-defined_networking#SDN_flow_forwarding_(sdn).</w:t>
                    </w:r>
                  </w:p>
                </w:tc>
              </w:tr>
              <w:tr w:rsidR="000A7B8D" w14:paraId="34926F5C" w14:textId="77777777" w:rsidTr="00986248">
                <w:trPr>
                  <w:divId w:val="1819033494"/>
                  <w:tblCellSpacing w:w="15" w:type="dxa"/>
                </w:trPr>
                <w:tc>
                  <w:tcPr>
                    <w:tcW w:w="215" w:type="pct"/>
                    <w:hideMark/>
                  </w:tcPr>
                  <w:p w14:paraId="2B5BD83D" w14:textId="77777777" w:rsidR="000A7B8D" w:rsidRDefault="000A7B8D">
                    <w:pPr>
                      <w:pStyle w:val="Bibliography"/>
                      <w:rPr>
                        <w:noProof/>
                      </w:rPr>
                    </w:pPr>
                    <w:r>
                      <w:rPr>
                        <w:noProof/>
                      </w:rPr>
                      <w:t xml:space="preserve">[7] </w:t>
                    </w:r>
                  </w:p>
                </w:tc>
                <w:tc>
                  <w:tcPr>
                    <w:tcW w:w="4738" w:type="pct"/>
                    <w:hideMark/>
                  </w:tcPr>
                  <w:p w14:paraId="7D8363A3" w14:textId="77777777" w:rsidR="000A7B8D" w:rsidRDefault="000A7B8D" w:rsidP="00A2137E">
                    <w:pPr>
                      <w:pStyle w:val="Bibliography"/>
                      <w:spacing w:line="360" w:lineRule="auto"/>
                      <w:rPr>
                        <w:noProof/>
                      </w:rPr>
                    </w:pPr>
                    <w:r>
                      <w:rPr>
                        <w:noProof/>
                      </w:rPr>
                      <w:t>M. Alvarez, "What is a REST API? Fundamentals for Network Engineers," 2020. [Online]. Available: https://codingnetworks.blog/what-is-a-rest-api-fundamentals-for-network-engineers/#:~:text=An%20API%20is%20an%20interface,built%20using%20slightly%20coupled%20components..</w:t>
                    </w:r>
                  </w:p>
                </w:tc>
              </w:tr>
            </w:tbl>
            <w:p w14:paraId="70C6DBBC" w14:textId="77777777" w:rsidR="000A7B8D" w:rsidRDefault="000A7B8D">
              <w:pPr>
                <w:divId w:val="1819033494"/>
                <w:rPr>
                  <w:noProof/>
                </w:rPr>
              </w:pPr>
            </w:p>
            <w:p w14:paraId="62F878CC" w14:textId="70272161" w:rsidR="000A7B8D" w:rsidRPr="00EA3A68" w:rsidRDefault="000A7B8D" w:rsidP="00EA3A68">
              <w:r>
                <w:rPr>
                  <w:b/>
                  <w:bCs/>
                  <w:noProof/>
                </w:rPr>
                <w:fldChar w:fldCharType="end"/>
              </w:r>
            </w:p>
          </w:sdtContent>
        </w:sdt>
      </w:sdtContent>
    </w:sdt>
    <w:p w14:paraId="61B56C61" w14:textId="77777777" w:rsidR="00986248" w:rsidRDefault="00986248">
      <w:pPr>
        <w:spacing w:after="200" w:line="276" w:lineRule="auto"/>
        <w:rPr>
          <w:b/>
          <w:sz w:val="32"/>
          <w:szCs w:val="32"/>
        </w:rPr>
      </w:pPr>
      <w:r>
        <w:br w:type="page"/>
      </w:r>
    </w:p>
    <w:p w14:paraId="20D70EB8" w14:textId="38B3B862" w:rsidR="007E7FF7" w:rsidRPr="007E6AB9" w:rsidRDefault="007E7FF7" w:rsidP="00E35D41">
      <w:pPr>
        <w:pStyle w:val="Chng"/>
        <w:jc w:val="center"/>
      </w:pPr>
      <w:r>
        <w:lastRenderedPageBreak/>
        <w:t>PHỤ LỤC</w:t>
      </w:r>
    </w:p>
    <w:p w14:paraId="755C79D7" w14:textId="77777777" w:rsidR="00BB2B2A" w:rsidRPr="007E7FF7" w:rsidRDefault="00650D6A" w:rsidP="0064189C">
      <w:pPr>
        <w:pStyle w:val="Nidungvnbn"/>
        <w:rPr>
          <w:b/>
        </w:rPr>
      </w:pPr>
      <w:r w:rsidRPr="00B10E7E">
        <w:t xml:space="preserve">Phần này bao gồm những nội dung cần thiết nhằm minh họa hoặc hỗ trợ cho nội dung luận văn như số liệu, biểu mẫu, tranh ảnh. . . . nếu sử dụng những câu trả lời cho một </w:t>
      </w:r>
      <w:r w:rsidRPr="00B10E7E">
        <w:rPr>
          <w:i/>
        </w:rPr>
        <w:t>bảng câu hỏi thì bảng câu hỏi mẫu này phải được đưa vào phần Phụ lục ở dạng nguyên bản</w:t>
      </w:r>
      <w:r w:rsidRPr="00B10E7E">
        <w:t xml:space="preserve"> đã dùng để điều tra, thăm dò ý kiến; </w:t>
      </w:r>
      <w:r w:rsidRPr="00B10E7E">
        <w:rPr>
          <w:b/>
        </w:rPr>
        <w:t>không được tóm tắt hoặc sửa đổi</w:t>
      </w:r>
      <w:r w:rsidRPr="00B10E7E">
        <w:t>. Các tính toán mẫu trình bày tóm tắt trong các biểu mẫu cũng cần nêu trong Phụ lục của luận văn. Phụ lục không được dày hơn phần chính của luận văn</w:t>
      </w:r>
    </w:p>
    <w:sectPr w:rsidR="00BB2B2A" w:rsidRPr="007E7FF7" w:rsidSect="00EC21FA">
      <w:headerReference w:type="default" r:id="rId69"/>
      <w:pgSz w:w="12240" w:h="15840"/>
      <w:pgMar w:top="1705" w:right="1139" w:bottom="1701" w:left="170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095D26" w14:textId="77777777" w:rsidR="007F399A" w:rsidRDefault="007F399A" w:rsidP="00453AB1">
      <w:r>
        <w:separator/>
      </w:r>
    </w:p>
  </w:endnote>
  <w:endnote w:type="continuationSeparator" w:id="0">
    <w:p w14:paraId="46D01CF3" w14:textId="77777777" w:rsidR="007F399A" w:rsidRDefault="007F399A"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iberation Serif">
    <w:altName w:val="Times New Roman"/>
    <w:charset w:val="01"/>
    <w:family w:val="roman"/>
    <w:pitch w:val="variable"/>
  </w:font>
  <w:font w:name="Noto Serif CJK SC">
    <w:altName w:val="Times New Roma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B47B9F" w14:textId="77777777" w:rsidR="007F399A" w:rsidRDefault="007F399A" w:rsidP="00453AB1">
      <w:r>
        <w:separator/>
      </w:r>
    </w:p>
  </w:footnote>
  <w:footnote w:type="continuationSeparator" w:id="0">
    <w:p w14:paraId="47CD2D7B" w14:textId="77777777" w:rsidR="007F399A" w:rsidRDefault="007F399A"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FA7C0" w14:textId="77777777" w:rsidR="007D02C1" w:rsidRDefault="007D02C1">
    <w:pPr>
      <w:pStyle w:val="Header"/>
      <w:jc w:val="center"/>
    </w:pPr>
  </w:p>
  <w:p w14:paraId="44D33323" w14:textId="77777777" w:rsidR="007D02C1" w:rsidRDefault="007D02C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097785"/>
      <w:docPartObj>
        <w:docPartGallery w:val="Page Numbers (Top of Page)"/>
        <w:docPartUnique/>
      </w:docPartObj>
    </w:sdtPr>
    <w:sdtEndPr>
      <w:rPr>
        <w:noProof/>
      </w:rPr>
    </w:sdtEndPr>
    <w:sdtContent>
      <w:p w14:paraId="235D20A8" w14:textId="2D857A71" w:rsidR="007D02C1" w:rsidRDefault="007D02C1">
        <w:pPr>
          <w:pStyle w:val="Header"/>
          <w:jc w:val="center"/>
        </w:pPr>
        <w:r>
          <w:fldChar w:fldCharType="begin"/>
        </w:r>
        <w:r>
          <w:instrText xml:space="preserve"> PAGE   \* MERGEFORMAT </w:instrText>
        </w:r>
        <w:r>
          <w:fldChar w:fldCharType="separate"/>
        </w:r>
        <w:r w:rsidR="00CE6429">
          <w:rPr>
            <w:noProof/>
          </w:rPr>
          <w:t>iv</w:t>
        </w:r>
        <w:r>
          <w:rPr>
            <w:noProof/>
          </w:rPr>
          <w:fldChar w:fldCharType="end"/>
        </w:r>
      </w:p>
    </w:sdtContent>
  </w:sdt>
  <w:p w14:paraId="46BA9915" w14:textId="77777777" w:rsidR="007D02C1" w:rsidRDefault="007D02C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7290956"/>
      <w:docPartObj>
        <w:docPartGallery w:val="Page Numbers (Top of Page)"/>
        <w:docPartUnique/>
      </w:docPartObj>
    </w:sdtPr>
    <w:sdtEndPr>
      <w:rPr>
        <w:noProof/>
      </w:rPr>
    </w:sdtEndPr>
    <w:sdtContent>
      <w:p w14:paraId="44591915" w14:textId="72A9E53A" w:rsidR="007D02C1" w:rsidRDefault="007D02C1">
        <w:pPr>
          <w:pStyle w:val="Header"/>
          <w:jc w:val="center"/>
        </w:pPr>
        <w:r>
          <w:fldChar w:fldCharType="begin"/>
        </w:r>
        <w:r>
          <w:instrText xml:space="preserve"> PAGE   \* MERGEFORMAT </w:instrText>
        </w:r>
        <w:r>
          <w:fldChar w:fldCharType="separate"/>
        </w:r>
        <w:r w:rsidR="00CE6429">
          <w:rPr>
            <w:noProof/>
          </w:rPr>
          <w:t>14</w:t>
        </w:r>
        <w:r>
          <w:rPr>
            <w:noProof/>
          </w:rPr>
          <w:fldChar w:fldCharType="end"/>
        </w:r>
      </w:p>
    </w:sdtContent>
  </w:sdt>
  <w:p w14:paraId="292410B9" w14:textId="77777777" w:rsidR="007D02C1" w:rsidRDefault="007D02C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E4421"/>
    <w:multiLevelType w:val="hybridMultilevel"/>
    <w:tmpl w:val="7F9E794C"/>
    <w:lvl w:ilvl="0" w:tplc="41BE9AB6">
      <w:numFmt w:val="bullet"/>
      <w:lvlText w:val="-"/>
      <w:lvlJc w:val="left"/>
      <w:pPr>
        <w:ind w:left="1440" w:hanging="360"/>
      </w:pPr>
      <w:rPr>
        <w:rFonts w:ascii="Liberation Serif" w:eastAsia="Noto Serif CJK SC" w:hAnsi="Liberation Serif" w:cs="Droid Sans Devanaga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1F2C00"/>
    <w:multiLevelType w:val="multilevel"/>
    <w:tmpl w:val="F9C6CA3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8B2F4B"/>
    <w:multiLevelType w:val="hybridMultilevel"/>
    <w:tmpl w:val="F466701E"/>
    <w:lvl w:ilvl="0" w:tplc="AA60A89A">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8B412B"/>
    <w:multiLevelType w:val="hybridMultilevel"/>
    <w:tmpl w:val="9AF064FE"/>
    <w:lvl w:ilvl="0" w:tplc="AA60A89A">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33F2EF9"/>
    <w:multiLevelType w:val="hybridMultilevel"/>
    <w:tmpl w:val="8FECDA8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3C60A8"/>
    <w:multiLevelType w:val="hybridMultilevel"/>
    <w:tmpl w:val="9AB6A3EE"/>
    <w:lvl w:ilvl="0" w:tplc="41BE9AB6">
      <w:numFmt w:val="bullet"/>
      <w:lvlText w:val="-"/>
      <w:lvlJc w:val="left"/>
      <w:pPr>
        <w:ind w:left="1440" w:hanging="360"/>
      </w:pPr>
      <w:rPr>
        <w:rFonts w:ascii="Liberation Serif" w:eastAsia="Noto Serif CJK SC" w:hAnsi="Liberation Serif" w:cs="Droid Sans Devanagari" w:hint="default"/>
      </w:rPr>
    </w:lvl>
    <w:lvl w:ilvl="1" w:tplc="04090003">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F47826"/>
    <w:multiLevelType w:val="hybridMultilevel"/>
    <w:tmpl w:val="3754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420605"/>
    <w:multiLevelType w:val="multilevel"/>
    <w:tmpl w:val="54F0066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6B23528"/>
    <w:multiLevelType w:val="multilevel"/>
    <w:tmpl w:val="20ACC57A"/>
    <w:lvl w:ilvl="0">
      <w:start w:val="2"/>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6"/>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D7B70BD"/>
    <w:multiLevelType w:val="hybridMultilevel"/>
    <w:tmpl w:val="E568470C"/>
    <w:lvl w:ilvl="0" w:tplc="DDA23266">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6092C54"/>
    <w:multiLevelType w:val="hybridMultilevel"/>
    <w:tmpl w:val="E68AD7AE"/>
    <w:lvl w:ilvl="0" w:tplc="AA60A89A">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8C46FA"/>
    <w:multiLevelType w:val="hybridMultilevel"/>
    <w:tmpl w:val="5C8CF1C2"/>
    <w:lvl w:ilvl="0" w:tplc="EB98E47E">
      <w:start w:val="4"/>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5FA5DDC"/>
    <w:multiLevelType w:val="multilevel"/>
    <w:tmpl w:val="F9C6CA3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05E62B0"/>
    <w:multiLevelType w:val="hybridMultilevel"/>
    <w:tmpl w:val="975AF304"/>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502C17"/>
    <w:multiLevelType w:val="hybridMultilevel"/>
    <w:tmpl w:val="5A9A18EC"/>
    <w:lvl w:ilvl="0" w:tplc="AA60A89A">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E9D68B6"/>
    <w:multiLevelType w:val="hybridMultilevel"/>
    <w:tmpl w:val="3766BA3C"/>
    <w:lvl w:ilvl="0" w:tplc="41BE9AB6">
      <w:numFmt w:val="bullet"/>
      <w:lvlText w:val="-"/>
      <w:lvlJc w:val="left"/>
      <w:pPr>
        <w:ind w:left="1440" w:hanging="360"/>
      </w:pPr>
      <w:rPr>
        <w:rFonts w:ascii="Liberation Serif" w:eastAsia="Noto Serif CJK SC" w:hAnsi="Liberation Serif" w:cs="Droid Sans Devanaga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2E418E"/>
    <w:multiLevelType w:val="multilevel"/>
    <w:tmpl w:val="54F0066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702241"/>
    <w:multiLevelType w:val="multilevel"/>
    <w:tmpl w:val="B9D2220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EAB2ACD"/>
    <w:multiLevelType w:val="hybridMultilevel"/>
    <w:tmpl w:val="5C046802"/>
    <w:lvl w:ilvl="0" w:tplc="AA60A89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9"/>
  </w:num>
  <w:num w:numId="3">
    <w:abstractNumId w:val="23"/>
  </w:num>
  <w:num w:numId="4">
    <w:abstractNumId w:val="27"/>
  </w:num>
  <w:num w:numId="5">
    <w:abstractNumId w:val="2"/>
  </w:num>
  <w:num w:numId="6">
    <w:abstractNumId w:val="8"/>
  </w:num>
  <w:num w:numId="7">
    <w:abstractNumId w:val="20"/>
  </w:num>
  <w:num w:numId="8">
    <w:abstractNumId w:val="25"/>
  </w:num>
  <w:num w:numId="9">
    <w:abstractNumId w:val="7"/>
  </w:num>
  <w:num w:numId="10">
    <w:abstractNumId w:val="15"/>
  </w:num>
  <w:num w:numId="11">
    <w:abstractNumId w:val="26"/>
  </w:num>
  <w:num w:numId="12">
    <w:abstractNumId w:val="10"/>
  </w:num>
  <w:num w:numId="13">
    <w:abstractNumId w:val="17"/>
  </w:num>
  <w:num w:numId="14">
    <w:abstractNumId w:val="4"/>
  </w:num>
  <w:num w:numId="15">
    <w:abstractNumId w:val="14"/>
  </w:num>
  <w:num w:numId="16">
    <w:abstractNumId w:val="1"/>
  </w:num>
  <w:num w:numId="17">
    <w:abstractNumId w:val="24"/>
  </w:num>
  <w:num w:numId="18">
    <w:abstractNumId w:val="11"/>
  </w:num>
  <w:num w:numId="19">
    <w:abstractNumId w:val="28"/>
  </w:num>
  <w:num w:numId="20">
    <w:abstractNumId w:val="0"/>
  </w:num>
  <w:num w:numId="21">
    <w:abstractNumId w:val="18"/>
  </w:num>
  <w:num w:numId="22">
    <w:abstractNumId w:val="22"/>
  </w:num>
  <w:num w:numId="23">
    <w:abstractNumId w:val="12"/>
  </w:num>
  <w:num w:numId="24">
    <w:abstractNumId w:val="3"/>
  </w:num>
  <w:num w:numId="25">
    <w:abstractNumId w:val="29"/>
  </w:num>
  <w:num w:numId="26">
    <w:abstractNumId w:val="13"/>
  </w:num>
  <w:num w:numId="27">
    <w:abstractNumId w:val="5"/>
  </w:num>
  <w:num w:numId="28">
    <w:abstractNumId w:val="21"/>
  </w:num>
  <w:num w:numId="29">
    <w:abstractNumId w:val="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891"/>
    <w:rsid w:val="00000FCE"/>
    <w:rsid w:val="00003308"/>
    <w:rsid w:val="0000505F"/>
    <w:rsid w:val="00006646"/>
    <w:rsid w:val="00012C60"/>
    <w:rsid w:val="00012DE5"/>
    <w:rsid w:val="00012F42"/>
    <w:rsid w:val="00014788"/>
    <w:rsid w:val="00017E5E"/>
    <w:rsid w:val="0002320E"/>
    <w:rsid w:val="00024496"/>
    <w:rsid w:val="00025909"/>
    <w:rsid w:val="0003115A"/>
    <w:rsid w:val="0003322E"/>
    <w:rsid w:val="00040891"/>
    <w:rsid w:val="0005165D"/>
    <w:rsid w:val="0005315C"/>
    <w:rsid w:val="00060B57"/>
    <w:rsid w:val="0006215D"/>
    <w:rsid w:val="00063826"/>
    <w:rsid w:val="0008019D"/>
    <w:rsid w:val="00082970"/>
    <w:rsid w:val="0008336A"/>
    <w:rsid w:val="00086E4A"/>
    <w:rsid w:val="00093F46"/>
    <w:rsid w:val="0009605B"/>
    <w:rsid w:val="00096970"/>
    <w:rsid w:val="000A35BF"/>
    <w:rsid w:val="000A6258"/>
    <w:rsid w:val="000A7B8D"/>
    <w:rsid w:val="000C3561"/>
    <w:rsid w:val="000D568D"/>
    <w:rsid w:val="000E2F3C"/>
    <w:rsid w:val="000E5558"/>
    <w:rsid w:val="000E5593"/>
    <w:rsid w:val="000E7F9F"/>
    <w:rsid w:val="000F0C45"/>
    <w:rsid w:val="00106AAE"/>
    <w:rsid w:val="001112F4"/>
    <w:rsid w:val="00134F20"/>
    <w:rsid w:val="00137133"/>
    <w:rsid w:val="00141A86"/>
    <w:rsid w:val="00141F0B"/>
    <w:rsid w:val="001464DF"/>
    <w:rsid w:val="00151821"/>
    <w:rsid w:val="00153546"/>
    <w:rsid w:val="00156FED"/>
    <w:rsid w:val="00160B92"/>
    <w:rsid w:val="00160DD8"/>
    <w:rsid w:val="00164F10"/>
    <w:rsid w:val="001820AD"/>
    <w:rsid w:val="001924E4"/>
    <w:rsid w:val="001934B2"/>
    <w:rsid w:val="0019668F"/>
    <w:rsid w:val="001A5AA7"/>
    <w:rsid w:val="001C0AB9"/>
    <w:rsid w:val="001C24C8"/>
    <w:rsid w:val="001C4855"/>
    <w:rsid w:val="001C6015"/>
    <w:rsid w:val="001D1B01"/>
    <w:rsid w:val="001F2484"/>
    <w:rsid w:val="00207DC2"/>
    <w:rsid w:val="002123C1"/>
    <w:rsid w:val="002140A4"/>
    <w:rsid w:val="00215162"/>
    <w:rsid w:val="00215528"/>
    <w:rsid w:val="00215A82"/>
    <w:rsid w:val="0023721C"/>
    <w:rsid w:val="002378F9"/>
    <w:rsid w:val="002455ED"/>
    <w:rsid w:val="00250364"/>
    <w:rsid w:val="00252F26"/>
    <w:rsid w:val="00254599"/>
    <w:rsid w:val="00260121"/>
    <w:rsid w:val="00262B0F"/>
    <w:rsid w:val="00291721"/>
    <w:rsid w:val="002978B6"/>
    <w:rsid w:val="002A4C5C"/>
    <w:rsid w:val="002B0771"/>
    <w:rsid w:val="002B4CF6"/>
    <w:rsid w:val="002B5F40"/>
    <w:rsid w:val="002B72FD"/>
    <w:rsid w:val="002C16C0"/>
    <w:rsid w:val="002D4629"/>
    <w:rsid w:val="002D796D"/>
    <w:rsid w:val="002E16A3"/>
    <w:rsid w:val="002E29AB"/>
    <w:rsid w:val="002E2EE7"/>
    <w:rsid w:val="002E431B"/>
    <w:rsid w:val="003218FF"/>
    <w:rsid w:val="0032207D"/>
    <w:rsid w:val="00324397"/>
    <w:rsid w:val="00327667"/>
    <w:rsid w:val="003325F8"/>
    <w:rsid w:val="0033476B"/>
    <w:rsid w:val="00335B3E"/>
    <w:rsid w:val="003364AF"/>
    <w:rsid w:val="00342452"/>
    <w:rsid w:val="003432E3"/>
    <w:rsid w:val="00360ED2"/>
    <w:rsid w:val="003633C4"/>
    <w:rsid w:val="003660F9"/>
    <w:rsid w:val="00366821"/>
    <w:rsid w:val="003745FC"/>
    <w:rsid w:val="00374F79"/>
    <w:rsid w:val="00375A58"/>
    <w:rsid w:val="00387812"/>
    <w:rsid w:val="00390EFB"/>
    <w:rsid w:val="00393E6C"/>
    <w:rsid w:val="003A055A"/>
    <w:rsid w:val="003A0AB0"/>
    <w:rsid w:val="003A7915"/>
    <w:rsid w:val="003B0B06"/>
    <w:rsid w:val="003B1A7A"/>
    <w:rsid w:val="003B291C"/>
    <w:rsid w:val="003B33DB"/>
    <w:rsid w:val="003B5DE7"/>
    <w:rsid w:val="003C1628"/>
    <w:rsid w:val="003C46F0"/>
    <w:rsid w:val="003C7C0C"/>
    <w:rsid w:val="003D2468"/>
    <w:rsid w:val="003D4C60"/>
    <w:rsid w:val="003E0733"/>
    <w:rsid w:val="003E4BF5"/>
    <w:rsid w:val="003E5CB3"/>
    <w:rsid w:val="0040392A"/>
    <w:rsid w:val="00403E88"/>
    <w:rsid w:val="00407FBE"/>
    <w:rsid w:val="0041779E"/>
    <w:rsid w:val="004211CD"/>
    <w:rsid w:val="00424A6F"/>
    <w:rsid w:val="004359B8"/>
    <w:rsid w:val="004365DB"/>
    <w:rsid w:val="00440483"/>
    <w:rsid w:val="00445751"/>
    <w:rsid w:val="0044765F"/>
    <w:rsid w:val="0044771F"/>
    <w:rsid w:val="004509A0"/>
    <w:rsid w:val="00453AB1"/>
    <w:rsid w:val="00453D6A"/>
    <w:rsid w:val="00456DC0"/>
    <w:rsid w:val="00465832"/>
    <w:rsid w:val="00466107"/>
    <w:rsid w:val="00466A00"/>
    <w:rsid w:val="004670FC"/>
    <w:rsid w:val="00474A3A"/>
    <w:rsid w:val="00483D39"/>
    <w:rsid w:val="004859AF"/>
    <w:rsid w:val="004A05F3"/>
    <w:rsid w:val="004A751B"/>
    <w:rsid w:val="004A7C39"/>
    <w:rsid w:val="004B2E00"/>
    <w:rsid w:val="004D1EA7"/>
    <w:rsid w:val="004D7C87"/>
    <w:rsid w:val="004E3C16"/>
    <w:rsid w:val="004E6AD1"/>
    <w:rsid w:val="00500186"/>
    <w:rsid w:val="0051194D"/>
    <w:rsid w:val="00512E24"/>
    <w:rsid w:val="00515894"/>
    <w:rsid w:val="00526461"/>
    <w:rsid w:val="00532665"/>
    <w:rsid w:val="0053633C"/>
    <w:rsid w:val="00536E9B"/>
    <w:rsid w:val="00543761"/>
    <w:rsid w:val="00552778"/>
    <w:rsid w:val="00555C5B"/>
    <w:rsid w:val="00555D95"/>
    <w:rsid w:val="00565685"/>
    <w:rsid w:val="00567341"/>
    <w:rsid w:val="005728C0"/>
    <w:rsid w:val="00574623"/>
    <w:rsid w:val="005808E7"/>
    <w:rsid w:val="005809AD"/>
    <w:rsid w:val="00584BE6"/>
    <w:rsid w:val="0059179D"/>
    <w:rsid w:val="00593511"/>
    <w:rsid w:val="00594A25"/>
    <w:rsid w:val="00597470"/>
    <w:rsid w:val="005A2567"/>
    <w:rsid w:val="005A3A55"/>
    <w:rsid w:val="005B18E0"/>
    <w:rsid w:val="005B2282"/>
    <w:rsid w:val="005B46DD"/>
    <w:rsid w:val="005C1497"/>
    <w:rsid w:val="005C7FA6"/>
    <w:rsid w:val="005D064A"/>
    <w:rsid w:val="005D16DA"/>
    <w:rsid w:val="005D57B8"/>
    <w:rsid w:val="005D5B76"/>
    <w:rsid w:val="005D5C20"/>
    <w:rsid w:val="005D7806"/>
    <w:rsid w:val="005E023D"/>
    <w:rsid w:val="005E75AF"/>
    <w:rsid w:val="005F139B"/>
    <w:rsid w:val="005F1919"/>
    <w:rsid w:val="00602208"/>
    <w:rsid w:val="0060290E"/>
    <w:rsid w:val="00603121"/>
    <w:rsid w:val="00606BE1"/>
    <w:rsid w:val="00622A2B"/>
    <w:rsid w:val="00622D90"/>
    <w:rsid w:val="00631DB7"/>
    <w:rsid w:val="00636641"/>
    <w:rsid w:val="00640080"/>
    <w:rsid w:val="0064189C"/>
    <w:rsid w:val="00644188"/>
    <w:rsid w:val="0064458A"/>
    <w:rsid w:val="00650D6A"/>
    <w:rsid w:val="006667C0"/>
    <w:rsid w:val="00670AFB"/>
    <w:rsid w:val="00671456"/>
    <w:rsid w:val="00675CC6"/>
    <w:rsid w:val="00694ECB"/>
    <w:rsid w:val="006A7385"/>
    <w:rsid w:val="006A7DC5"/>
    <w:rsid w:val="006B00A3"/>
    <w:rsid w:val="006B0400"/>
    <w:rsid w:val="006C0E9A"/>
    <w:rsid w:val="006D50DE"/>
    <w:rsid w:val="006E3631"/>
    <w:rsid w:val="006E5D89"/>
    <w:rsid w:val="006E7D8F"/>
    <w:rsid w:val="006F4F9C"/>
    <w:rsid w:val="006F6EB6"/>
    <w:rsid w:val="007039AA"/>
    <w:rsid w:val="00704AAF"/>
    <w:rsid w:val="00713FF3"/>
    <w:rsid w:val="007145B9"/>
    <w:rsid w:val="0072289F"/>
    <w:rsid w:val="007250AD"/>
    <w:rsid w:val="00727CBC"/>
    <w:rsid w:val="00730FAC"/>
    <w:rsid w:val="00737340"/>
    <w:rsid w:val="00740289"/>
    <w:rsid w:val="00745E0D"/>
    <w:rsid w:val="00753EDB"/>
    <w:rsid w:val="0075527C"/>
    <w:rsid w:val="00770C50"/>
    <w:rsid w:val="00774712"/>
    <w:rsid w:val="00776068"/>
    <w:rsid w:val="00791EED"/>
    <w:rsid w:val="00797CA2"/>
    <w:rsid w:val="007A11C2"/>
    <w:rsid w:val="007A1CA1"/>
    <w:rsid w:val="007A29C6"/>
    <w:rsid w:val="007A314E"/>
    <w:rsid w:val="007A6811"/>
    <w:rsid w:val="007A725D"/>
    <w:rsid w:val="007A7C2C"/>
    <w:rsid w:val="007B1A23"/>
    <w:rsid w:val="007B58DD"/>
    <w:rsid w:val="007B7FF5"/>
    <w:rsid w:val="007D02C1"/>
    <w:rsid w:val="007D3AD1"/>
    <w:rsid w:val="007D47D5"/>
    <w:rsid w:val="007E6AB9"/>
    <w:rsid w:val="007E7FF7"/>
    <w:rsid w:val="007F312B"/>
    <w:rsid w:val="007F359E"/>
    <w:rsid w:val="007F399A"/>
    <w:rsid w:val="007F5BA5"/>
    <w:rsid w:val="0080000D"/>
    <w:rsid w:val="00800D79"/>
    <w:rsid w:val="00802A08"/>
    <w:rsid w:val="008032BA"/>
    <w:rsid w:val="008079C4"/>
    <w:rsid w:val="00814CC3"/>
    <w:rsid w:val="00814EA1"/>
    <w:rsid w:val="00816E1C"/>
    <w:rsid w:val="00827B58"/>
    <w:rsid w:val="00832073"/>
    <w:rsid w:val="00834829"/>
    <w:rsid w:val="008425E3"/>
    <w:rsid w:val="008429A6"/>
    <w:rsid w:val="00842C81"/>
    <w:rsid w:val="00844470"/>
    <w:rsid w:val="00851401"/>
    <w:rsid w:val="008557B9"/>
    <w:rsid w:val="00856DCB"/>
    <w:rsid w:val="00867C2D"/>
    <w:rsid w:val="00871102"/>
    <w:rsid w:val="008749CD"/>
    <w:rsid w:val="00877E56"/>
    <w:rsid w:val="00880D36"/>
    <w:rsid w:val="00887C70"/>
    <w:rsid w:val="00892DFA"/>
    <w:rsid w:val="00892E81"/>
    <w:rsid w:val="008A7EC7"/>
    <w:rsid w:val="008C21E9"/>
    <w:rsid w:val="008C698C"/>
    <w:rsid w:val="008C6C45"/>
    <w:rsid w:val="008D77A3"/>
    <w:rsid w:val="008E0E8A"/>
    <w:rsid w:val="008E280B"/>
    <w:rsid w:val="008E2D90"/>
    <w:rsid w:val="008E6453"/>
    <w:rsid w:val="008E7C85"/>
    <w:rsid w:val="008E7E7A"/>
    <w:rsid w:val="008F2B31"/>
    <w:rsid w:val="008F485E"/>
    <w:rsid w:val="00901951"/>
    <w:rsid w:val="00912257"/>
    <w:rsid w:val="00914B75"/>
    <w:rsid w:val="0091563F"/>
    <w:rsid w:val="0092594E"/>
    <w:rsid w:val="00927392"/>
    <w:rsid w:val="009306F6"/>
    <w:rsid w:val="00936BB9"/>
    <w:rsid w:val="00936E29"/>
    <w:rsid w:val="00942B81"/>
    <w:rsid w:val="009528B8"/>
    <w:rsid w:val="00953733"/>
    <w:rsid w:val="0097107C"/>
    <w:rsid w:val="009765F7"/>
    <w:rsid w:val="00986248"/>
    <w:rsid w:val="00987FC4"/>
    <w:rsid w:val="00993386"/>
    <w:rsid w:val="009A6644"/>
    <w:rsid w:val="009A7AB3"/>
    <w:rsid w:val="009B12E3"/>
    <w:rsid w:val="009B2225"/>
    <w:rsid w:val="009B4AA3"/>
    <w:rsid w:val="009B7E6E"/>
    <w:rsid w:val="009D065A"/>
    <w:rsid w:val="009E38DF"/>
    <w:rsid w:val="009E5423"/>
    <w:rsid w:val="009F310C"/>
    <w:rsid w:val="00A006F7"/>
    <w:rsid w:val="00A128D3"/>
    <w:rsid w:val="00A174F9"/>
    <w:rsid w:val="00A2137E"/>
    <w:rsid w:val="00A2706C"/>
    <w:rsid w:val="00A34152"/>
    <w:rsid w:val="00A375CD"/>
    <w:rsid w:val="00A42391"/>
    <w:rsid w:val="00A53C43"/>
    <w:rsid w:val="00A55CD0"/>
    <w:rsid w:val="00A61A8A"/>
    <w:rsid w:val="00A805EC"/>
    <w:rsid w:val="00A82802"/>
    <w:rsid w:val="00A85608"/>
    <w:rsid w:val="00A86D01"/>
    <w:rsid w:val="00AC133B"/>
    <w:rsid w:val="00AC2C8D"/>
    <w:rsid w:val="00AC360E"/>
    <w:rsid w:val="00AC72F4"/>
    <w:rsid w:val="00AC76DC"/>
    <w:rsid w:val="00AD04B3"/>
    <w:rsid w:val="00AD0A25"/>
    <w:rsid w:val="00AD2CD5"/>
    <w:rsid w:val="00AD31DD"/>
    <w:rsid w:val="00AE295E"/>
    <w:rsid w:val="00AE2F5A"/>
    <w:rsid w:val="00AE64C9"/>
    <w:rsid w:val="00AF04B8"/>
    <w:rsid w:val="00AF194D"/>
    <w:rsid w:val="00AF3ED8"/>
    <w:rsid w:val="00AF7EDF"/>
    <w:rsid w:val="00B0155B"/>
    <w:rsid w:val="00B05530"/>
    <w:rsid w:val="00B118C8"/>
    <w:rsid w:val="00B24651"/>
    <w:rsid w:val="00B24995"/>
    <w:rsid w:val="00B25CC3"/>
    <w:rsid w:val="00B308E2"/>
    <w:rsid w:val="00B32F51"/>
    <w:rsid w:val="00B34DB0"/>
    <w:rsid w:val="00B36B5D"/>
    <w:rsid w:val="00B37E6C"/>
    <w:rsid w:val="00B46FBD"/>
    <w:rsid w:val="00B54D71"/>
    <w:rsid w:val="00B56DEC"/>
    <w:rsid w:val="00B62922"/>
    <w:rsid w:val="00B7220D"/>
    <w:rsid w:val="00B769E6"/>
    <w:rsid w:val="00B801D1"/>
    <w:rsid w:val="00B80FDD"/>
    <w:rsid w:val="00B83F35"/>
    <w:rsid w:val="00B8489D"/>
    <w:rsid w:val="00BA2616"/>
    <w:rsid w:val="00BA46F5"/>
    <w:rsid w:val="00BA65EE"/>
    <w:rsid w:val="00BA69FB"/>
    <w:rsid w:val="00BA6A75"/>
    <w:rsid w:val="00BB2B2A"/>
    <w:rsid w:val="00BB7D65"/>
    <w:rsid w:val="00BC0214"/>
    <w:rsid w:val="00BC70E8"/>
    <w:rsid w:val="00BD158D"/>
    <w:rsid w:val="00BD158E"/>
    <w:rsid w:val="00BE04CB"/>
    <w:rsid w:val="00BE44D8"/>
    <w:rsid w:val="00BE4D5C"/>
    <w:rsid w:val="00BE5CA6"/>
    <w:rsid w:val="00BF3842"/>
    <w:rsid w:val="00C00EC2"/>
    <w:rsid w:val="00C02BC4"/>
    <w:rsid w:val="00C179BF"/>
    <w:rsid w:val="00C201C7"/>
    <w:rsid w:val="00C324F5"/>
    <w:rsid w:val="00C341A4"/>
    <w:rsid w:val="00C34F71"/>
    <w:rsid w:val="00C3717D"/>
    <w:rsid w:val="00C37921"/>
    <w:rsid w:val="00C56904"/>
    <w:rsid w:val="00C70A1B"/>
    <w:rsid w:val="00C75086"/>
    <w:rsid w:val="00C82FD9"/>
    <w:rsid w:val="00C858F9"/>
    <w:rsid w:val="00C95ABA"/>
    <w:rsid w:val="00CA1C39"/>
    <w:rsid w:val="00CA39DA"/>
    <w:rsid w:val="00CA7873"/>
    <w:rsid w:val="00CB60FA"/>
    <w:rsid w:val="00CC4166"/>
    <w:rsid w:val="00CC49E6"/>
    <w:rsid w:val="00CD13EC"/>
    <w:rsid w:val="00CD22E4"/>
    <w:rsid w:val="00CE0726"/>
    <w:rsid w:val="00CE2FEE"/>
    <w:rsid w:val="00CE5555"/>
    <w:rsid w:val="00CE6429"/>
    <w:rsid w:val="00CF3FBE"/>
    <w:rsid w:val="00CF45BF"/>
    <w:rsid w:val="00D00245"/>
    <w:rsid w:val="00D01D40"/>
    <w:rsid w:val="00D02A55"/>
    <w:rsid w:val="00D05CF9"/>
    <w:rsid w:val="00D26CB4"/>
    <w:rsid w:val="00D34D21"/>
    <w:rsid w:val="00D37BF8"/>
    <w:rsid w:val="00D40D3A"/>
    <w:rsid w:val="00D46FC6"/>
    <w:rsid w:val="00D617BA"/>
    <w:rsid w:val="00D6321C"/>
    <w:rsid w:val="00D63D28"/>
    <w:rsid w:val="00D715A1"/>
    <w:rsid w:val="00D74844"/>
    <w:rsid w:val="00D811BE"/>
    <w:rsid w:val="00D85373"/>
    <w:rsid w:val="00DA0398"/>
    <w:rsid w:val="00DA27A3"/>
    <w:rsid w:val="00DB7595"/>
    <w:rsid w:val="00DC219F"/>
    <w:rsid w:val="00DC2276"/>
    <w:rsid w:val="00DC2F37"/>
    <w:rsid w:val="00DC5B3F"/>
    <w:rsid w:val="00DC6A81"/>
    <w:rsid w:val="00DD0FBA"/>
    <w:rsid w:val="00DD3CD4"/>
    <w:rsid w:val="00DD74FD"/>
    <w:rsid w:val="00DF0AAB"/>
    <w:rsid w:val="00DF128B"/>
    <w:rsid w:val="00E053CE"/>
    <w:rsid w:val="00E15A8B"/>
    <w:rsid w:val="00E32FCE"/>
    <w:rsid w:val="00E34E22"/>
    <w:rsid w:val="00E35D41"/>
    <w:rsid w:val="00E36F79"/>
    <w:rsid w:val="00E40096"/>
    <w:rsid w:val="00E477B4"/>
    <w:rsid w:val="00E53634"/>
    <w:rsid w:val="00E546FB"/>
    <w:rsid w:val="00E6108B"/>
    <w:rsid w:val="00E61C0D"/>
    <w:rsid w:val="00E718D4"/>
    <w:rsid w:val="00E73816"/>
    <w:rsid w:val="00E73E69"/>
    <w:rsid w:val="00E766EA"/>
    <w:rsid w:val="00E77CB7"/>
    <w:rsid w:val="00E81DC9"/>
    <w:rsid w:val="00E86206"/>
    <w:rsid w:val="00E86ED0"/>
    <w:rsid w:val="00EA25E1"/>
    <w:rsid w:val="00EA3A68"/>
    <w:rsid w:val="00EA7E07"/>
    <w:rsid w:val="00EB34C6"/>
    <w:rsid w:val="00EB7460"/>
    <w:rsid w:val="00EC21FA"/>
    <w:rsid w:val="00EC3F07"/>
    <w:rsid w:val="00EC63B2"/>
    <w:rsid w:val="00ED7A62"/>
    <w:rsid w:val="00EE0429"/>
    <w:rsid w:val="00EE0CBB"/>
    <w:rsid w:val="00EF1DBA"/>
    <w:rsid w:val="00F04788"/>
    <w:rsid w:val="00F21259"/>
    <w:rsid w:val="00F22859"/>
    <w:rsid w:val="00F313DD"/>
    <w:rsid w:val="00F373B6"/>
    <w:rsid w:val="00F40EE2"/>
    <w:rsid w:val="00F46355"/>
    <w:rsid w:val="00F467A0"/>
    <w:rsid w:val="00F46C6B"/>
    <w:rsid w:val="00F470B3"/>
    <w:rsid w:val="00F55C6D"/>
    <w:rsid w:val="00F57B3A"/>
    <w:rsid w:val="00F6183C"/>
    <w:rsid w:val="00F61EAF"/>
    <w:rsid w:val="00F72451"/>
    <w:rsid w:val="00F738AE"/>
    <w:rsid w:val="00F77C11"/>
    <w:rsid w:val="00F95026"/>
    <w:rsid w:val="00FA0719"/>
    <w:rsid w:val="00FA1EB0"/>
    <w:rsid w:val="00FA6018"/>
    <w:rsid w:val="00FB04D2"/>
    <w:rsid w:val="00FB2081"/>
    <w:rsid w:val="00FB6FC6"/>
    <w:rsid w:val="00FC4F5A"/>
    <w:rsid w:val="00FC5E23"/>
    <w:rsid w:val="00FD10BE"/>
    <w:rsid w:val="00FD6D41"/>
    <w:rsid w:val="00FE0422"/>
    <w:rsid w:val="00FE358B"/>
    <w:rsid w:val="00FE53A5"/>
    <w:rsid w:val="00FE627C"/>
    <w:rsid w:val="00FE6F80"/>
    <w:rsid w:val="00FF3E77"/>
    <w:rsid w:val="00FF4182"/>
    <w:rsid w:val="00FF4DA2"/>
    <w:rsid w:val="00FF79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B3C37"/>
  <w15:docId w15:val="{C5225D37-8DC7-418B-8ABC-702BC12D7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023D"/>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814EA1"/>
    <w:pPr>
      <w:ind w:left="720"/>
      <w:contextualSpacing/>
    </w:pPr>
  </w:style>
  <w:style w:type="paragraph" w:styleId="TOCHeading">
    <w:name w:val="TOC Heading"/>
    <w:basedOn w:val="Heading1"/>
    <w:next w:val="Normal"/>
    <w:uiPriority w:val="39"/>
    <w:unhideWhenUsed/>
    <w:qFormat/>
    <w:rsid w:val="00440483"/>
    <w:pPr>
      <w:spacing w:before="240" w:line="259" w:lineRule="auto"/>
      <w:outlineLvl w:val="9"/>
    </w:pPr>
    <w:rPr>
      <w:b w:val="0"/>
      <w:bCs w:val="0"/>
      <w:sz w:val="32"/>
      <w:szCs w:val="32"/>
    </w:rPr>
  </w:style>
  <w:style w:type="paragraph" w:styleId="Bibliography">
    <w:name w:val="Bibliography"/>
    <w:basedOn w:val="Normal"/>
    <w:next w:val="Normal"/>
    <w:uiPriority w:val="37"/>
    <w:unhideWhenUsed/>
    <w:rsid w:val="000A7B8D"/>
  </w:style>
  <w:style w:type="paragraph" w:customStyle="1" w:styleId="Danhmchnhbng">
    <w:name w:val="Danh mục hình bảng"/>
    <w:link w:val="DanhmchnhbngChar"/>
    <w:autoRedefine/>
    <w:qFormat/>
    <w:rsid w:val="006667C0"/>
    <w:pPr>
      <w:spacing w:after="0" w:line="240" w:lineRule="auto"/>
    </w:pPr>
    <w:rPr>
      <w:rFonts w:eastAsia="Times New Roman" w:cs="Times New Roman"/>
      <w:sz w:val="26"/>
      <w:szCs w:val="24"/>
    </w:rPr>
  </w:style>
  <w:style w:type="character" w:customStyle="1" w:styleId="DanhmchnhbngChar">
    <w:name w:val="Danh mục hình bảng Char"/>
    <w:basedOn w:val="DefaultParagraphFont"/>
    <w:link w:val="Danhmchnhbng"/>
    <w:rsid w:val="006667C0"/>
    <w:rPr>
      <w:rFonts w:eastAsia="Times New Roman" w:cs="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89732">
      <w:bodyDiv w:val="1"/>
      <w:marLeft w:val="0"/>
      <w:marRight w:val="0"/>
      <w:marTop w:val="0"/>
      <w:marBottom w:val="0"/>
      <w:divBdr>
        <w:top w:val="none" w:sz="0" w:space="0" w:color="auto"/>
        <w:left w:val="none" w:sz="0" w:space="0" w:color="auto"/>
        <w:bottom w:val="none" w:sz="0" w:space="0" w:color="auto"/>
        <w:right w:val="none" w:sz="0" w:space="0" w:color="auto"/>
      </w:divBdr>
    </w:div>
    <w:div w:id="98109301">
      <w:bodyDiv w:val="1"/>
      <w:marLeft w:val="0"/>
      <w:marRight w:val="0"/>
      <w:marTop w:val="0"/>
      <w:marBottom w:val="0"/>
      <w:divBdr>
        <w:top w:val="none" w:sz="0" w:space="0" w:color="auto"/>
        <w:left w:val="none" w:sz="0" w:space="0" w:color="auto"/>
        <w:bottom w:val="none" w:sz="0" w:space="0" w:color="auto"/>
        <w:right w:val="none" w:sz="0" w:space="0" w:color="auto"/>
      </w:divBdr>
      <w:divsChild>
        <w:div w:id="1223178714">
          <w:marLeft w:val="0"/>
          <w:marRight w:val="0"/>
          <w:marTop w:val="0"/>
          <w:marBottom w:val="0"/>
          <w:divBdr>
            <w:top w:val="none" w:sz="0" w:space="0" w:color="auto"/>
            <w:left w:val="none" w:sz="0" w:space="0" w:color="auto"/>
            <w:bottom w:val="none" w:sz="0" w:space="0" w:color="auto"/>
            <w:right w:val="none" w:sz="0" w:space="0" w:color="auto"/>
          </w:divBdr>
          <w:divsChild>
            <w:div w:id="167021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13191">
      <w:bodyDiv w:val="1"/>
      <w:marLeft w:val="0"/>
      <w:marRight w:val="0"/>
      <w:marTop w:val="0"/>
      <w:marBottom w:val="0"/>
      <w:divBdr>
        <w:top w:val="none" w:sz="0" w:space="0" w:color="auto"/>
        <w:left w:val="none" w:sz="0" w:space="0" w:color="auto"/>
        <w:bottom w:val="none" w:sz="0" w:space="0" w:color="auto"/>
        <w:right w:val="none" w:sz="0" w:space="0" w:color="auto"/>
      </w:divBdr>
      <w:divsChild>
        <w:div w:id="1426654552">
          <w:marLeft w:val="0"/>
          <w:marRight w:val="0"/>
          <w:marTop w:val="0"/>
          <w:marBottom w:val="0"/>
          <w:divBdr>
            <w:top w:val="none" w:sz="0" w:space="0" w:color="auto"/>
            <w:left w:val="none" w:sz="0" w:space="0" w:color="auto"/>
            <w:bottom w:val="none" w:sz="0" w:space="0" w:color="auto"/>
            <w:right w:val="none" w:sz="0" w:space="0" w:color="auto"/>
          </w:divBdr>
          <w:divsChild>
            <w:div w:id="1383099393">
              <w:marLeft w:val="0"/>
              <w:marRight w:val="0"/>
              <w:marTop w:val="0"/>
              <w:marBottom w:val="0"/>
              <w:divBdr>
                <w:top w:val="none" w:sz="0" w:space="0" w:color="auto"/>
                <w:left w:val="none" w:sz="0" w:space="0" w:color="auto"/>
                <w:bottom w:val="none" w:sz="0" w:space="0" w:color="auto"/>
                <w:right w:val="none" w:sz="0" w:space="0" w:color="auto"/>
              </w:divBdr>
            </w:div>
            <w:div w:id="98137449">
              <w:marLeft w:val="0"/>
              <w:marRight w:val="0"/>
              <w:marTop w:val="0"/>
              <w:marBottom w:val="0"/>
              <w:divBdr>
                <w:top w:val="none" w:sz="0" w:space="0" w:color="auto"/>
                <w:left w:val="none" w:sz="0" w:space="0" w:color="auto"/>
                <w:bottom w:val="none" w:sz="0" w:space="0" w:color="auto"/>
                <w:right w:val="none" w:sz="0" w:space="0" w:color="auto"/>
              </w:divBdr>
            </w:div>
            <w:div w:id="2033189554">
              <w:marLeft w:val="0"/>
              <w:marRight w:val="0"/>
              <w:marTop w:val="0"/>
              <w:marBottom w:val="0"/>
              <w:divBdr>
                <w:top w:val="none" w:sz="0" w:space="0" w:color="auto"/>
                <w:left w:val="none" w:sz="0" w:space="0" w:color="auto"/>
                <w:bottom w:val="none" w:sz="0" w:space="0" w:color="auto"/>
                <w:right w:val="none" w:sz="0" w:space="0" w:color="auto"/>
              </w:divBdr>
            </w:div>
            <w:div w:id="1885487548">
              <w:marLeft w:val="0"/>
              <w:marRight w:val="0"/>
              <w:marTop w:val="0"/>
              <w:marBottom w:val="0"/>
              <w:divBdr>
                <w:top w:val="none" w:sz="0" w:space="0" w:color="auto"/>
                <w:left w:val="none" w:sz="0" w:space="0" w:color="auto"/>
                <w:bottom w:val="none" w:sz="0" w:space="0" w:color="auto"/>
                <w:right w:val="none" w:sz="0" w:space="0" w:color="auto"/>
              </w:divBdr>
            </w:div>
            <w:div w:id="1462187008">
              <w:marLeft w:val="0"/>
              <w:marRight w:val="0"/>
              <w:marTop w:val="0"/>
              <w:marBottom w:val="0"/>
              <w:divBdr>
                <w:top w:val="none" w:sz="0" w:space="0" w:color="auto"/>
                <w:left w:val="none" w:sz="0" w:space="0" w:color="auto"/>
                <w:bottom w:val="none" w:sz="0" w:space="0" w:color="auto"/>
                <w:right w:val="none" w:sz="0" w:space="0" w:color="auto"/>
              </w:divBdr>
            </w:div>
            <w:div w:id="1858155174">
              <w:marLeft w:val="0"/>
              <w:marRight w:val="0"/>
              <w:marTop w:val="0"/>
              <w:marBottom w:val="0"/>
              <w:divBdr>
                <w:top w:val="none" w:sz="0" w:space="0" w:color="auto"/>
                <w:left w:val="none" w:sz="0" w:space="0" w:color="auto"/>
                <w:bottom w:val="none" w:sz="0" w:space="0" w:color="auto"/>
                <w:right w:val="none" w:sz="0" w:space="0" w:color="auto"/>
              </w:divBdr>
            </w:div>
            <w:div w:id="66467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76233">
      <w:bodyDiv w:val="1"/>
      <w:marLeft w:val="0"/>
      <w:marRight w:val="0"/>
      <w:marTop w:val="0"/>
      <w:marBottom w:val="0"/>
      <w:divBdr>
        <w:top w:val="none" w:sz="0" w:space="0" w:color="auto"/>
        <w:left w:val="none" w:sz="0" w:space="0" w:color="auto"/>
        <w:bottom w:val="none" w:sz="0" w:space="0" w:color="auto"/>
        <w:right w:val="none" w:sz="0" w:space="0" w:color="auto"/>
      </w:divBdr>
      <w:divsChild>
        <w:div w:id="1211723334">
          <w:marLeft w:val="0"/>
          <w:marRight w:val="0"/>
          <w:marTop w:val="0"/>
          <w:marBottom w:val="0"/>
          <w:divBdr>
            <w:top w:val="none" w:sz="0" w:space="0" w:color="auto"/>
            <w:left w:val="none" w:sz="0" w:space="0" w:color="auto"/>
            <w:bottom w:val="none" w:sz="0" w:space="0" w:color="auto"/>
            <w:right w:val="none" w:sz="0" w:space="0" w:color="auto"/>
          </w:divBdr>
          <w:divsChild>
            <w:div w:id="1786459668">
              <w:marLeft w:val="0"/>
              <w:marRight w:val="0"/>
              <w:marTop w:val="0"/>
              <w:marBottom w:val="0"/>
              <w:divBdr>
                <w:top w:val="none" w:sz="0" w:space="0" w:color="auto"/>
                <w:left w:val="none" w:sz="0" w:space="0" w:color="auto"/>
                <w:bottom w:val="none" w:sz="0" w:space="0" w:color="auto"/>
                <w:right w:val="none" w:sz="0" w:space="0" w:color="auto"/>
              </w:divBdr>
            </w:div>
            <w:div w:id="744179709">
              <w:marLeft w:val="0"/>
              <w:marRight w:val="0"/>
              <w:marTop w:val="0"/>
              <w:marBottom w:val="0"/>
              <w:divBdr>
                <w:top w:val="none" w:sz="0" w:space="0" w:color="auto"/>
                <w:left w:val="none" w:sz="0" w:space="0" w:color="auto"/>
                <w:bottom w:val="none" w:sz="0" w:space="0" w:color="auto"/>
                <w:right w:val="none" w:sz="0" w:space="0" w:color="auto"/>
              </w:divBdr>
            </w:div>
            <w:div w:id="109126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70905">
      <w:bodyDiv w:val="1"/>
      <w:marLeft w:val="0"/>
      <w:marRight w:val="0"/>
      <w:marTop w:val="0"/>
      <w:marBottom w:val="0"/>
      <w:divBdr>
        <w:top w:val="none" w:sz="0" w:space="0" w:color="auto"/>
        <w:left w:val="none" w:sz="0" w:space="0" w:color="auto"/>
        <w:bottom w:val="none" w:sz="0" w:space="0" w:color="auto"/>
        <w:right w:val="none" w:sz="0" w:space="0" w:color="auto"/>
      </w:divBdr>
      <w:divsChild>
        <w:div w:id="1819495273">
          <w:marLeft w:val="0"/>
          <w:marRight w:val="0"/>
          <w:marTop w:val="0"/>
          <w:marBottom w:val="0"/>
          <w:divBdr>
            <w:top w:val="none" w:sz="0" w:space="0" w:color="auto"/>
            <w:left w:val="none" w:sz="0" w:space="0" w:color="auto"/>
            <w:bottom w:val="none" w:sz="0" w:space="0" w:color="auto"/>
            <w:right w:val="none" w:sz="0" w:space="0" w:color="auto"/>
          </w:divBdr>
          <w:divsChild>
            <w:div w:id="1044057414">
              <w:marLeft w:val="0"/>
              <w:marRight w:val="0"/>
              <w:marTop w:val="0"/>
              <w:marBottom w:val="0"/>
              <w:divBdr>
                <w:top w:val="none" w:sz="0" w:space="0" w:color="auto"/>
                <w:left w:val="none" w:sz="0" w:space="0" w:color="auto"/>
                <w:bottom w:val="none" w:sz="0" w:space="0" w:color="auto"/>
                <w:right w:val="none" w:sz="0" w:space="0" w:color="auto"/>
              </w:divBdr>
            </w:div>
            <w:div w:id="1300380707">
              <w:marLeft w:val="0"/>
              <w:marRight w:val="0"/>
              <w:marTop w:val="0"/>
              <w:marBottom w:val="0"/>
              <w:divBdr>
                <w:top w:val="none" w:sz="0" w:space="0" w:color="auto"/>
                <w:left w:val="none" w:sz="0" w:space="0" w:color="auto"/>
                <w:bottom w:val="none" w:sz="0" w:space="0" w:color="auto"/>
                <w:right w:val="none" w:sz="0" w:space="0" w:color="auto"/>
              </w:divBdr>
            </w:div>
            <w:div w:id="75058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51765">
      <w:bodyDiv w:val="1"/>
      <w:marLeft w:val="0"/>
      <w:marRight w:val="0"/>
      <w:marTop w:val="0"/>
      <w:marBottom w:val="0"/>
      <w:divBdr>
        <w:top w:val="none" w:sz="0" w:space="0" w:color="auto"/>
        <w:left w:val="none" w:sz="0" w:space="0" w:color="auto"/>
        <w:bottom w:val="none" w:sz="0" w:space="0" w:color="auto"/>
        <w:right w:val="none" w:sz="0" w:space="0" w:color="auto"/>
      </w:divBdr>
      <w:divsChild>
        <w:div w:id="514080913">
          <w:marLeft w:val="0"/>
          <w:marRight w:val="0"/>
          <w:marTop w:val="0"/>
          <w:marBottom w:val="0"/>
          <w:divBdr>
            <w:top w:val="none" w:sz="0" w:space="0" w:color="auto"/>
            <w:left w:val="none" w:sz="0" w:space="0" w:color="auto"/>
            <w:bottom w:val="none" w:sz="0" w:space="0" w:color="auto"/>
            <w:right w:val="none" w:sz="0" w:space="0" w:color="auto"/>
          </w:divBdr>
          <w:divsChild>
            <w:div w:id="2112160347">
              <w:marLeft w:val="0"/>
              <w:marRight w:val="0"/>
              <w:marTop w:val="0"/>
              <w:marBottom w:val="0"/>
              <w:divBdr>
                <w:top w:val="none" w:sz="0" w:space="0" w:color="auto"/>
                <w:left w:val="none" w:sz="0" w:space="0" w:color="auto"/>
                <w:bottom w:val="none" w:sz="0" w:space="0" w:color="auto"/>
                <w:right w:val="none" w:sz="0" w:space="0" w:color="auto"/>
              </w:divBdr>
            </w:div>
            <w:div w:id="173496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6154">
      <w:bodyDiv w:val="1"/>
      <w:marLeft w:val="0"/>
      <w:marRight w:val="0"/>
      <w:marTop w:val="0"/>
      <w:marBottom w:val="0"/>
      <w:divBdr>
        <w:top w:val="none" w:sz="0" w:space="0" w:color="auto"/>
        <w:left w:val="none" w:sz="0" w:space="0" w:color="auto"/>
        <w:bottom w:val="none" w:sz="0" w:space="0" w:color="auto"/>
        <w:right w:val="none" w:sz="0" w:space="0" w:color="auto"/>
      </w:divBdr>
    </w:div>
    <w:div w:id="513349295">
      <w:bodyDiv w:val="1"/>
      <w:marLeft w:val="0"/>
      <w:marRight w:val="0"/>
      <w:marTop w:val="0"/>
      <w:marBottom w:val="0"/>
      <w:divBdr>
        <w:top w:val="none" w:sz="0" w:space="0" w:color="auto"/>
        <w:left w:val="none" w:sz="0" w:space="0" w:color="auto"/>
        <w:bottom w:val="none" w:sz="0" w:space="0" w:color="auto"/>
        <w:right w:val="none" w:sz="0" w:space="0" w:color="auto"/>
      </w:divBdr>
    </w:div>
    <w:div w:id="524557080">
      <w:bodyDiv w:val="1"/>
      <w:marLeft w:val="0"/>
      <w:marRight w:val="0"/>
      <w:marTop w:val="0"/>
      <w:marBottom w:val="0"/>
      <w:divBdr>
        <w:top w:val="none" w:sz="0" w:space="0" w:color="auto"/>
        <w:left w:val="none" w:sz="0" w:space="0" w:color="auto"/>
        <w:bottom w:val="none" w:sz="0" w:space="0" w:color="auto"/>
        <w:right w:val="none" w:sz="0" w:space="0" w:color="auto"/>
      </w:divBdr>
      <w:divsChild>
        <w:div w:id="1262032144">
          <w:marLeft w:val="0"/>
          <w:marRight w:val="0"/>
          <w:marTop w:val="0"/>
          <w:marBottom w:val="0"/>
          <w:divBdr>
            <w:top w:val="none" w:sz="0" w:space="0" w:color="auto"/>
            <w:left w:val="none" w:sz="0" w:space="0" w:color="auto"/>
            <w:bottom w:val="none" w:sz="0" w:space="0" w:color="auto"/>
            <w:right w:val="none" w:sz="0" w:space="0" w:color="auto"/>
          </w:divBdr>
          <w:divsChild>
            <w:div w:id="729888464">
              <w:marLeft w:val="0"/>
              <w:marRight w:val="0"/>
              <w:marTop w:val="0"/>
              <w:marBottom w:val="0"/>
              <w:divBdr>
                <w:top w:val="none" w:sz="0" w:space="0" w:color="auto"/>
                <w:left w:val="none" w:sz="0" w:space="0" w:color="auto"/>
                <w:bottom w:val="none" w:sz="0" w:space="0" w:color="auto"/>
                <w:right w:val="none" w:sz="0" w:space="0" w:color="auto"/>
              </w:divBdr>
            </w:div>
            <w:div w:id="1532523877">
              <w:marLeft w:val="0"/>
              <w:marRight w:val="0"/>
              <w:marTop w:val="0"/>
              <w:marBottom w:val="0"/>
              <w:divBdr>
                <w:top w:val="none" w:sz="0" w:space="0" w:color="auto"/>
                <w:left w:val="none" w:sz="0" w:space="0" w:color="auto"/>
                <w:bottom w:val="none" w:sz="0" w:space="0" w:color="auto"/>
                <w:right w:val="none" w:sz="0" w:space="0" w:color="auto"/>
              </w:divBdr>
            </w:div>
            <w:div w:id="15629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30672">
      <w:bodyDiv w:val="1"/>
      <w:marLeft w:val="0"/>
      <w:marRight w:val="0"/>
      <w:marTop w:val="0"/>
      <w:marBottom w:val="0"/>
      <w:divBdr>
        <w:top w:val="none" w:sz="0" w:space="0" w:color="auto"/>
        <w:left w:val="none" w:sz="0" w:space="0" w:color="auto"/>
        <w:bottom w:val="none" w:sz="0" w:space="0" w:color="auto"/>
        <w:right w:val="none" w:sz="0" w:space="0" w:color="auto"/>
      </w:divBdr>
    </w:div>
    <w:div w:id="594484546">
      <w:bodyDiv w:val="1"/>
      <w:marLeft w:val="0"/>
      <w:marRight w:val="0"/>
      <w:marTop w:val="0"/>
      <w:marBottom w:val="0"/>
      <w:divBdr>
        <w:top w:val="none" w:sz="0" w:space="0" w:color="auto"/>
        <w:left w:val="none" w:sz="0" w:space="0" w:color="auto"/>
        <w:bottom w:val="none" w:sz="0" w:space="0" w:color="auto"/>
        <w:right w:val="none" w:sz="0" w:space="0" w:color="auto"/>
      </w:divBdr>
    </w:div>
    <w:div w:id="859590766">
      <w:bodyDiv w:val="1"/>
      <w:marLeft w:val="0"/>
      <w:marRight w:val="0"/>
      <w:marTop w:val="0"/>
      <w:marBottom w:val="0"/>
      <w:divBdr>
        <w:top w:val="none" w:sz="0" w:space="0" w:color="auto"/>
        <w:left w:val="none" w:sz="0" w:space="0" w:color="auto"/>
        <w:bottom w:val="none" w:sz="0" w:space="0" w:color="auto"/>
        <w:right w:val="none" w:sz="0" w:space="0" w:color="auto"/>
      </w:divBdr>
    </w:div>
    <w:div w:id="873349131">
      <w:bodyDiv w:val="1"/>
      <w:marLeft w:val="0"/>
      <w:marRight w:val="0"/>
      <w:marTop w:val="0"/>
      <w:marBottom w:val="0"/>
      <w:divBdr>
        <w:top w:val="none" w:sz="0" w:space="0" w:color="auto"/>
        <w:left w:val="none" w:sz="0" w:space="0" w:color="auto"/>
        <w:bottom w:val="none" w:sz="0" w:space="0" w:color="auto"/>
        <w:right w:val="none" w:sz="0" w:space="0" w:color="auto"/>
      </w:divBdr>
    </w:div>
    <w:div w:id="890770124">
      <w:bodyDiv w:val="1"/>
      <w:marLeft w:val="0"/>
      <w:marRight w:val="0"/>
      <w:marTop w:val="0"/>
      <w:marBottom w:val="0"/>
      <w:divBdr>
        <w:top w:val="none" w:sz="0" w:space="0" w:color="auto"/>
        <w:left w:val="none" w:sz="0" w:space="0" w:color="auto"/>
        <w:bottom w:val="none" w:sz="0" w:space="0" w:color="auto"/>
        <w:right w:val="none" w:sz="0" w:space="0" w:color="auto"/>
      </w:divBdr>
    </w:div>
    <w:div w:id="1013142463">
      <w:bodyDiv w:val="1"/>
      <w:marLeft w:val="0"/>
      <w:marRight w:val="0"/>
      <w:marTop w:val="0"/>
      <w:marBottom w:val="0"/>
      <w:divBdr>
        <w:top w:val="none" w:sz="0" w:space="0" w:color="auto"/>
        <w:left w:val="none" w:sz="0" w:space="0" w:color="auto"/>
        <w:bottom w:val="none" w:sz="0" w:space="0" w:color="auto"/>
        <w:right w:val="none" w:sz="0" w:space="0" w:color="auto"/>
      </w:divBdr>
      <w:divsChild>
        <w:div w:id="1942688434">
          <w:marLeft w:val="0"/>
          <w:marRight w:val="0"/>
          <w:marTop w:val="0"/>
          <w:marBottom w:val="0"/>
          <w:divBdr>
            <w:top w:val="none" w:sz="0" w:space="0" w:color="auto"/>
            <w:left w:val="none" w:sz="0" w:space="0" w:color="auto"/>
            <w:bottom w:val="none" w:sz="0" w:space="0" w:color="auto"/>
            <w:right w:val="none" w:sz="0" w:space="0" w:color="auto"/>
          </w:divBdr>
          <w:divsChild>
            <w:div w:id="193470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4737">
      <w:bodyDiv w:val="1"/>
      <w:marLeft w:val="0"/>
      <w:marRight w:val="0"/>
      <w:marTop w:val="0"/>
      <w:marBottom w:val="0"/>
      <w:divBdr>
        <w:top w:val="none" w:sz="0" w:space="0" w:color="auto"/>
        <w:left w:val="none" w:sz="0" w:space="0" w:color="auto"/>
        <w:bottom w:val="none" w:sz="0" w:space="0" w:color="auto"/>
        <w:right w:val="none" w:sz="0" w:space="0" w:color="auto"/>
      </w:divBdr>
    </w:div>
    <w:div w:id="1386949713">
      <w:bodyDiv w:val="1"/>
      <w:marLeft w:val="0"/>
      <w:marRight w:val="0"/>
      <w:marTop w:val="0"/>
      <w:marBottom w:val="0"/>
      <w:divBdr>
        <w:top w:val="none" w:sz="0" w:space="0" w:color="auto"/>
        <w:left w:val="none" w:sz="0" w:space="0" w:color="auto"/>
        <w:bottom w:val="none" w:sz="0" w:space="0" w:color="auto"/>
        <w:right w:val="none" w:sz="0" w:space="0" w:color="auto"/>
      </w:divBdr>
      <w:divsChild>
        <w:div w:id="572393087">
          <w:marLeft w:val="0"/>
          <w:marRight w:val="0"/>
          <w:marTop w:val="0"/>
          <w:marBottom w:val="0"/>
          <w:divBdr>
            <w:top w:val="none" w:sz="0" w:space="0" w:color="auto"/>
            <w:left w:val="none" w:sz="0" w:space="0" w:color="auto"/>
            <w:bottom w:val="none" w:sz="0" w:space="0" w:color="auto"/>
            <w:right w:val="none" w:sz="0" w:space="0" w:color="auto"/>
          </w:divBdr>
          <w:divsChild>
            <w:div w:id="413432250">
              <w:marLeft w:val="0"/>
              <w:marRight w:val="0"/>
              <w:marTop w:val="0"/>
              <w:marBottom w:val="0"/>
              <w:divBdr>
                <w:top w:val="none" w:sz="0" w:space="0" w:color="auto"/>
                <w:left w:val="none" w:sz="0" w:space="0" w:color="auto"/>
                <w:bottom w:val="none" w:sz="0" w:space="0" w:color="auto"/>
                <w:right w:val="none" w:sz="0" w:space="0" w:color="auto"/>
              </w:divBdr>
            </w:div>
            <w:div w:id="183058288">
              <w:marLeft w:val="0"/>
              <w:marRight w:val="0"/>
              <w:marTop w:val="0"/>
              <w:marBottom w:val="0"/>
              <w:divBdr>
                <w:top w:val="none" w:sz="0" w:space="0" w:color="auto"/>
                <w:left w:val="none" w:sz="0" w:space="0" w:color="auto"/>
                <w:bottom w:val="none" w:sz="0" w:space="0" w:color="auto"/>
                <w:right w:val="none" w:sz="0" w:space="0" w:color="auto"/>
              </w:divBdr>
            </w:div>
            <w:div w:id="15031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3867">
      <w:bodyDiv w:val="1"/>
      <w:marLeft w:val="0"/>
      <w:marRight w:val="0"/>
      <w:marTop w:val="0"/>
      <w:marBottom w:val="0"/>
      <w:divBdr>
        <w:top w:val="none" w:sz="0" w:space="0" w:color="auto"/>
        <w:left w:val="none" w:sz="0" w:space="0" w:color="auto"/>
        <w:bottom w:val="none" w:sz="0" w:space="0" w:color="auto"/>
        <w:right w:val="none" w:sz="0" w:space="0" w:color="auto"/>
      </w:divBdr>
      <w:divsChild>
        <w:div w:id="49574308">
          <w:marLeft w:val="0"/>
          <w:marRight w:val="0"/>
          <w:marTop w:val="0"/>
          <w:marBottom w:val="0"/>
          <w:divBdr>
            <w:top w:val="none" w:sz="0" w:space="0" w:color="auto"/>
            <w:left w:val="none" w:sz="0" w:space="0" w:color="auto"/>
            <w:bottom w:val="none" w:sz="0" w:space="0" w:color="auto"/>
            <w:right w:val="none" w:sz="0" w:space="0" w:color="auto"/>
          </w:divBdr>
          <w:divsChild>
            <w:div w:id="1741250603">
              <w:marLeft w:val="0"/>
              <w:marRight w:val="0"/>
              <w:marTop w:val="0"/>
              <w:marBottom w:val="0"/>
              <w:divBdr>
                <w:top w:val="none" w:sz="0" w:space="0" w:color="auto"/>
                <w:left w:val="none" w:sz="0" w:space="0" w:color="auto"/>
                <w:bottom w:val="none" w:sz="0" w:space="0" w:color="auto"/>
                <w:right w:val="none" w:sz="0" w:space="0" w:color="auto"/>
              </w:divBdr>
            </w:div>
            <w:div w:id="1746488507">
              <w:marLeft w:val="0"/>
              <w:marRight w:val="0"/>
              <w:marTop w:val="0"/>
              <w:marBottom w:val="0"/>
              <w:divBdr>
                <w:top w:val="none" w:sz="0" w:space="0" w:color="auto"/>
                <w:left w:val="none" w:sz="0" w:space="0" w:color="auto"/>
                <w:bottom w:val="none" w:sz="0" w:space="0" w:color="auto"/>
                <w:right w:val="none" w:sz="0" w:space="0" w:color="auto"/>
              </w:divBdr>
            </w:div>
            <w:div w:id="9181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95405">
      <w:bodyDiv w:val="1"/>
      <w:marLeft w:val="0"/>
      <w:marRight w:val="0"/>
      <w:marTop w:val="0"/>
      <w:marBottom w:val="0"/>
      <w:divBdr>
        <w:top w:val="none" w:sz="0" w:space="0" w:color="auto"/>
        <w:left w:val="none" w:sz="0" w:space="0" w:color="auto"/>
        <w:bottom w:val="none" w:sz="0" w:space="0" w:color="auto"/>
        <w:right w:val="none" w:sz="0" w:space="0" w:color="auto"/>
      </w:divBdr>
      <w:divsChild>
        <w:div w:id="410202421">
          <w:marLeft w:val="0"/>
          <w:marRight w:val="0"/>
          <w:marTop w:val="0"/>
          <w:marBottom w:val="0"/>
          <w:divBdr>
            <w:top w:val="none" w:sz="0" w:space="0" w:color="auto"/>
            <w:left w:val="none" w:sz="0" w:space="0" w:color="auto"/>
            <w:bottom w:val="none" w:sz="0" w:space="0" w:color="auto"/>
            <w:right w:val="none" w:sz="0" w:space="0" w:color="auto"/>
          </w:divBdr>
          <w:divsChild>
            <w:div w:id="1618295356">
              <w:marLeft w:val="0"/>
              <w:marRight w:val="0"/>
              <w:marTop w:val="0"/>
              <w:marBottom w:val="0"/>
              <w:divBdr>
                <w:top w:val="none" w:sz="0" w:space="0" w:color="auto"/>
                <w:left w:val="none" w:sz="0" w:space="0" w:color="auto"/>
                <w:bottom w:val="none" w:sz="0" w:space="0" w:color="auto"/>
                <w:right w:val="none" w:sz="0" w:space="0" w:color="auto"/>
              </w:divBdr>
            </w:div>
            <w:div w:id="395906727">
              <w:marLeft w:val="0"/>
              <w:marRight w:val="0"/>
              <w:marTop w:val="0"/>
              <w:marBottom w:val="0"/>
              <w:divBdr>
                <w:top w:val="none" w:sz="0" w:space="0" w:color="auto"/>
                <w:left w:val="none" w:sz="0" w:space="0" w:color="auto"/>
                <w:bottom w:val="none" w:sz="0" w:space="0" w:color="auto"/>
                <w:right w:val="none" w:sz="0" w:space="0" w:color="auto"/>
              </w:divBdr>
            </w:div>
            <w:div w:id="69816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54407685">
      <w:bodyDiv w:val="1"/>
      <w:marLeft w:val="0"/>
      <w:marRight w:val="0"/>
      <w:marTop w:val="0"/>
      <w:marBottom w:val="0"/>
      <w:divBdr>
        <w:top w:val="none" w:sz="0" w:space="0" w:color="auto"/>
        <w:left w:val="none" w:sz="0" w:space="0" w:color="auto"/>
        <w:bottom w:val="none" w:sz="0" w:space="0" w:color="auto"/>
        <w:right w:val="none" w:sz="0" w:space="0" w:color="auto"/>
      </w:divBdr>
      <w:divsChild>
        <w:div w:id="415977587">
          <w:marLeft w:val="0"/>
          <w:marRight w:val="0"/>
          <w:marTop w:val="0"/>
          <w:marBottom w:val="0"/>
          <w:divBdr>
            <w:top w:val="none" w:sz="0" w:space="0" w:color="auto"/>
            <w:left w:val="none" w:sz="0" w:space="0" w:color="auto"/>
            <w:bottom w:val="none" w:sz="0" w:space="0" w:color="auto"/>
            <w:right w:val="none" w:sz="0" w:space="0" w:color="auto"/>
          </w:divBdr>
          <w:divsChild>
            <w:div w:id="1339621945">
              <w:marLeft w:val="0"/>
              <w:marRight w:val="0"/>
              <w:marTop w:val="0"/>
              <w:marBottom w:val="0"/>
              <w:divBdr>
                <w:top w:val="none" w:sz="0" w:space="0" w:color="auto"/>
                <w:left w:val="none" w:sz="0" w:space="0" w:color="auto"/>
                <w:bottom w:val="none" w:sz="0" w:space="0" w:color="auto"/>
                <w:right w:val="none" w:sz="0" w:space="0" w:color="auto"/>
              </w:divBdr>
            </w:div>
            <w:div w:id="1197349092">
              <w:marLeft w:val="0"/>
              <w:marRight w:val="0"/>
              <w:marTop w:val="0"/>
              <w:marBottom w:val="0"/>
              <w:divBdr>
                <w:top w:val="none" w:sz="0" w:space="0" w:color="auto"/>
                <w:left w:val="none" w:sz="0" w:space="0" w:color="auto"/>
                <w:bottom w:val="none" w:sz="0" w:space="0" w:color="auto"/>
                <w:right w:val="none" w:sz="0" w:space="0" w:color="auto"/>
              </w:divBdr>
            </w:div>
            <w:div w:id="207115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4590">
      <w:bodyDiv w:val="1"/>
      <w:marLeft w:val="0"/>
      <w:marRight w:val="0"/>
      <w:marTop w:val="0"/>
      <w:marBottom w:val="0"/>
      <w:divBdr>
        <w:top w:val="none" w:sz="0" w:space="0" w:color="auto"/>
        <w:left w:val="none" w:sz="0" w:space="0" w:color="auto"/>
        <w:bottom w:val="none" w:sz="0" w:space="0" w:color="auto"/>
        <w:right w:val="none" w:sz="0" w:space="0" w:color="auto"/>
      </w:divBdr>
      <w:divsChild>
        <w:div w:id="465586934">
          <w:marLeft w:val="0"/>
          <w:marRight w:val="0"/>
          <w:marTop w:val="0"/>
          <w:marBottom w:val="0"/>
          <w:divBdr>
            <w:top w:val="none" w:sz="0" w:space="0" w:color="auto"/>
            <w:left w:val="none" w:sz="0" w:space="0" w:color="auto"/>
            <w:bottom w:val="none" w:sz="0" w:space="0" w:color="auto"/>
            <w:right w:val="none" w:sz="0" w:space="0" w:color="auto"/>
          </w:divBdr>
          <w:divsChild>
            <w:div w:id="20738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46521">
      <w:bodyDiv w:val="1"/>
      <w:marLeft w:val="0"/>
      <w:marRight w:val="0"/>
      <w:marTop w:val="0"/>
      <w:marBottom w:val="0"/>
      <w:divBdr>
        <w:top w:val="none" w:sz="0" w:space="0" w:color="auto"/>
        <w:left w:val="none" w:sz="0" w:space="0" w:color="auto"/>
        <w:bottom w:val="none" w:sz="0" w:space="0" w:color="auto"/>
        <w:right w:val="none" w:sz="0" w:space="0" w:color="auto"/>
      </w:divBdr>
      <w:divsChild>
        <w:div w:id="727457346">
          <w:marLeft w:val="0"/>
          <w:marRight w:val="0"/>
          <w:marTop w:val="0"/>
          <w:marBottom w:val="0"/>
          <w:divBdr>
            <w:top w:val="none" w:sz="0" w:space="0" w:color="auto"/>
            <w:left w:val="none" w:sz="0" w:space="0" w:color="auto"/>
            <w:bottom w:val="none" w:sz="0" w:space="0" w:color="auto"/>
            <w:right w:val="none" w:sz="0" w:space="0" w:color="auto"/>
          </w:divBdr>
          <w:divsChild>
            <w:div w:id="1892301038">
              <w:marLeft w:val="0"/>
              <w:marRight w:val="0"/>
              <w:marTop w:val="0"/>
              <w:marBottom w:val="0"/>
              <w:divBdr>
                <w:top w:val="none" w:sz="0" w:space="0" w:color="auto"/>
                <w:left w:val="none" w:sz="0" w:space="0" w:color="auto"/>
                <w:bottom w:val="none" w:sz="0" w:space="0" w:color="auto"/>
                <w:right w:val="none" w:sz="0" w:space="0" w:color="auto"/>
              </w:divBdr>
            </w:div>
            <w:div w:id="170141089">
              <w:marLeft w:val="0"/>
              <w:marRight w:val="0"/>
              <w:marTop w:val="0"/>
              <w:marBottom w:val="0"/>
              <w:divBdr>
                <w:top w:val="none" w:sz="0" w:space="0" w:color="auto"/>
                <w:left w:val="none" w:sz="0" w:space="0" w:color="auto"/>
                <w:bottom w:val="none" w:sz="0" w:space="0" w:color="auto"/>
                <w:right w:val="none" w:sz="0" w:space="0" w:color="auto"/>
              </w:divBdr>
            </w:div>
            <w:div w:id="8541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45483">
      <w:bodyDiv w:val="1"/>
      <w:marLeft w:val="0"/>
      <w:marRight w:val="0"/>
      <w:marTop w:val="0"/>
      <w:marBottom w:val="0"/>
      <w:divBdr>
        <w:top w:val="none" w:sz="0" w:space="0" w:color="auto"/>
        <w:left w:val="none" w:sz="0" w:space="0" w:color="auto"/>
        <w:bottom w:val="none" w:sz="0" w:space="0" w:color="auto"/>
        <w:right w:val="none" w:sz="0" w:space="0" w:color="auto"/>
      </w:divBdr>
      <w:divsChild>
        <w:div w:id="264535625">
          <w:marLeft w:val="0"/>
          <w:marRight w:val="0"/>
          <w:marTop w:val="0"/>
          <w:marBottom w:val="0"/>
          <w:divBdr>
            <w:top w:val="none" w:sz="0" w:space="0" w:color="auto"/>
            <w:left w:val="none" w:sz="0" w:space="0" w:color="auto"/>
            <w:bottom w:val="none" w:sz="0" w:space="0" w:color="auto"/>
            <w:right w:val="none" w:sz="0" w:space="0" w:color="auto"/>
          </w:divBdr>
          <w:divsChild>
            <w:div w:id="668559770">
              <w:marLeft w:val="0"/>
              <w:marRight w:val="0"/>
              <w:marTop w:val="0"/>
              <w:marBottom w:val="0"/>
              <w:divBdr>
                <w:top w:val="none" w:sz="0" w:space="0" w:color="auto"/>
                <w:left w:val="none" w:sz="0" w:space="0" w:color="auto"/>
                <w:bottom w:val="none" w:sz="0" w:space="0" w:color="auto"/>
                <w:right w:val="none" w:sz="0" w:space="0" w:color="auto"/>
              </w:divBdr>
            </w:div>
            <w:div w:id="18402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8808">
      <w:bodyDiv w:val="1"/>
      <w:marLeft w:val="0"/>
      <w:marRight w:val="0"/>
      <w:marTop w:val="0"/>
      <w:marBottom w:val="0"/>
      <w:divBdr>
        <w:top w:val="none" w:sz="0" w:space="0" w:color="auto"/>
        <w:left w:val="none" w:sz="0" w:space="0" w:color="auto"/>
        <w:bottom w:val="none" w:sz="0" w:space="0" w:color="auto"/>
        <w:right w:val="none" w:sz="0" w:space="0" w:color="auto"/>
      </w:divBdr>
      <w:divsChild>
        <w:div w:id="980572242">
          <w:marLeft w:val="0"/>
          <w:marRight w:val="0"/>
          <w:marTop w:val="0"/>
          <w:marBottom w:val="0"/>
          <w:divBdr>
            <w:top w:val="none" w:sz="0" w:space="0" w:color="auto"/>
            <w:left w:val="none" w:sz="0" w:space="0" w:color="auto"/>
            <w:bottom w:val="none" w:sz="0" w:space="0" w:color="auto"/>
            <w:right w:val="none" w:sz="0" w:space="0" w:color="auto"/>
          </w:divBdr>
          <w:divsChild>
            <w:div w:id="380784546">
              <w:marLeft w:val="0"/>
              <w:marRight w:val="0"/>
              <w:marTop w:val="0"/>
              <w:marBottom w:val="0"/>
              <w:divBdr>
                <w:top w:val="none" w:sz="0" w:space="0" w:color="auto"/>
                <w:left w:val="none" w:sz="0" w:space="0" w:color="auto"/>
                <w:bottom w:val="none" w:sz="0" w:space="0" w:color="auto"/>
                <w:right w:val="none" w:sz="0" w:space="0" w:color="auto"/>
              </w:divBdr>
            </w:div>
            <w:div w:id="21883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033494">
      <w:bodyDiv w:val="1"/>
      <w:marLeft w:val="0"/>
      <w:marRight w:val="0"/>
      <w:marTop w:val="0"/>
      <w:marBottom w:val="0"/>
      <w:divBdr>
        <w:top w:val="none" w:sz="0" w:space="0" w:color="auto"/>
        <w:left w:val="none" w:sz="0" w:space="0" w:color="auto"/>
        <w:bottom w:val="none" w:sz="0" w:space="0" w:color="auto"/>
        <w:right w:val="none" w:sz="0" w:space="0" w:color="auto"/>
      </w:divBdr>
    </w:div>
    <w:div w:id="1840267989">
      <w:bodyDiv w:val="1"/>
      <w:marLeft w:val="0"/>
      <w:marRight w:val="0"/>
      <w:marTop w:val="0"/>
      <w:marBottom w:val="0"/>
      <w:divBdr>
        <w:top w:val="none" w:sz="0" w:space="0" w:color="auto"/>
        <w:left w:val="none" w:sz="0" w:space="0" w:color="auto"/>
        <w:bottom w:val="none" w:sz="0" w:space="0" w:color="auto"/>
        <w:right w:val="none" w:sz="0" w:space="0" w:color="auto"/>
      </w:divBdr>
      <w:divsChild>
        <w:div w:id="941372976">
          <w:marLeft w:val="0"/>
          <w:marRight w:val="0"/>
          <w:marTop w:val="0"/>
          <w:marBottom w:val="0"/>
          <w:divBdr>
            <w:top w:val="none" w:sz="0" w:space="0" w:color="auto"/>
            <w:left w:val="none" w:sz="0" w:space="0" w:color="auto"/>
            <w:bottom w:val="none" w:sz="0" w:space="0" w:color="auto"/>
            <w:right w:val="none" w:sz="0" w:space="0" w:color="auto"/>
          </w:divBdr>
          <w:divsChild>
            <w:div w:id="81337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3903">
      <w:bodyDiv w:val="1"/>
      <w:marLeft w:val="0"/>
      <w:marRight w:val="0"/>
      <w:marTop w:val="0"/>
      <w:marBottom w:val="0"/>
      <w:divBdr>
        <w:top w:val="none" w:sz="0" w:space="0" w:color="auto"/>
        <w:left w:val="none" w:sz="0" w:space="0" w:color="auto"/>
        <w:bottom w:val="none" w:sz="0" w:space="0" w:color="auto"/>
        <w:right w:val="none" w:sz="0" w:space="0" w:color="auto"/>
      </w:divBdr>
    </w:div>
    <w:div w:id="2084374875">
      <w:bodyDiv w:val="1"/>
      <w:marLeft w:val="0"/>
      <w:marRight w:val="0"/>
      <w:marTop w:val="0"/>
      <w:marBottom w:val="0"/>
      <w:divBdr>
        <w:top w:val="none" w:sz="0" w:space="0" w:color="auto"/>
        <w:left w:val="none" w:sz="0" w:space="0" w:color="auto"/>
        <w:bottom w:val="none" w:sz="0" w:space="0" w:color="auto"/>
        <w:right w:val="none" w:sz="0" w:space="0" w:color="auto"/>
      </w:divBdr>
      <w:divsChild>
        <w:div w:id="1987467780">
          <w:marLeft w:val="0"/>
          <w:marRight w:val="0"/>
          <w:marTop w:val="0"/>
          <w:marBottom w:val="0"/>
          <w:divBdr>
            <w:top w:val="none" w:sz="0" w:space="0" w:color="auto"/>
            <w:left w:val="none" w:sz="0" w:space="0" w:color="auto"/>
            <w:bottom w:val="none" w:sz="0" w:space="0" w:color="auto"/>
            <w:right w:val="none" w:sz="0" w:space="0" w:color="auto"/>
          </w:divBdr>
          <w:divsChild>
            <w:div w:id="135607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HOC%20TAP\H&#7884;C%20K&#204;%20II%2021-22\D&#7920;%20&#193;N%20CNTT%201\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VnP</b:Tag>
    <b:SourceType>InternetSite</b:SourceType>
    <b:Guid>{8FDEBB4C-8CA6-4AC1-95B2-D972A4BFF836}</b:Guid>
    <b:Author>
      <b:Author>
        <b:NameList>
          <b:Person>
            <b:Last>VnPro</b:Last>
          </b:Person>
        </b:NameList>
      </b:Author>
    </b:Author>
    <b:Title>VnPro </b:Title>
    <b:InternetSiteTitle>VnPro.vn</b:InternetSiteTitle>
    <b:URL>https://vnpro.vn/thu-vien/tong-quan-ve-apis-application-programming-interface--3473.html</b:URL>
    <b:RefOrder>1</b:RefOrder>
  </b:Source>
  <b:Source>
    <b:Tag>VnP21</b:Tag>
    <b:SourceType>InternetSite</b:SourceType>
    <b:Guid>{C54E146B-E894-4A2D-B45D-BF0981EBBF71}</b:Guid>
    <b:Author>
      <b:Author>
        <b:NameList>
          <b:Person>
            <b:Last>VnPro</b:Last>
          </b:Person>
        </b:NameList>
      </b:Author>
    </b:Author>
    <b:Title>VnPro</b:Title>
    <b:InternetSiteTitle>vnpro.vn</b:InternetSiteTitle>
    <b:Year>2021</b:Year>
    <b:Month>09</b:Month>
    <b:Day>08</b:Day>
    <b:URL>https://vnpro.vn/thu-vien/softwaredefined-networking-4121.html</b:URL>
    <b:RefOrder>2</b:RefOrder>
  </b:Source>
  <b:Source>
    <b:Tag>EdT22</b:Tag>
    <b:SourceType>InternetSite</b:SourceType>
    <b:Guid>{10A1B24A-7BD3-46D1-8BE1-2E8F7921C769}</b:Guid>
    <b:Author>
      <b:Author>
        <b:NameList>
          <b:Person>
            <b:Last>Tittel</b:Last>
            <b:First>Ed</b:First>
          </b:Person>
        </b:NameList>
      </b:Author>
    </b:Author>
    <b:Title>SDN vs. NFV: What’s the difference?</b:Title>
    <b:InternetSiteTitle>www.cisco.com</b:InternetSiteTitle>
    <b:Year>2022</b:Year>
    <b:Month>04</b:Month>
    <b:Day>22</b:Day>
    <b:URL>https://www.cisco.com/c/en/us/solutions/software-defined-networking/sdn-vs-nfv.html</b:URL>
    <b:RefOrder>3</b:RefOrder>
  </b:Source>
  <b:Source>
    <b:Tag>Pet22</b:Tag>
    <b:SourceType>Book</b:SourceType>
    <b:Guid>{A0AFB962-95BC-4288-A34D-1113069BE6CF}</b:Guid>
    <b:Title>Software-Defined Networks: A Systems Approach</b:Title>
    <b:Year>2022</b:Year>
    <b:Author>
      <b:Author>
        <b:NameList>
          <b:Person>
            <b:Last>Peterson</b:Last>
            <b:First>Cascone,</b:First>
            <b:Middle>O’Connor, Vachuska, Davie</b:Middle>
          </b:Person>
        </b:NameList>
      </b:Author>
    </b:Author>
    <b:Publisher> Sphinx</b:Publisher>
    <b:RefOrder>4</b:RefOrder>
  </b:Source>
  <b:Source>
    <b:Tag>ONF</b:Tag>
    <b:SourceType>InternetSite</b:SourceType>
    <b:Guid>{5600AB53-202E-4CFD-BA90-930D9636CDBE}</b:Guid>
    <b:Title>Software-Defined Networking (SDN) Definition</b:Title>
    <b:Author>
      <b:Author>
        <b:NameList>
          <b:Person>
            <b:Last>ONF</b:Last>
          </b:Person>
        </b:NameList>
      </b:Author>
    </b:Author>
    <b:InternetSiteTitle>opennetworking.org</b:InternetSiteTitle>
    <b:URL>https://opennetworking.org/sdn-definition/</b:URL>
    <b:RefOrder>5</b:RefOrder>
  </b:Source>
  <b:Source>
    <b:Tag>Wik22</b:Tag>
    <b:SourceType>InternetSite</b:SourceType>
    <b:Guid>{86B50F72-56E5-4848-8424-35B27FE2FE4C}</b:Guid>
    <b:Author>
      <b:Author>
        <b:NameList>
          <b:Person>
            <b:Last>Wikipedia</b:Last>
          </b:Person>
        </b:NameList>
      </b:Author>
    </b:Author>
    <b:Title>Wikipedia</b:Title>
    <b:InternetSiteTitle>en.wikipedia.org</b:InternetSiteTitle>
    <b:Year>2022</b:Year>
    <b:Month>04</b:Month>
    <b:Day>22</b:Day>
    <b:URL>https://en.wikipedia.org/wiki/Software-defined_networking#SDN_flow_forwarding_(sdn)</b:URL>
    <b:RefOrder>6</b:RefOrder>
  </b:Source>
  <b:Source>
    <b:Tag>Mic20</b:Tag>
    <b:SourceType>InternetSite</b:SourceType>
    <b:Guid>{59EE018E-92DE-43B2-BD8A-AD952546744D}</b:Guid>
    <b:Author>
      <b:Author>
        <b:NameList>
          <b:Person>
            <b:Last>Alvarez</b:Last>
            <b:First>Michael</b:First>
          </b:Person>
        </b:NameList>
      </b:Author>
    </b:Author>
    <b:Title>What is a REST API? Fundamentals for Network Engineers</b:Title>
    <b:InternetSiteTitle>codingnetworks.blog</b:InternetSiteTitle>
    <b:Year>2020</b:Year>
    <b:URL>https://codingnetworks.blog/what-is-a-rest-api-fundamentals-for-network-engineers/#:~:text=An%20API%20is%20an%20interface,built%20using%20slightly%20coupled%20components.</b:URL>
    <b:RefOrder>7</b:RefOrder>
  </b:Source>
</b:Sources>
</file>

<file path=customXml/itemProps1.xml><?xml version="1.0" encoding="utf-8"?>
<ds:datastoreItem xmlns:ds="http://schemas.openxmlformats.org/officeDocument/2006/customXml" ds:itemID="{A2DADE40-EDC3-43CC-AFA5-17E325940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8025</TotalTime>
  <Pages>64</Pages>
  <Words>8681</Words>
  <Characters>49482</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374</cp:revision>
  <cp:lastPrinted>2022-06-13T16:39:00Z</cp:lastPrinted>
  <dcterms:created xsi:type="dcterms:W3CDTF">2022-03-18T14:25:00Z</dcterms:created>
  <dcterms:modified xsi:type="dcterms:W3CDTF">2022-06-13T16:41:00Z</dcterms:modified>
</cp:coreProperties>
</file>